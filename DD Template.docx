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D280F" w14:textId="795F767C" w:rsidR="00771716" w:rsidRDefault="00D048E8" w:rsidP="00CF27AA">
      <w:pPr>
        <w:ind w:left="420" w:firstLine="420"/>
        <w:jc w:val="center"/>
        <w:textAlignment w:val="baseline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softHyphen/>
      </w:r>
      <w:r w:rsidR="00F856CD" w:rsidRPr="00AD5992">
        <w:rPr>
          <w:b/>
          <w:bCs/>
          <w:sz w:val="52"/>
          <w:szCs w:val="52"/>
        </w:rPr>
        <w:softHyphen/>
      </w:r>
    </w:p>
    <w:p w14:paraId="692271F8" w14:textId="4140775F" w:rsidR="00771716" w:rsidRDefault="00771716" w:rsidP="009715FB">
      <w:pPr>
        <w:jc w:val="center"/>
        <w:textAlignment w:val="baseline"/>
        <w:rPr>
          <w:b/>
          <w:bCs/>
          <w:sz w:val="52"/>
          <w:szCs w:val="52"/>
        </w:rPr>
      </w:pPr>
      <w:r>
        <w:rPr>
          <w:noProof/>
          <w:lang w:eastAsia="en-US"/>
        </w:rPr>
        <w:drawing>
          <wp:inline distT="0" distB="0" distL="0" distR="0" wp14:anchorId="697B1C78" wp14:editId="6CFBA4CF">
            <wp:extent cx="6120765" cy="3038302"/>
            <wp:effectExtent l="0" t="0" r="0" b="0"/>
            <wp:docPr id="2" name="Picture 2" descr="方圆o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方圆ok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3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7DD5" w14:textId="77777777" w:rsidR="00771716" w:rsidRDefault="00771716" w:rsidP="009715FB">
      <w:pPr>
        <w:jc w:val="center"/>
        <w:textAlignment w:val="baseline"/>
        <w:rPr>
          <w:b/>
          <w:bCs/>
          <w:sz w:val="52"/>
          <w:szCs w:val="52"/>
        </w:rPr>
      </w:pPr>
    </w:p>
    <w:p w14:paraId="4875B007" w14:textId="6EED46B9" w:rsidR="00DB4161" w:rsidRPr="00771716" w:rsidRDefault="002553C6" w:rsidP="00771716">
      <w:pPr>
        <w:textAlignment w:val="baseline"/>
        <w:rPr>
          <w:rFonts w:ascii="Arial" w:hAnsi="Arial"/>
          <w:b/>
          <w:bCs/>
          <w:sz w:val="48"/>
          <w:szCs w:val="48"/>
        </w:rPr>
      </w:pPr>
      <w:proofErr w:type="spellStart"/>
      <w:r>
        <w:rPr>
          <w:rFonts w:ascii="Arial" w:hAnsi="Arial"/>
          <w:b/>
          <w:bCs/>
          <w:sz w:val="48"/>
          <w:szCs w:val="48"/>
        </w:rPr>
        <w:t>ArmenTel</w:t>
      </w:r>
      <w:proofErr w:type="spellEnd"/>
      <w:r>
        <w:rPr>
          <w:rFonts w:ascii="Arial" w:hAnsi="Arial"/>
          <w:b/>
          <w:bCs/>
          <w:sz w:val="48"/>
          <w:szCs w:val="48"/>
        </w:rPr>
        <w:t xml:space="preserve"> IP MEN</w:t>
      </w:r>
    </w:p>
    <w:p w14:paraId="65EEEB05" w14:textId="4B2B6F6C" w:rsidR="000B4B47" w:rsidRPr="003468C0" w:rsidRDefault="002553C6" w:rsidP="00771716">
      <w:pPr>
        <w:spacing w:after="600"/>
        <w:textAlignment w:val="baseline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Detail Design</w:t>
      </w:r>
      <w:r w:rsidR="003468C0">
        <w:rPr>
          <w:rFonts w:ascii="Arial" w:hAnsi="Arial"/>
          <w:b/>
          <w:bCs/>
          <w:sz w:val="32"/>
          <w:szCs w:val="32"/>
        </w:rPr>
        <w:t xml:space="preserve"> </w:t>
      </w:r>
      <w:r w:rsidR="003468C0" w:rsidRPr="003468C0">
        <w:rPr>
          <w:rFonts w:ascii="Arial" w:hAnsi="Arial"/>
          <w:b/>
          <w:bCs/>
          <w:sz w:val="32"/>
          <w:szCs w:val="32"/>
        </w:rPr>
        <w:t xml:space="preserve">for </w:t>
      </w:r>
      <w:r w:rsidR="00502305">
        <w:rPr>
          <w:rFonts w:ascii="Arial" w:hAnsi="Arial"/>
          <w:b/>
          <w:bCs/>
          <w:sz w:val="32"/>
          <w:szCs w:val="32"/>
        </w:rPr>
        <w:t>{</w:t>
      </w:r>
      <w:proofErr w:type="gramStart"/>
      <w:r w:rsidR="00502305">
        <w:rPr>
          <w:rFonts w:ascii="Arial" w:hAnsi="Arial"/>
          <w:b/>
          <w:bCs/>
          <w:sz w:val="32"/>
          <w:szCs w:val="32"/>
        </w:rPr>
        <w:t>{ city</w:t>
      </w:r>
      <w:proofErr w:type="gramEnd"/>
      <w:r w:rsidR="00502305">
        <w:rPr>
          <w:rFonts w:ascii="Arial" w:hAnsi="Arial"/>
          <w:b/>
          <w:bCs/>
          <w:sz w:val="32"/>
          <w:szCs w:val="32"/>
        </w:rPr>
        <w:t xml:space="preserve"> }}-</w:t>
      </w:r>
      <w:r w:rsidR="00987701">
        <w:rPr>
          <w:rFonts w:ascii="Arial" w:hAnsi="Arial"/>
          <w:b/>
          <w:bCs/>
          <w:sz w:val="32"/>
          <w:szCs w:val="32"/>
        </w:rPr>
        <w:t>{{ hostname }}</w:t>
      </w:r>
    </w:p>
    <w:tbl>
      <w:tblPr>
        <w:tblW w:w="11907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9917"/>
      </w:tblGrid>
      <w:tr w:rsidR="00771716" w14:paraId="633F06F4" w14:textId="77777777" w:rsidTr="004D0E45">
        <w:trPr>
          <w:trHeight w:val="372"/>
        </w:trPr>
        <w:tc>
          <w:tcPr>
            <w:tcW w:w="1244" w:type="dxa"/>
            <w:vAlign w:val="bottom"/>
            <w:hideMark/>
          </w:tcPr>
          <w:p w14:paraId="0D732C33" w14:textId="77777777" w:rsidR="00771716" w:rsidRDefault="00771716" w:rsidP="004D0E45">
            <w:pPr>
              <w:pStyle w:val="Cover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Issue</w:t>
            </w:r>
          </w:p>
        </w:tc>
        <w:tc>
          <w:tcPr>
            <w:tcW w:w="6201" w:type="dxa"/>
            <w:vAlign w:val="bottom"/>
            <w:hideMark/>
          </w:tcPr>
          <w:p w14:paraId="16736038" w14:textId="77777777" w:rsidR="00771716" w:rsidRDefault="00771716" w:rsidP="004D0E45">
            <w:pPr>
              <w:pStyle w:val="Cover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fldChar w:fldCharType="begin"/>
            </w:r>
            <w:r>
              <w:rPr>
                <w:rFonts w:ascii="Arial" w:hAnsi="Arial"/>
                <w:b/>
              </w:rPr>
              <w:instrText xml:space="preserve"> DOCPROPERTY  DocumentVersion </w:instrText>
            </w:r>
            <w:r>
              <w:rPr>
                <w:rFonts w:ascii="Arial" w:hAnsi="Arial"/>
                <w:b/>
              </w:rPr>
              <w:fldChar w:fldCharType="separate"/>
            </w:r>
            <w:r>
              <w:rPr>
                <w:rFonts w:ascii="Arial" w:hAnsi="Arial"/>
                <w:b/>
              </w:rPr>
              <w:t>01</w:t>
            </w:r>
            <w:r>
              <w:rPr>
                <w:rFonts w:ascii="Arial" w:hAnsi="Arial"/>
                <w:b/>
              </w:rPr>
              <w:fldChar w:fldCharType="end"/>
            </w:r>
          </w:p>
        </w:tc>
      </w:tr>
      <w:tr w:rsidR="00771716" w14:paraId="2C516BA9" w14:textId="77777777" w:rsidTr="004D0E45">
        <w:trPr>
          <w:trHeight w:val="371"/>
        </w:trPr>
        <w:tc>
          <w:tcPr>
            <w:tcW w:w="1244" w:type="dxa"/>
            <w:vAlign w:val="bottom"/>
            <w:hideMark/>
          </w:tcPr>
          <w:p w14:paraId="03FAAAD7" w14:textId="77777777" w:rsidR="00771716" w:rsidRDefault="00771716" w:rsidP="004D0E45">
            <w:pPr>
              <w:pStyle w:val="Cover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Date</w:t>
            </w:r>
          </w:p>
        </w:tc>
        <w:tc>
          <w:tcPr>
            <w:tcW w:w="6201" w:type="dxa"/>
            <w:vAlign w:val="bottom"/>
            <w:hideMark/>
          </w:tcPr>
          <w:p w14:paraId="4278B8AC" w14:textId="0E34152F" w:rsidR="00771716" w:rsidRDefault="00987701" w:rsidP="002553C6">
            <w:pPr>
              <w:pStyle w:val="Cover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{{ date }}</w:t>
            </w:r>
          </w:p>
        </w:tc>
      </w:tr>
    </w:tbl>
    <w:p w14:paraId="19BB14AE" w14:textId="77777777" w:rsidR="009715FB" w:rsidRPr="00EC6168" w:rsidRDefault="009715FB" w:rsidP="00CF27AA"/>
    <w:p w14:paraId="39152656" w14:textId="77777777" w:rsidR="000B4B47" w:rsidRDefault="000B4B47" w:rsidP="000B4B47">
      <w:pPr>
        <w:jc w:val="center"/>
      </w:pPr>
    </w:p>
    <w:tbl>
      <w:tblPr>
        <w:tblW w:w="99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4"/>
        <w:gridCol w:w="2841"/>
        <w:gridCol w:w="1134"/>
        <w:gridCol w:w="1985"/>
      </w:tblGrid>
      <w:tr w:rsidR="00CF27AA" w:rsidRPr="00821447" w14:paraId="5662C3E0" w14:textId="77777777" w:rsidTr="00CF27AA">
        <w:trPr>
          <w:jc w:val="center"/>
        </w:trPr>
        <w:tc>
          <w:tcPr>
            <w:tcW w:w="3964" w:type="dxa"/>
          </w:tcPr>
          <w:p w14:paraId="5C7D555E" w14:textId="77777777" w:rsidR="00CF27AA" w:rsidRPr="00821447" w:rsidRDefault="00CF27AA" w:rsidP="004C5508">
            <w:pPr>
              <w:pStyle w:val="af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</w:t>
            </w:r>
            <w:r w:rsidRPr="00821447">
              <w:rPr>
                <w:sz w:val="24"/>
                <w:szCs w:val="24"/>
              </w:rPr>
              <w:t xml:space="preserve"> by: (HUAWEI)</w:t>
            </w:r>
          </w:p>
        </w:tc>
        <w:tc>
          <w:tcPr>
            <w:tcW w:w="2841" w:type="dxa"/>
          </w:tcPr>
          <w:p w14:paraId="4F40CF43" w14:textId="65C6A635" w:rsidR="00CF27AA" w:rsidRPr="00821447" w:rsidRDefault="00987701" w:rsidP="004C5508">
            <w:pPr>
              <w:pStyle w:val="af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r w:rsidR="00502305" w:rsidRPr="00502305">
              <w:rPr>
                <w:sz w:val="24"/>
                <w:szCs w:val="24"/>
              </w:rPr>
              <w:t>engineer</w:t>
            </w:r>
            <w:r w:rsidR="0050230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134" w:type="dxa"/>
          </w:tcPr>
          <w:p w14:paraId="045C2E8F" w14:textId="77777777" w:rsidR="00CF27AA" w:rsidRPr="00821447" w:rsidRDefault="00CF27AA" w:rsidP="004C5508">
            <w:pPr>
              <w:pStyle w:val="af5"/>
              <w:rPr>
                <w:sz w:val="24"/>
                <w:szCs w:val="24"/>
              </w:rPr>
            </w:pPr>
            <w:r w:rsidRPr="00821447">
              <w:rPr>
                <w:rFonts w:hint="eastAsia"/>
                <w:sz w:val="24"/>
                <w:szCs w:val="24"/>
              </w:rPr>
              <w:t>D</w:t>
            </w:r>
            <w:r w:rsidRPr="00821447">
              <w:rPr>
                <w:sz w:val="24"/>
                <w:szCs w:val="24"/>
              </w:rPr>
              <w:t>ate:</w:t>
            </w:r>
          </w:p>
        </w:tc>
        <w:tc>
          <w:tcPr>
            <w:tcW w:w="1985" w:type="dxa"/>
          </w:tcPr>
          <w:p w14:paraId="5F72E908" w14:textId="1F043981" w:rsidR="00CF27AA" w:rsidRPr="00821447" w:rsidRDefault="00987701" w:rsidP="004C5508">
            <w:pPr>
              <w:pStyle w:val="af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date }}</w:t>
            </w:r>
          </w:p>
        </w:tc>
      </w:tr>
      <w:tr w:rsidR="00CF27AA" w:rsidRPr="00821447" w14:paraId="10C00631" w14:textId="77777777" w:rsidTr="00CF27AA">
        <w:trPr>
          <w:jc w:val="center"/>
        </w:trPr>
        <w:tc>
          <w:tcPr>
            <w:tcW w:w="3964" w:type="dxa"/>
          </w:tcPr>
          <w:p w14:paraId="26015EC3" w14:textId="77777777" w:rsidR="00CF27AA" w:rsidRPr="00821447" w:rsidRDefault="00CF27AA" w:rsidP="004C5508">
            <w:pPr>
              <w:pStyle w:val="af5"/>
              <w:rPr>
                <w:sz w:val="24"/>
                <w:szCs w:val="24"/>
              </w:rPr>
            </w:pPr>
            <w:r w:rsidRPr="00821447">
              <w:rPr>
                <w:sz w:val="24"/>
                <w:szCs w:val="24"/>
              </w:rPr>
              <w:t>Reviewed by: (HUAWEI)</w:t>
            </w:r>
          </w:p>
        </w:tc>
        <w:tc>
          <w:tcPr>
            <w:tcW w:w="2841" w:type="dxa"/>
          </w:tcPr>
          <w:p w14:paraId="1D9D3862" w14:textId="77777777" w:rsidR="00CF27AA" w:rsidRPr="00DB51BD" w:rsidRDefault="00CF27AA" w:rsidP="004C5508">
            <w:pPr>
              <w:pStyle w:val="af5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388BD67" w14:textId="77777777" w:rsidR="00CF27AA" w:rsidRPr="00821447" w:rsidRDefault="00CF27AA" w:rsidP="004C5508">
            <w:pPr>
              <w:pStyle w:val="af5"/>
              <w:rPr>
                <w:sz w:val="24"/>
                <w:szCs w:val="24"/>
              </w:rPr>
            </w:pPr>
            <w:r w:rsidRPr="00821447">
              <w:rPr>
                <w:sz w:val="24"/>
                <w:szCs w:val="24"/>
              </w:rPr>
              <w:t>date:</w:t>
            </w:r>
          </w:p>
        </w:tc>
        <w:tc>
          <w:tcPr>
            <w:tcW w:w="1985" w:type="dxa"/>
          </w:tcPr>
          <w:p w14:paraId="1FD6DBEE" w14:textId="77777777" w:rsidR="00CF27AA" w:rsidRPr="00821447" w:rsidRDefault="00CF27AA" w:rsidP="004C5508">
            <w:pPr>
              <w:pStyle w:val="af5"/>
              <w:rPr>
                <w:sz w:val="24"/>
                <w:szCs w:val="24"/>
              </w:rPr>
            </w:pPr>
          </w:p>
        </w:tc>
      </w:tr>
      <w:tr w:rsidR="00CF27AA" w:rsidRPr="00821447" w14:paraId="1AC8A2AA" w14:textId="77777777" w:rsidTr="00CF27AA">
        <w:trPr>
          <w:jc w:val="center"/>
        </w:trPr>
        <w:tc>
          <w:tcPr>
            <w:tcW w:w="3964" w:type="dxa"/>
          </w:tcPr>
          <w:p w14:paraId="31BA3947" w14:textId="77777777" w:rsidR="00CF27AA" w:rsidRPr="00821447" w:rsidRDefault="00CF27AA" w:rsidP="004C5508">
            <w:pPr>
              <w:pStyle w:val="af5"/>
              <w:rPr>
                <w:sz w:val="24"/>
                <w:szCs w:val="24"/>
              </w:rPr>
            </w:pPr>
            <w:r w:rsidRPr="00821447">
              <w:rPr>
                <w:sz w:val="24"/>
                <w:szCs w:val="24"/>
              </w:rPr>
              <w:t>Approved by: (Customer)</w:t>
            </w:r>
          </w:p>
        </w:tc>
        <w:tc>
          <w:tcPr>
            <w:tcW w:w="2841" w:type="dxa"/>
          </w:tcPr>
          <w:p w14:paraId="50342A77" w14:textId="77777777" w:rsidR="00CF27AA" w:rsidRPr="00821447" w:rsidRDefault="00CF27AA" w:rsidP="004C5508">
            <w:pPr>
              <w:pStyle w:val="af5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C4DF09E" w14:textId="77777777" w:rsidR="00CF27AA" w:rsidRPr="00821447" w:rsidRDefault="00CF27AA" w:rsidP="004C5508">
            <w:pPr>
              <w:pStyle w:val="af5"/>
              <w:rPr>
                <w:sz w:val="24"/>
                <w:szCs w:val="24"/>
              </w:rPr>
            </w:pPr>
            <w:r w:rsidRPr="00821447">
              <w:rPr>
                <w:sz w:val="24"/>
                <w:szCs w:val="24"/>
              </w:rPr>
              <w:t>date:</w:t>
            </w:r>
          </w:p>
        </w:tc>
        <w:tc>
          <w:tcPr>
            <w:tcW w:w="1985" w:type="dxa"/>
          </w:tcPr>
          <w:p w14:paraId="5514D1FC" w14:textId="77777777" w:rsidR="00CF27AA" w:rsidRPr="00821447" w:rsidRDefault="00CF27AA" w:rsidP="004C5508">
            <w:pPr>
              <w:pStyle w:val="af5"/>
              <w:rPr>
                <w:sz w:val="24"/>
                <w:szCs w:val="24"/>
              </w:rPr>
            </w:pPr>
          </w:p>
        </w:tc>
      </w:tr>
    </w:tbl>
    <w:p w14:paraId="164EC87F" w14:textId="77777777" w:rsidR="000B4B47" w:rsidRDefault="000B4B47" w:rsidP="000B4B47">
      <w:pPr>
        <w:jc w:val="center"/>
      </w:pPr>
    </w:p>
    <w:p w14:paraId="676E74C5" w14:textId="77777777" w:rsidR="000B4B47" w:rsidRDefault="000B4B47" w:rsidP="000B4B47">
      <w:pPr>
        <w:jc w:val="center"/>
      </w:pPr>
    </w:p>
    <w:p w14:paraId="13829218" w14:textId="6336C1D7" w:rsidR="000B4B47" w:rsidRDefault="000B4B47" w:rsidP="000B4B47">
      <w:pPr>
        <w:jc w:val="center"/>
        <w:rPr>
          <w:rFonts w:cs="Times New Roman"/>
          <w:noProof/>
          <w:lang w:eastAsia="en-US"/>
        </w:rPr>
      </w:pPr>
    </w:p>
    <w:p w14:paraId="46B74B91" w14:textId="77777777" w:rsidR="006D7DEE" w:rsidRPr="00885385" w:rsidRDefault="006D7DEE" w:rsidP="000B4B47">
      <w:pPr>
        <w:jc w:val="center"/>
        <w:rPr>
          <w:rFonts w:cs="Times New Roman"/>
        </w:rPr>
      </w:pPr>
    </w:p>
    <w:p w14:paraId="02D2941B" w14:textId="7E306ECF" w:rsidR="005E22C5" w:rsidRDefault="007B7B61" w:rsidP="000B4B47">
      <w:pPr>
        <w:jc w:val="center"/>
        <w:textAlignment w:val="baseline"/>
        <w:rPr>
          <w:rFonts w:cs="Times New Roman"/>
        </w:rPr>
      </w:pPr>
      <w:r>
        <w:rPr>
          <w:rFonts w:cs="Times New Roman"/>
        </w:rPr>
        <w:tab/>
      </w:r>
    </w:p>
    <w:p w14:paraId="04E552EF" w14:textId="77777777" w:rsidR="000B4B47" w:rsidRPr="00702FD5" w:rsidRDefault="00FA29E3" w:rsidP="000B4B47">
      <w:pPr>
        <w:widowControl w:val="0"/>
        <w:autoSpaceDE w:val="0"/>
        <w:autoSpaceDN w:val="0"/>
        <w:spacing w:line="360" w:lineRule="auto"/>
        <w:jc w:val="center"/>
        <w:textAlignment w:val="baseline"/>
        <w:rPr>
          <w:rFonts w:ascii="Arial" w:eastAsia="SimHei" w:hAnsi="Arial"/>
          <w:b/>
          <w:bCs/>
          <w:kern w:val="0"/>
          <w:sz w:val="32"/>
          <w:szCs w:val="32"/>
        </w:rPr>
      </w:pPr>
      <w:r w:rsidRPr="00702FD5">
        <w:rPr>
          <w:rFonts w:ascii="Arial" w:eastAsia="SimHei" w:hAnsi="Arial"/>
          <w:b/>
          <w:bCs/>
          <w:noProof/>
          <w:kern w:val="0"/>
          <w:sz w:val="32"/>
          <w:szCs w:val="32"/>
          <w:lang w:eastAsia="en-US"/>
        </w:rPr>
        <w:drawing>
          <wp:inline distT="0" distB="0" distL="0" distR="0" wp14:anchorId="4AD40E5D" wp14:editId="2171EC98">
            <wp:extent cx="581025" cy="58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4CF3" w14:textId="77777777" w:rsidR="000B4B47" w:rsidRPr="001E7AB8" w:rsidRDefault="000B4B47" w:rsidP="000B4B47">
      <w:pPr>
        <w:widowControl w:val="0"/>
        <w:autoSpaceDE w:val="0"/>
        <w:autoSpaceDN w:val="0"/>
        <w:spacing w:line="360" w:lineRule="auto"/>
        <w:jc w:val="center"/>
        <w:textAlignment w:val="baseline"/>
      </w:pPr>
      <w:r w:rsidRPr="007E75B5">
        <w:rPr>
          <w:b/>
          <w:bCs/>
          <w:kern w:val="0"/>
          <w:sz w:val="30"/>
          <w:szCs w:val="30"/>
        </w:rPr>
        <w:t>Huawei Technologies Co., Ltd.</w:t>
      </w:r>
    </w:p>
    <w:p w14:paraId="677046DC" w14:textId="77777777" w:rsidR="009E6437" w:rsidRDefault="009E6437" w:rsidP="001E7AB8"/>
    <w:p w14:paraId="2104FBC3" w14:textId="5B5F49E1" w:rsidR="000B4B47" w:rsidRPr="00E8656D" w:rsidRDefault="00E8656D" w:rsidP="000B4B47">
      <w:pPr>
        <w:pStyle w:val="Contents"/>
        <w:tabs>
          <w:tab w:val="left" w:pos="1995"/>
        </w:tabs>
      </w:pPr>
      <w:bookmarkStart w:id="0" w:name="_Ref137357634"/>
      <w:bookmarkEnd w:id="0"/>
      <w:r>
        <w:lastRenderedPageBreak/>
        <w:t>Contents</w:t>
      </w:r>
    </w:p>
    <w:p w14:paraId="5A7BFB24" w14:textId="77777777" w:rsidR="00EB7152" w:rsidRDefault="00A06291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eastAsia="en-US"/>
        </w:rPr>
      </w:pPr>
      <w:r>
        <w:rPr>
          <w:b w:val="0"/>
          <w:bCs w:val="0"/>
          <w:noProof/>
          <w:sz w:val="20"/>
          <w:szCs w:val="20"/>
        </w:rPr>
        <w:fldChar w:fldCharType="begin"/>
      </w:r>
      <w:r>
        <w:instrText xml:space="preserve"> TOC \o "1-3" \h \z \u </w:instrText>
      </w:r>
      <w:r>
        <w:rPr>
          <w:b w:val="0"/>
          <w:bCs w:val="0"/>
          <w:noProof/>
          <w:sz w:val="20"/>
          <w:szCs w:val="20"/>
        </w:rPr>
        <w:fldChar w:fldCharType="separate"/>
      </w:r>
      <w:hyperlink w:anchor="_Toc498636400" w:history="1">
        <w:r w:rsidR="00EB7152" w:rsidRPr="00C134CF">
          <w:rPr>
            <w:rStyle w:val="Hyperlink"/>
            <w:noProof/>
          </w:rPr>
          <w:t>1 Site Design</w:t>
        </w:r>
        <w:r w:rsidR="00EB7152">
          <w:rPr>
            <w:noProof/>
            <w:webHidden/>
          </w:rPr>
          <w:tab/>
        </w:r>
        <w:r w:rsidR="00EB7152">
          <w:rPr>
            <w:noProof/>
            <w:webHidden/>
          </w:rPr>
          <w:fldChar w:fldCharType="begin"/>
        </w:r>
        <w:r w:rsidR="00EB7152">
          <w:rPr>
            <w:noProof/>
            <w:webHidden/>
          </w:rPr>
          <w:instrText xml:space="preserve"> PAGEREF _Toc498636400 \h </w:instrText>
        </w:r>
        <w:r w:rsidR="00EB7152">
          <w:rPr>
            <w:noProof/>
            <w:webHidden/>
          </w:rPr>
        </w:r>
        <w:r w:rsidR="00EB7152">
          <w:rPr>
            <w:noProof/>
            <w:webHidden/>
          </w:rPr>
          <w:fldChar w:fldCharType="separate"/>
        </w:r>
        <w:r w:rsidR="00EB7152">
          <w:rPr>
            <w:noProof/>
            <w:webHidden/>
          </w:rPr>
          <w:t>3</w:t>
        </w:r>
        <w:r w:rsidR="00EB7152">
          <w:rPr>
            <w:noProof/>
            <w:webHidden/>
          </w:rPr>
          <w:fldChar w:fldCharType="end"/>
        </w:r>
      </w:hyperlink>
    </w:p>
    <w:p w14:paraId="615E703D" w14:textId="77777777" w:rsidR="00EB7152" w:rsidRDefault="00EB7152">
      <w:pPr>
        <w:pStyle w:val="TOC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hyperlink w:anchor="_Toc498636401" w:history="1">
        <w:r w:rsidRPr="00C134CF">
          <w:rPr>
            <w:rStyle w:val="Hyperlink"/>
            <w:snapToGrid w:val="0"/>
          </w:rPr>
          <w:t>1.1</w:t>
        </w:r>
        <w:r w:rsidRPr="00C134CF">
          <w:rPr>
            <w:rStyle w:val="Hyperlink"/>
          </w:rPr>
          <w:t xml:space="preserve"> Site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_Toc498636401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F04BE08" w14:textId="77777777" w:rsidR="00EB7152" w:rsidRDefault="00EB7152">
      <w:pPr>
        <w:pStyle w:val="TOC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hyperlink w:anchor="_Toc498636402" w:history="1">
        <w:r w:rsidRPr="00C134CF">
          <w:rPr>
            <w:rStyle w:val="Hyperlink"/>
            <w:rFonts w:cs="Book Antiqua"/>
            <w:bCs/>
            <w:snapToGrid w:val="0"/>
          </w:rPr>
          <w:t>1.1.1</w:t>
        </w:r>
        <w:r w:rsidRPr="00C134CF">
          <w:rPr>
            <w:rStyle w:val="Hyperlink"/>
          </w:rPr>
          <w:t xml:space="preserve">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_Toc498636402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3FB2BFE" w14:textId="77777777" w:rsidR="00EB7152" w:rsidRDefault="00EB7152">
      <w:pPr>
        <w:pStyle w:val="TOC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hyperlink w:anchor="_Toc498636403" w:history="1">
        <w:r w:rsidRPr="00C134CF">
          <w:rPr>
            <w:rStyle w:val="Hyperlink"/>
            <w:rFonts w:cs="Book Antiqua"/>
            <w:bCs/>
            <w:snapToGrid w:val="0"/>
          </w:rPr>
          <w:t>1.1.2</w:t>
        </w:r>
        <w:r w:rsidRPr="00C134CF">
          <w:rPr>
            <w:rStyle w:val="Hyperlink"/>
          </w:rPr>
          <w:t xml:space="preserve"> Site 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_Toc498636403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5D3AF7B" w14:textId="77777777" w:rsidR="00EB7152" w:rsidRDefault="00EB7152">
      <w:pPr>
        <w:pStyle w:val="TOC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hyperlink w:anchor="_Toc498636404" w:history="1">
        <w:r w:rsidRPr="00C134CF">
          <w:rPr>
            <w:rStyle w:val="Hyperlink"/>
            <w:snapToGrid w:val="0"/>
          </w:rPr>
          <w:t>1.2</w:t>
        </w:r>
        <w:r w:rsidRPr="00C134CF">
          <w:rPr>
            <w:rStyle w:val="Hyperlink"/>
          </w:rPr>
          <w:t xml:space="preserve"> Hardware/Software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_Toc498636404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4FFAD12" w14:textId="77777777" w:rsidR="00EB7152" w:rsidRDefault="00EB7152">
      <w:pPr>
        <w:pStyle w:val="TOC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hyperlink w:anchor="_Toc498636405" w:history="1">
        <w:r w:rsidRPr="00C134CF">
          <w:rPr>
            <w:rStyle w:val="Hyperlink"/>
            <w:snapToGrid w:val="0"/>
          </w:rPr>
          <w:t>1.3</w:t>
        </w:r>
        <w:r w:rsidRPr="00C134CF">
          <w:rPr>
            <w:rStyle w:val="Hyperlink"/>
          </w:rPr>
          <w:t xml:space="preserve"> License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_Toc498636405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F9F4588" w14:textId="77777777" w:rsidR="00EB7152" w:rsidRDefault="00EB7152">
      <w:pPr>
        <w:pStyle w:val="TOC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hyperlink w:anchor="_Toc498636406" w:history="1">
        <w:r w:rsidRPr="00C134CF">
          <w:rPr>
            <w:rStyle w:val="Hyperlink"/>
            <w:snapToGrid w:val="0"/>
          </w:rPr>
          <w:t>1.4</w:t>
        </w:r>
        <w:r w:rsidRPr="00C134CF">
          <w:rPr>
            <w:rStyle w:val="Hyperlink"/>
          </w:rPr>
          <w:t xml:space="preserve"> Layout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_Toc498636406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C3B62E0" w14:textId="77777777" w:rsidR="00EB7152" w:rsidRDefault="00EB7152">
      <w:pPr>
        <w:pStyle w:val="TOC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hyperlink w:anchor="_Toc498636407" w:history="1">
        <w:r w:rsidRPr="00C134CF">
          <w:rPr>
            <w:rStyle w:val="Hyperlink"/>
            <w:snapToGrid w:val="0"/>
          </w:rPr>
          <w:t>1.5</w:t>
        </w:r>
        <w:r w:rsidRPr="00C134CF">
          <w:rPr>
            <w:rStyle w:val="Hyperlink"/>
          </w:rPr>
          <w:t xml:space="preserve"> Interfaces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_Toc498636407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D4CF794" w14:textId="77777777" w:rsidR="00EB7152" w:rsidRDefault="00EB7152">
      <w:pPr>
        <w:pStyle w:val="TOC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hyperlink w:anchor="_Toc498636408" w:history="1">
        <w:r w:rsidRPr="00C134CF">
          <w:rPr>
            <w:rStyle w:val="Hyperlink"/>
            <w:rFonts w:cs="Book Antiqua"/>
            <w:bCs/>
            <w:snapToGrid w:val="0"/>
          </w:rPr>
          <w:t>1.5.1</w:t>
        </w:r>
        <w:r w:rsidRPr="00C134CF">
          <w:rPr>
            <w:rStyle w:val="Hyperlink"/>
          </w:rPr>
          <w:t xml:space="preserve"> Network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_Toc498636408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CC2B830" w14:textId="77777777" w:rsidR="00EB7152" w:rsidRDefault="00EB7152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eastAsia="en-US"/>
        </w:rPr>
      </w:pPr>
      <w:hyperlink w:anchor="_Toc498636409" w:history="1">
        <w:r w:rsidRPr="00C134CF">
          <w:rPr>
            <w:rStyle w:val="Hyperlink"/>
            <w:noProof/>
          </w:rPr>
          <w:t>2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_Toc498636409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20F7F5" w14:textId="77777777" w:rsidR="00EB7152" w:rsidRDefault="00EB7152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eastAsia="en-US"/>
        </w:rPr>
      </w:pPr>
      <w:hyperlink w:anchor="_Toc498636410" w:history="1">
        <w:r w:rsidRPr="00C134CF">
          <w:rPr>
            <w:rStyle w:val="Hyperlink"/>
            <w:noProof/>
          </w:rPr>
          <w:t>3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_Toc498636410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D548D8" w14:textId="77777777" w:rsidR="00EB7152" w:rsidRDefault="00EB7152">
      <w:pPr>
        <w:pStyle w:val="TOC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hyperlink w:anchor="_Toc498636411" w:history="1">
        <w:r w:rsidRPr="00C134CF">
          <w:rPr>
            <w:rStyle w:val="Hyperlink"/>
            <w:snapToGrid w:val="0"/>
          </w:rPr>
          <w:t>3.1</w:t>
        </w:r>
        <w:r w:rsidRPr="00C134CF">
          <w:rPr>
            <w:rStyle w:val="Hyperlink"/>
          </w:rPr>
          <w:t xml:space="preserve"> Boards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_Toc498636411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D587450" w14:textId="77777777" w:rsidR="00EB7152" w:rsidRDefault="00EB7152">
      <w:pPr>
        <w:pStyle w:val="TOC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hyperlink w:anchor="_Toc498636412" w:history="1">
        <w:r w:rsidRPr="00C134CF">
          <w:rPr>
            <w:rStyle w:val="Hyperlink"/>
            <w:snapToGrid w:val="0"/>
          </w:rPr>
          <w:t>3.2</w:t>
        </w:r>
        <w:r w:rsidRPr="00C134CF">
          <w:rPr>
            <w:rStyle w:val="Hyperlink"/>
          </w:rPr>
          <w:t xml:space="preserve"> Power Reference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_Toc498636412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87A21A1" w14:textId="77777777" w:rsidR="000B4B47" w:rsidRDefault="00A06291" w:rsidP="000B4B47">
      <w:pPr>
        <w:rPr>
          <w:rFonts w:ascii="Book Antiqua" w:hAnsi="Book Antiqua" w:cs="Book Antiqua"/>
          <w:b/>
          <w:bCs/>
          <w:sz w:val="24"/>
          <w:szCs w:val="24"/>
        </w:rPr>
        <w:sectPr w:rsidR="000B4B47" w:rsidSect="002F6EF8">
          <w:headerReference w:type="even" r:id="rId10"/>
          <w:headerReference w:type="default" r:id="rId11"/>
          <w:footerReference w:type="even" r:id="rId12"/>
          <w:footerReference w:type="default" r:id="rId13"/>
          <w:type w:val="oddPage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rPr>
          <w:b/>
          <w:bCs/>
        </w:rPr>
        <w:fldChar w:fldCharType="end"/>
      </w:r>
      <w:bookmarkStart w:id="1" w:name="_GoBack"/>
      <w:bookmarkEnd w:id="1"/>
    </w:p>
    <w:p w14:paraId="1F35FCAF" w14:textId="26C161E5" w:rsidR="0039386D" w:rsidRDefault="002553C6" w:rsidP="00507A60">
      <w:pPr>
        <w:pStyle w:val="Heading1"/>
        <w:spacing w:before="0"/>
        <w:rPr>
          <w:rFonts w:cs="Times New Roman"/>
        </w:rPr>
      </w:pPr>
      <w:bookmarkStart w:id="2" w:name="_Toc498636400"/>
      <w:r>
        <w:lastRenderedPageBreak/>
        <w:t>Site Design</w:t>
      </w:r>
      <w:bookmarkEnd w:id="2"/>
    </w:p>
    <w:p w14:paraId="752B8CD4" w14:textId="1561CA2D" w:rsidR="00C54D74" w:rsidRPr="007750BB" w:rsidRDefault="002328ED" w:rsidP="0039386D">
      <w:pPr>
        <w:pStyle w:val="Heading2"/>
      </w:pPr>
      <w:bookmarkStart w:id="3" w:name="_Toc498636401"/>
      <w:r>
        <w:t>Site information</w:t>
      </w:r>
      <w:bookmarkEnd w:id="3"/>
    </w:p>
    <w:p w14:paraId="555F66A7" w14:textId="32C5B462" w:rsidR="007D6C44" w:rsidRDefault="007D6C44" w:rsidP="00507A60"/>
    <w:p w14:paraId="00C5FEEB" w14:textId="7F4DFBE1" w:rsidR="00507A60" w:rsidRDefault="00507A60" w:rsidP="00507A60">
      <w:pPr>
        <w:pStyle w:val="Heading3"/>
      </w:pPr>
      <w:bookmarkStart w:id="4" w:name="_Toc498636402"/>
      <w:r>
        <w:t>Site location</w:t>
      </w:r>
      <w:bookmarkEnd w:id="4"/>
    </w:p>
    <w:p w14:paraId="65977AC6" w14:textId="77777777" w:rsidR="00507A60" w:rsidRDefault="00507A60" w:rsidP="00507A60">
      <w:pPr>
        <w:pStyle w:val="af6"/>
        <w:ind w:leftChars="274" w:left="575"/>
        <w:rPr>
          <w:rFonts w:ascii="Arial" w:hAnsi="Arial" w:cs="Arial"/>
          <w:iCs/>
        </w:rPr>
      </w:pPr>
    </w:p>
    <w:p w14:paraId="58AF566D" w14:textId="77777777" w:rsidR="00987701" w:rsidRDefault="00987701" w:rsidP="00987701">
      <w:pPr>
        <w:pStyle w:val="af6"/>
        <w:ind w:leftChars="274" w:left="575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{</w:t>
      </w:r>
      <w:proofErr w:type="gramStart"/>
      <w:r>
        <w:rPr>
          <w:rFonts w:ascii="Arial" w:hAnsi="Arial" w:cs="Arial"/>
          <w:iCs/>
        </w:rPr>
        <w:t xml:space="preserve">{ </w:t>
      </w:r>
      <w:proofErr w:type="spellStart"/>
      <w:r>
        <w:rPr>
          <w:rFonts w:ascii="Arial" w:hAnsi="Arial" w:cs="Arial"/>
          <w:iCs/>
        </w:rPr>
        <w:t>site</w:t>
      </w:r>
      <w:proofErr w:type="gramEnd"/>
      <w:r>
        <w:rPr>
          <w:rFonts w:ascii="Arial" w:hAnsi="Arial" w:cs="Arial"/>
          <w:iCs/>
        </w:rPr>
        <w:t>_location</w:t>
      </w:r>
      <w:proofErr w:type="spellEnd"/>
      <w:r>
        <w:rPr>
          <w:rFonts w:ascii="Arial" w:hAnsi="Arial" w:cs="Arial"/>
          <w:iCs/>
        </w:rPr>
        <w:t xml:space="preserve"> }}</w:t>
      </w:r>
    </w:p>
    <w:p w14:paraId="599377ED" w14:textId="77777777" w:rsidR="00987701" w:rsidRPr="004C5508" w:rsidRDefault="00987701" w:rsidP="00987701">
      <w:pPr>
        <w:pStyle w:val="af6"/>
        <w:ind w:leftChars="274" w:left="575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{</w:t>
      </w:r>
      <w:proofErr w:type="gramStart"/>
      <w:r>
        <w:rPr>
          <w:rFonts w:ascii="Arial" w:hAnsi="Arial" w:cs="Arial"/>
          <w:iCs/>
        </w:rPr>
        <w:t xml:space="preserve">{ </w:t>
      </w:r>
      <w:proofErr w:type="spellStart"/>
      <w:r>
        <w:rPr>
          <w:rFonts w:ascii="Arial" w:hAnsi="Arial" w:cs="Arial"/>
          <w:iCs/>
        </w:rPr>
        <w:t>gps</w:t>
      </w:r>
      <w:proofErr w:type="spellEnd"/>
      <w:proofErr w:type="gramEnd"/>
      <w:r>
        <w:rPr>
          <w:rFonts w:ascii="Arial" w:hAnsi="Arial" w:cs="Arial"/>
          <w:iCs/>
        </w:rPr>
        <w:t xml:space="preserve"> }}</w:t>
      </w:r>
    </w:p>
    <w:p w14:paraId="64D0D432" w14:textId="77777777" w:rsidR="002553C6" w:rsidRDefault="002553C6" w:rsidP="004C5508">
      <w:pPr>
        <w:pStyle w:val="af6"/>
        <w:ind w:leftChars="274" w:left="575"/>
        <w:rPr>
          <w:rFonts w:ascii="Arial" w:hAnsi="Arial" w:cs="Arial"/>
          <w:iCs/>
        </w:rPr>
      </w:pPr>
    </w:p>
    <w:p w14:paraId="5FFBD812" w14:textId="5B9D122A" w:rsidR="002553C6" w:rsidRDefault="002553C6" w:rsidP="002553C6">
      <w:pPr>
        <w:pStyle w:val="Heading3"/>
      </w:pPr>
      <w:bookmarkStart w:id="5" w:name="_Toc498636403"/>
      <w:r>
        <w:t>Site plan</w:t>
      </w:r>
      <w:bookmarkEnd w:id="5"/>
    </w:p>
    <w:p w14:paraId="5276BECE" w14:textId="77777777" w:rsidR="002553C6" w:rsidRDefault="002553C6" w:rsidP="002553C6"/>
    <w:p w14:paraId="2275BF7F" w14:textId="05E78BE3" w:rsidR="002553C6" w:rsidRDefault="002553C6" w:rsidP="002553C6">
      <w:pPr>
        <w:pStyle w:val="af6"/>
        <w:numPr>
          <w:ilvl w:val="0"/>
          <w:numId w:val="35"/>
        </w:numPr>
        <w:rPr>
          <w:rFonts w:ascii="Arial" w:hAnsi="Arial" w:cs="Arial"/>
          <w:iCs/>
        </w:rPr>
      </w:pPr>
      <w:r w:rsidRPr="0051112E">
        <w:rPr>
          <w:rFonts w:ascii="Arial" w:hAnsi="Arial" w:cs="Arial"/>
          <w:iCs/>
        </w:rPr>
        <w:t>Use</w:t>
      </w:r>
      <w:r w:rsidR="0026470D">
        <w:rPr>
          <w:rFonts w:ascii="Arial" w:hAnsi="Arial" w:cs="Arial"/>
          <w:iCs/>
        </w:rPr>
        <w:t>d</w:t>
      </w:r>
      <w:r w:rsidRPr="0051112E">
        <w:rPr>
          <w:rFonts w:ascii="Arial" w:hAnsi="Arial" w:cs="Arial"/>
          <w:iCs/>
        </w:rPr>
        <w:t xml:space="preserve"> current rack</w:t>
      </w:r>
    </w:p>
    <w:p w14:paraId="1A4026EF" w14:textId="6C254466" w:rsidR="002553C6" w:rsidRPr="007D6437" w:rsidRDefault="002553C6" w:rsidP="002553C6">
      <w:pPr>
        <w:pStyle w:val="af6"/>
        <w:numPr>
          <w:ilvl w:val="0"/>
          <w:numId w:val="35"/>
        </w:numPr>
        <w:rPr>
          <w:rFonts w:ascii="Arial" w:hAnsi="Arial" w:cs="Arial"/>
          <w:iCs/>
          <w:highlight w:val="yellow"/>
        </w:rPr>
      </w:pPr>
      <w:r w:rsidRPr="007D6437">
        <w:rPr>
          <w:rFonts w:ascii="Arial" w:hAnsi="Arial" w:cs="Arial"/>
          <w:iCs/>
          <w:highlight w:val="yellow"/>
        </w:rPr>
        <w:t>As rack 21”, use 21”-to-19” extensions</w:t>
      </w:r>
      <w:r w:rsidR="007D6437">
        <w:rPr>
          <w:rFonts w:ascii="Arial" w:hAnsi="Arial" w:cs="Arial"/>
          <w:iCs/>
          <w:highlight w:val="yellow"/>
        </w:rPr>
        <w:t xml:space="preserve"> NO INFORMATION</w:t>
      </w:r>
    </w:p>
    <w:p w14:paraId="2A22505A" w14:textId="01491C02" w:rsidR="002553C6" w:rsidRPr="007D6437" w:rsidRDefault="0026470D" w:rsidP="002553C6">
      <w:pPr>
        <w:pStyle w:val="af6"/>
        <w:numPr>
          <w:ilvl w:val="0"/>
          <w:numId w:val="35"/>
        </w:numPr>
        <w:rPr>
          <w:rFonts w:ascii="Arial" w:hAnsi="Arial" w:cs="Arial"/>
          <w:iCs/>
          <w:highlight w:val="yellow"/>
        </w:rPr>
      </w:pPr>
      <w:r w:rsidRPr="007D6437">
        <w:rPr>
          <w:rFonts w:ascii="Arial" w:hAnsi="Arial" w:cs="Arial"/>
          <w:iCs/>
          <w:highlight w:val="yellow"/>
        </w:rPr>
        <w:t xml:space="preserve">Use </w:t>
      </w:r>
      <w:r w:rsidR="002553C6" w:rsidRPr="007D6437">
        <w:rPr>
          <w:rFonts w:ascii="Arial" w:hAnsi="Arial" w:cs="Arial"/>
          <w:iCs/>
          <w:highlight w:val="yellow"/>
        </w:rPr>
        <w:t>8 power cables</w:t>
      </w:r>
      <w:r w:rsidRPr="007D6437">
        <w:rPr>
          <w:rFonts w:ascii="Arial" w:hAnsi="Arial" w:cs="Arial"/>
          <w:iCs/>
          <w:highlight w:val="yellow"/>
        </w:rPr>
        <w:t>.</w:t>
      </w:r>
    </w:p>
    <w:p w14:paraId="01716903" w14:textId="088FB85B" w:rsidR="002553C6" w:rsidRPr="007D6437" w:rsidRDefault="002553C6" w:rsidP="002553C6">
      <w:pPr>
        <w:pStyle w:val="af6"/>
        <w:numPr>
          <w:ilvl w:val="0"/>
          <w:numId w:val="35"/>
        </w:numPr>
        <w:rPr>
          <w:rFonts w:ascii="Arial" w:hAnsi="Arial" w:cs="Arial"/>
          <w:iCs/>
          <w:highlight w:val="yellow"/>
        </w:rPr>
      </w:pPr>
      <w:r w:rsidRPr="007D6437">
        <w:rPr>
          <w:rFonts w:ascii="Arial" w:hAnsi="Arial" w:cs="Arial"/>
          <w:iCs/>
          <w:highlight w:val="yellow"/>
        </w:rPr>
        <w:t>Use</w:t>
      </w:r>
      <w:r w:rsidR="0026470D" w:rsidRPr="007D6437">
        <w:rPr>
          <w:rFonts w:ascii="Arial" w:hAnsi="Arial" w:cs="Arial"/>
          <w:iCs/>
          <w:highlight w:val="yellow"/>
        </w:rPr>
        <w:t>d</w:t>
      </w:r>
      <w:r w:rsidRPr="007D6437">
        <w:rPr>
          <w:rFonts w:ascii="Arial" w:hAnsi="Arial" w:cs="Arial"/>
          <w:iCs/>
          <w:highlight w:val="yellow"/>
        </w:rPr>
        <w:t xml:space="preserve"> current </w:t>
      </w:r>
      <w:r w:rsidR="0026470D" w:rsidRPr="007D6437">
        <w:rPr>
          <w:rFonts w:ascii="Arial" w:hAnsi="Arial" w:cs="Arial"/>
          <w:iCs/>
          <w:highlight w:val="yellow"/>
        </w:rPr>
        <w:t xml:space="preserve">optical </w:t>
      </w:r>
      <w:proofErr w:type="spellStart"/>
      <w:r w:rsidRPr="007D6437">
        <w:rPr>
          <w:rFonts w:ascii="Arial" w:hAnsi="Arial" w:cs="Arial"/>
          <w:iCs/>
          <w:highlight w:val="yellow"/>
        </w:rPr>
        <w:t>patchcords</w:t>
      </w:r>
      <w:proofErr w:type="spellEnd"/>
      <w:r w:rsidR="0026470D" w:rsidRPr="007D6437">
        <w:rPr>
          <w:rFonts w:ascii="Arial" w:hAnsi="Arial" w:cs="Arial"/>
          <w:iCs/>
          <w:highlight w:val="yellow"/>
        </w:rPr>
        <w:t xml:space="preserve"> FC-LC (10m)</w:t>
      </w:r>
      <w:r w:rsidRPr="007D6437">
        <w:rPr>
          <w:rFonts w:ascii="Arial" w:hAnsi="Arial" w:cs="Arial"/>
          <w:iCs/>
          <w:highlight w:val="yellow"/>
        </w:rPr>
        <w:t xml:space="preserve">, </w:t>
      </w:r>
      <w:r w:rsidR="0026470D" w:rsidRPr="007D6437">
        <w:rPr>
          <w:rFonts w:ascii="Arial" w:hAnsi="Arial" w:cs="Arial"/>
          <w:iCs/>
          <w:highlight w:val="yellow"/>
        </w:rPr>
        <w:t>FC-</w:t>
      </w:r>
      <w:r w:rsidRPr="007D6437">
        <w:rPr>
          <w:rFonts w:ascii="Arial" w:hAnsi="Arial" w:cs="Arial"/>
          <w:iCs/>
          <w:highlight w:val="yellow"/>
        </w:rPr>
        <w:t>SC</w:t>
      </w:r>
      <w:r w:rsidR="0026470D" w:rsidRPr="007D6437">
        <w:rPr>
          <w:rFonts w:ascii="Arial" w:hAnsi="Arial" w:cs="Arial"/>
          <w:iCs/>
          <w:highlight w:val="yellow"/>
        </w:rPr>
        <w:t xml:space="preserve"> changed with FC-LC.</w:t>
      </w:r>
    </w:p>
    <w:p w14:paraId="0CA02F70" w14:textId="78488DE3" w:rsidR="0026470D" w:rsidRDefault="0026470D" w:rsidP="002553C6">
      <w:pPr>
        <w:pStyle w:val="af6"/>
        <w:numPr>
          <w:ilvl w:val="0"/>
          <w:numId w:val="35"/>
        </w:numPr>
        <w:rPr>
          <w:rFonts w:ascii="Arial" w:hAnsi="Arial" w:cs="Arial"/>
          <w:iCs/>
        </w:rPr>
      </w:pPr>
      <w:r w:rsidRPr="007D6437">
        <w:rPr>
          <w:rFonts w:ascii="Arial" w:hAnsi="Arial" w:cs="Arial"/>
          <w:iCs/>
          <w:highlight w:val="yellow"/>
        </w:rPr>
        <w:t xml:space="preserve">Use current UTP </w:t>
      </w:r>
      <w:proofErr w:type="spellStart"/>
      <w:r w:rsidRPr="007D6437">
        <w:rPr>
          <w:rFonts w:ascii="Arial" w:hAnsi="Arial" w:cs="Arial"/>
          <w:iCs/>
          <w:highlight w:val="yellow"/>
        </w:rPr>
        <w:t>patchcords</w:t>
      </w:r>
      <w:proofErr w:type="spellEnd"/>
      <w:r>
        <w:rPr>
          <w:rFonts w:ascii="Arial" w:hAnsi="Arial" w:cs="Arial"/>
          <w:iCs/>
        </w:rPr>
        <w:t>.</w:t>
      </w:r>
    </w:p>
    <w:p w14:paraId="6CBDFED4" w14:textId="77777777" w:rsidR="007D6437" w:rsidRDefault="007D6437" w:rsidP="007D6437">
      <w:pPr>
        <w:pStyle w:val="af6"/>
        <w:rPr>
          <w:rFonts w:ascii="Arial" w:hAnsi="Arial" w:cs="Arial"/>
          <w:iCs/>
        </w:rPr>
      </w:pPr>
    </w:p>
    <w:p w14:paraId="4FE5FBEF" w14:textId="4B0DB438" w:rsidR="007D6437" w:rsidRPr="0051112E" w:rsidRDefault="007D6437" w:rsidP="007D6437">
      <w:pPr>
        <w:pStyle w:val="af6"/>
        <w:jc w:val="center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{{</w:t>
      </w:r>
      <w:proofErr w:type="spellStart"/>
      <w:r>
        <w:rPr>
          <w:rFonts w:ascii="Arial" w:hAnsi="Arial" w:cs="Arial"/>
          <w:iCs/>
        </w:rPr>
        <w:t>site_plan</w:t>
      </w:r>
      <w:proofErr w:type="spellEnd"/>
      <w:r>
        <w:rPr>
          <w:rFonts w:ascii="Arial" w:hAnsi="Arial" w:cs="Arial"/>
          <w:iCs/>
        </w:rPr>
        <w:t>}}</w:t>
      </w:r>
    </w:p>
    <w:p w14:paraId="3082B4C9" w14:textId="10699A9A" w:rsidR="002553C6" w:rsidRPr="002553C6" w:rsidRDefault="002553C6" w:rsidP="002553C6">
      <w:pPr>
        <w:jc w:val="center"/>
      </w:pPr>
    </w:p>
    <w:p w14:paraId="14F83FA2" w14:textId="736F8E52" w:rsidR="00507A60" w:rsidRDefault="002553C6" w:rsidP="00507A60">
      <w:pPr>
        <w:pStyle w:val="Heading2"/>
      </w:pPr>
      <w:bookmarkStart w:id="6" w:name="_Toc498636404"/>
      <w:r>
        <w:t>Hardware/Software</w:t>
      </w:r>
      <w:bookmarkEnd w:id="6"/>
    </w:p>
    <w:p w14:paraId="7C4B83C5" w14:textId="77777777" w:rsidR="00507A60" w:rsidRDefault="00507A60" w:rsidP="00507A60"/>
    <w:p w14:paraId="1E53B215" w14:textId="77777777" w:rsidR="009E6437" w:rsidRDefault="009E6437" w:rsidP="00507A60"/>
    <w:p w14:paraId="297CB9A9" w14:textId="362CA06D" w:rsidR="004F1FED" w:rsidRDefault="004F1FED" w:rsidP="004F1FED">
      <w:r w:rsidRPr="009E6437">
        <w:t xml:space="preserve">Present document describes </w:t>
      </w:r>
      <w:r w:rsidR="00E8656D">
        <w:t>Hardware/Software plan</w:t>
      </w:r>
      <w:r w:rsidRPr="009E6437">
        <w:t xml:space="preserve"> in </w:t>
      </w:r>
      <w:proofErr w:type="spellStart"/>
      <w:r w:rsidRPr="009E6437">
        <w:t>Talin</w:t>
      </w:r>
      <w:proofErr w:type="spellEnd"/>
      <w:r w:rsidRPr="009E6437">
        <w:t xml:space="preserve"> city.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1"/>
        <w:gridCol w:w="2002"/>
      </w:tblGrid>
      <w:tr w:rsidR="00FE4C2D" w:rsidRPr="00EE79B3" w14:paraId="04DF5359" w14:textId="77777777" w:rsidTr="00CE2D5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D9F896" w14:textId="77777777" w:rsidR="00FE4C2D" w:rsidRPr="00EE79B3" w:rsidRDefault="00FE4C2D" w:rsidP="00CE2D51">
            <w:pPr>
              <w:jc w:val="center"/>
            </w:pPr>
            <w:r w:rsidRPr="00EE79B3">
              <w:t>Hardware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A22673D" w14:textId="77777777" w:rsidR="00FE4C2D" w:rsidRPr="00EE79B3" w:rsidRDefault="00FE4C2D" w:rsidP="00CE2D51">
            <w:pPr>
              <w:jc w:val="center"/>
            </w:pPr>
            <w:r w:rsidRPr="00EE79B3">
              <w:t>Software</w:t>
            </w:r>
          </w:p>
        </w:tc>
      </w:tr>
      <w:tr w:rsidR="00FE4C2D" w:rsidRPr="00EE79B3" w14:paraId="4A6BBE00" w14:textId="77777777" w:rsidTr="00CE2D5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D3C0D" w14:textId="77777777" w:rsidR="00FE4C2D" w:rsidRPr="00EE79B3" w:rsidRDefault="00FE4C2D" w:rsidP="00CE2D51">
            <w:r>
              <w:t xml:space="preserve">{{ </w:t>
            </w:r>
            <w:proofErr w:type="spellStart"/>
            <w:r>
              <w:t>huawei_model</w:t>
            </w:r>
            <w:proofErr w:type="spellEnd"/>
            <w:r>
              <w:t xml:space="preserve"> 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7378" w14:textId="0BA27FD7" w:rsidR="00FE4C2D" w:rsidRPr="00EE79B3" w:rsidRDefault="00FE4C2D" w:rsidP="00CE2D51">
            <w:r>
              <w:t xml:space="preserve">{{ </w:t>
            </w:r>
            <w:proofErr w:type="spellStart"/>
            <w:r w:rsidR="00AE45C9" w:rsidRPr="00AE45C9">
              <w:t>huawei_version</w:t>
            </w:r>
            <w:proofErr w:type="spellEnd"/>
            <w:r>
              <w:t>}}</w:t>
            </w:r>
          </w:p>
        </w:tc>
      </w:tr>
      <w:tr w:rsidR="00FE4C2D" w:rsidRPr="00EE79B3" w14:paraId="33CDC680" w14:textId="77777777" w:rsidTr="00CE2D5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E623" w14:textId="77777777" w:rsidR="00FE4C2D" w:rsidRPr="00EE79B3" w:rsidRDefault="00FE4C2D" w:rsidP="00CE2D51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81EB" w14:textId="77777777" w:rsidR="00FE4C2D" w:rsidRPr="00EE79B3" w:rsidRDefault="00FE4C2D" w:rsidP="00CE2D51">
            <w:pPr>
              <w:jc w:val="center"/>
              <w:rPr>
                <w:b/>
                <w:color w:val="FF0000"/>
              </w:rPr>
            </w:pPr>
          </w:p>
        </w:tc>
      </w:tr>
    </w:tbl>
    <w:p w14:paraId="39C34F01" w14:textId="77777777" w:rsidR="00FE4C2D" w:rsidRDefault="00FE4C2D" w:rsidP="004F1FED"/>
    <w:p w14:paraId="30EB46B3" w14:textId="77777777" w:rsidR="004F1FED" w:rsidRDefault="004F1FED" w:rsidP="004F1FED"/>
    <w:p w14:paraId="1E9A16FA" w14:textId="77777777" w:rsidR="00EE79B3" w:rsidRDefault="00EE79B3" w:rsidP="004F1FED"/>
    <w:p w14:paraId="4A369113" w14:textId="77777777" w:rsidR="00E8656D" w:rsidRDefault="00E8656D" w:rsidP="004F1FED"/>
    <w:p w14:paraId="7C1861CB" w14:textId="77777777" w:rsidR="00E8656D" w:rsidRDefault="00E8656D" w:rsidP="00E8656D">
      <w:pPr>
        <w:pStyle w:val="Heading2"/>
      </w:pPr>
      <w:bookmarkStart w:id="7" w:name="_Toc498636405"/>
      <w:r>
        <w:t>License</w:t>
      </w:r>
      <w:bookmarkEnd w:id="7"/>
      <w:r>
        <w:t xml:space="preserve"> </w:t>
      </w:r>
    </w:p>
    <w:p w14:paraId="4E6CA0C8" w14:textId="77777777" w:rsidR="00E8656D" w:rsidRDefault="00E8656D" w:rsidP="00E8656D"/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1"/>
      </w:tblGrid>
      <w:tr w:rsidR="00E8656D" w:rsidRPr="00F15D8D" w14:paraId="37AC368A" w14:textId="77777777" w:rsidTr="00CE2D51">
        <w:tc>
          <w:tcPr>
            <w:tcW w:w="9631" w:type="dxa"/>
            <w:shd w:val="clear" w:color="auto" w:fill="BFBFBF" w:themeFill="background1" w:themeFillShade="BF"/>
          </w:tcPr>
          <w:p w14:paraId="7844E3D4" w14:textId="08DFA9F0" w:rsidR="00FE4C2D" w:rsidRDefault="00FE4C2D" w:rsidP="00CE2D51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{{ license }}</w:t>
            </w:r>
          </w:p>
          <w:p w14:paraId="05E5393A" w14:textId="77777777" w:rsidR="00FE4C2D" w:rsidRDefault="00FE4C2D" w:rsidP="00CE2D51">
            <w:pPr>
              <w:jc w:val="left"/>
              <w:rPr>
                <w:rFonts w:ascii="Courier New" w:hAnsi="Courier New" w:cs="Courier New"/>
              </w:rPr>
            </w:pPr>
          </w:p>
          <w:p w14:paraId="29803CE0" w14:textId="078717D6" w:rsidR="00E8656D" w:rsidRPr="00F15D8D" w:rsidRDefault="00E8656D" w:rsidP="00CE2D51">
            <w:pPr>
              <w:jc w:val="left"/>
              <w:rPr>
                <w:rFonts w:ascii="Courier New" w:hAnsi="Courier New" w:cs="Courier New"/>
              </w:rPr>
            </w:pPr>
          </w:p>
        </w:tc>
      </w:tr>
    </w:tbl>
    <w:p w14:paraId="64B52BD0" w14:textId="77777777" w:rsidR="00E8656D" w:rsidRDefault="00E8656D" w:rsidP="00E8656D"/>
    <w:p w14:paraId="0D076617" w14:textId="77777777" w:rsidR="000C4603" w:rsidRDefault="000C4603" w:rsidP="00E8656D"/>
    <w:p w14:paraId="2E6A5C1C" w14:textId="77777777" w:rsidR="000C4603" w:rsidRDefault="000C4603" w:rsidP="00E8656D"/>
    <w:p w14:paraId="415C7A7C" w14:textId="77777777" w:rsidR="000C4603" w:rsidRDefault="000C4603" w:rsidP="00E8656D"/>
    <w:p w14:paraId="13D3B87F" w14:textId="77777777" w:rsidR="000C4603" w:rsidRDefault="000C4603" w:rsidP="00E8656D"/>
    <w:p w14:paraId="3C59A49F" w14:textId="77777777" w:rsidR="000C4603" w:rsidRDefault="000C4603" w:rsidP="00E8656D"/>
    <w:p w14:paraId="560D4259" w14:textId="77777777" w:rsidR="000C4603" w:rsidRDefault="000C4603" w:rsidP="00E8656D"/>
    <w:p w14:paraId="55B74153" w14:textId="77777777" w:rsidR="000C4603" w:rsidRDefault="000C4603" w:rsidP="00E8656D"/>
    <w:p w14:paraId="7251E3B1" w14:textId="77777777" w:rsidR="000C4603" w:rsidRDefault="000C4603" w:rsidP="00E8656D"/>
    <w:p w14:paraId="40157352" w14:textId="77777777" w:rsidR="00F15D8D" w:rsidRDefault="00F15D8D" w:rsidP="00F15D8D">
      <w:pPr>
        <w:pStyle w:val="Heading2"/>
      </w:pPr>
      <w:bookmarkStart w:id="8" w:name="_Toc498636406"/>
      <w:r>
        <w:t>Layout</w:t>
      </w:r>
      <w:bookmarkEnd w:id="8"/>
    </w:p>
    <w:p w14:paraId="11F5E77C" w14:textId="77777777" w:rsidR="00F15D8D" w:rsidRDefault="00F15D8D" w:rsidP="00F15D8D"/>
    <w:p w14:paraId="162BEA94" w14:textId="77777777" w:rsidR="00FE4C2D" w:rsidRDefault="00FE4C2D" w:rsidP="00FE4C2D">
      <w:r>
        <w:t xml:space="preserve">Check layout according to equipment type. </w:t>
      </w:r>
    </w:p>
    <w:p w14:paraId="25C8BB64" w14:textId="2E89D4F5" w:rsidR="00FE4C2D" w:rsidRDefault="00FE4C2D" w:rsidP="00CE2D51">
      <w:pPr>
        <w:jc w:val="center"/>
      </w:pPr>
      <w:r>
        <w:t>{</w:t>
      </w:r>
      <w:proofErr w:type="gramStart"/>
      <w:r>
        <w:t>{ layout</w:t>
      </w:r>
      <w:proofErr w:type="gramEnd"/>
      <w:r>
        <w:t xml:space="preserve"> }}</w:t>
      </w:r>
    </w:p>
    <w:p w14:paraId="19B442E1" w14:textId="77777777" w:rsidR="00F15D8D" w:rsidRDefault="00F15D8D" w:rsidP="00F15D8D">
      <w:pPr>
        <w:jc w:val="center"/>
      </w:pPr>
    </w:p>
    <w:p w14:paraId="3376703B" w14:textId="20C9A16E" w:rsidR="00F15D8D" w:rsidRDefault="00F15D8D" w:rsidP="00F15D8D">
      <w:pPr>
        <w:jc w:val="center"/>
      </w:pPr>
    </w:p>
    <w:p w14:paraId="61BC4DA4" w14:textId="77777777" w:rsidR="00F15D8D" w:rsidRDefault="00F15D8D" w:rsidP="00F15D8D">
      <w:pPr>
        <w:jc w:val="center"/>
      </w:pPr>
    </w:p>
    <w:p w14:paraId="6EE9AF95" w14:textId="1601C77D" w:rsidR="006858A2" w:rsidRPr="006858A2" w:rsidRDefault="006858A2" w:rsidP="006858A2">
      <w:pPr>
        <w:rPr>
          <w:b/>
        </w:rPr>
      </w:pPr>
      <w:r w:rsidRPr="006858A2">
        <w:rPr>
          <w:b/>
        </w:rPr>
        <w:t>Device Status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08"/>
      </w:tblGrid>
      <w:tr w:rsidR="006858A2" w:rsidRPr="006858A2" w14:paraId="591085B1" w14:textId="77777777" w:rsidTr="006858A2">
        <w:tc>
          <w:tcPr>
            <w:tcW w:w="9631" w:type="dxa"/>
            <w:shd w:val="clear" w:color="auto" w:fill="BFBFBF" w:themeFill="background1" w:themeFillShade="BF"/>
          </w:tcPr>
          <w:p w14:paraId="7242B1FB" w14:textId="7C9148CA" w:rsidR="00FE4C2D" w:rsidRDefault="00FE4C2D" w:rsidP="006858A2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{{ </w:t>
            </w:r>
            <w:proofErr w:type="spellStart"/>
            <w:r>
              <w:rPr>
                <w:rFonts w:ascii="Courier New" w:hAnsi="Courier New" w:cs="Courier New"/>
              </w:rPr>
              <w:t>device_status</w:t>
            </w:r>
            <w:proofErr w:type="spellEnd"/>
            <w:r>
              <w:rPr>
                <w:rFonts w:ascii="Courier New" w:hAnsi="Courier New" w:cs="Courier New"/>
              </w:rPr>
              <w:t xml:space="preserve"> }}</w:t>
            </w:r>
          </w:p>
          <w:p w14:paraId="2C4B1FD2" w14:textId="6CA26797" w:rsidR="006858A2" w:rsidRPr="006858A2" w:rsidRDefault="006858A2" w:rsidP="006858A2">
            <w:pPr>
              <w:jc w:val="left"/>
              <w:rPr>
                <w:rFonts w:ascii="Courier New" w:hAnsi="Courier New" w:cs="Courier New"/>
              </w:rPr>
            </w:pPr>
          </w:p>
        </w:tc>
      </w:tr>
    </w:tbl>
    <w:p w14:paraId="57CF2042" w14:textId="77777777" w:rsidR="00F15D8D" w:rsidRDefault="00F15D8D" w:rsidP="00507A60"/>
    <w:p w14:paraId="3C8FCFB8" w14:textId="77777777" w:rsidR="00E8656D" w:rsidRDefault="00E8656D" w:rsidP="00E8656D">
      <w:pPr>
        <w:jc w:val="center"/>
      </w:pPr>
    </w:p>
    <w:p w14:paraId="74209F01" w14:textId="77777777" w:rsidR="00E8656D" w:rsidRDefault="00E8656D" w:rsidP="00E8656D">
      <w:pPr>
        <w:pStyle w:val="Heading2"/>
      </w:pPr>
      <w:bookmarkStart w:id="9" w:name="_Toc498636407"/>
      <w:r>
        <w:t>Interfaces</w:t>
      </w:r>
      <w:bookmarkEnd w:id="9"/>
    </w:p>
    <w:p w14:paraId="15D481A5" w14:textId="77777777" w:rsidR="00FE4C2D" w:rsidRDefault="00FE4C2D" w:rsidP="00FE4C2D"/>
    <w:tbl>
      <w:tblPr>
        <w:tblStyle w:val="TableGrid"/>
        <w:tblW w:w="1118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984"/>
        <w:gridCol w:w="2977"/>
        <w:gridCol w:w="1276"/>
        <w:gridCol w:w="1701"/>
        <w:gridCol w:w="1123"/>
      </w:tblGrid>
      <w:tr w:rsidR="00C92EFC" w:rsidRPr="00F6146A" w14:paraId="2F1BC95F" w14:textId="77777777" w:rsidTr="00807E33">
        <w:trPr>
          <w:trHeight w:val="237"/>
        </w:trPr>
        <w:tc>
          <w:tcPr>
            <w:tcW w:w="2127" w:type="dxa"/>
            <w:shd w:val="clear" w:color="auto" w:fill="BFBFBF" w:themeFill="background1" w:themeFillShade="BF"/>
          </w:tcPr>
          <w:p w14:paraId="7E86ACF3" w14:textId="77777777" w:rsidR="00C92EFC" w:rsidRPr="00F6146A" w:rsidRDefault="00C92EFC" w:rsidP="00807E33">
            <w:pPr>
              <w:jc w:val="center"/>
              <w:rPr>
                <w:rFonts w:cs="Times New Roman"/>
              </w:rPr>
            </w:pPr>
            <w:r w:rsidRPr="00F6146A">
              <w:rPr>
                <w:rFonts w:cs="Times New Roman"/>
              </w:rPr>
              <w:t>Cisco Interface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0FA5D879" w14:textId="77777777" w:rsidR="00C92EFC" w:rsidRPr="00F6146A" w:rsidRDefault="00C92EFC" w:rsidP="00807E33">
            <w:pPr>
              <w:jc w:val="center"/>
              <w:rPr>
                <w:rFonts w:cs="Times New Roman"/>
              </w:rPr>
            </w:pPr>
            <w:r w:rsidRPr="00F6146A">
              <w:rPr>
                <w:rFonts w:cs="Times New Roman"/>
              </w:rPr>
              <w:t>Huawei interface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686E468A" w14:textId="77777777" w:rsidR="00C92EFC" w:rsidRPr="00F6146A" w:rsidRDefault="00C92EFC" w:rsidP="00807E33">
            <w:pPr>
              <w:jc w:val="center"/>
              <w:rPr>
                <w:rFonts w:cs="Times New Roman"/>
              </w:rPr>
            </w:pPr>
            <w:r w:rsidRPr="00F6146A">
              <w:rPr>
                <w:rFonts w:cs="Times New Roman"/>
              </w:rPr>
              <w:t>Description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994F8E4" w14:textId="77777777" w:rsidR="00C92EFC" w:rsidRPr="00F6146A" w:rsidRDefault="00C92EFC" w:rsidP="00807E33">
            <w:pPr>
              <w:jc w:val="center"/>
              <w:rPr>
                <w:rFonts w:cs="Times New Roman"/>
              </w:rPr>
            </w:pPr>
            <w:r w:rsidRPr="00F6146A">
              <w:rPr>
                <w:rFonts w:cs="Times New Roman"/>
              </w:rPr>
              <w:t>Media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31D3E17" w14:textId="77777777" w:rsidR="00C92EFC" w:rsidRPr="00F6146A" w:rsidRDefault="00C92EFC" w:rsidP="00807E33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Patchcord</w:t>
            </w:r>
            <w:proofErr w:type="spellEnd"/>
            <w:r>
              <w:rPr>
                <w:rFonts w:cs="Times New Roman"/>
              </w:rPr>
              <w:t xml:space="preserve"> length</w:t>
            </w:r>
          </w:p>
        </w:tc>
        <w:tc>
          <w:tcPr>
            <w:tcW w:w="1123" w:type="dxa"/>
            <w:shd w:val="clear" w:color="auto" w:fill="BFBFBF" w:themeFill="background1" w:themeFillShade="BF"/>
          </w:tcPr>
          <w:p w14:paraId="63E3A41D" w14:textId="77777777" w:rsidR="00C92EFC" w:rsidRPr="00F6146A" w:rsidRDefault="00C92EFC" w:rsidP="00807E33">
            <w:pPr>
              <w:jc w:val="center"/>
              <w:rPr>
                <w:rFonts w:cs="Times New Roman"/>
              </w:rPr>
            </w:pPr>
            <w:r w:rsidRPr="00F6146A">
              <w:rPr>
                <w:rFonts w:cs="Times New Roman"/>
              </w:rPr>
              <w:t>Notes</w:t>
            </w:r>
          </w:p>
        </w:tc>
      </w:tr>
      <w:tr w:rsidR="00C92EFC" w:rsidRPr="00746CBB" w14:paraId="5CEAA827" w14:textId="77777777" w:rsidTr="00210C16">
        <w:trPr>
          <w:trHeight w:val="459"/>
        </w:trPr>
        <w:tc>
          <w:tcPr>
            <w:tcW w:w="11188" w:type="dxa"/>
            <w:gridSpan w:val="6"/>
          </w:tcPr>
          <w:p w14:paraId="3E9107F2" w14:textId="0CC4785A" w:rsidR="00C92EFC" w:rsidRPr="00746CBB" w:rsidRDefault="00C92EFC" w:rsidP="00807E33">
            <w:pPr>
              <w:jc w:val="center"/>
              <w:rPr>
                <w:rFonts w:cs="Times New Roman"/>
              </w:rPr>
            </w:pPr>
            <w:r>
              <w:rPr>
                <w:b/>
                <w:bCs/>
              </w:rPr>
              <w:t>{%</w:t>
            </w:r>
            <w:proofErr w:type="spellStart"/>
            <w:r>
              <w:rPr>
                <w:b/>
                <w:bCs/>
              </w:rPr>
              <w:t>tr</w:t>
            </w:r>
            <w:proofErr w:type="spellEnd"/>
            <w:r>
              <w:rPr>
                <w:b/>
                <w:bCs/>
              </w:rPr>
              <w:t xml:space="preserve"> for item in </w:t>
            </w:r>
            <w:proofErr w:type="spellStart"/>
            <w:r w:rsidRPr="00ED7AE2">
              <w:rPr>
                <w:b/>
                <w:bCs/>
              </w:rPr>
              <w:t>interface_table</w:t>
            </w:r>
            <w:proofErr w:type="spellEnd"/>
            <w:r>
              <w:rPr>
                <w:b/>
                <w:bCs/>
              </w:rPr>
              <w:t>%}</w:t>
            </w:r>
          </w:p>
        </w:tc>
      </w:tr>
      <w:tr w:rsidR="00E023D8" w:rsidRPr="00F6146A" w14:paraId="61A48BDA" w14:textId="77777777" w:rsidTr="00612017">
        <w:trPr>
          <w:trHeight w:val="515"/>
        </w:trPr>
        <w:tc>
          <w:tcPr>
            <w:tcW w:w="2127" w:type="dxa"/>
          </w:tcPr>
          <w:p w14:paraId="3141C6D2" w14:textId="1A1A06C8" w:rsidR="00E023D8" w:rsidRPr="00F6146A" w:rsidRDefault="00E023D8" w:rsidP="00807E33">
            <w:pPr>
              <w:jc w:val="left"/>
              <w:rPr>
                <w:rFonts w:cs="Times New Roman"/>
              </w:rPr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r w:rsidRPr="0042697F">
              <w:t xml:space="preserve">item </w:t>
            </w:r>
            <w:r>
              <w:t>%}</w:t>
            </w:r>
          </w:p>
        </w:tc>
        <w:tc>
          <w:tcPr>
            <w:tcW w:w="1984" w:type="dxa"/>
          </w:tcPr>
          <w:p w14:paraId="43753A49" w14:textId="1034225D" w:rsidR="00E023D8" w:rsidRPr="00894F34" w:rsidRDefault="00E023D8" w:rsidP="00807E33">
            <w:pPr>
              <w:jc w:val="left"/>
              <w:rPr>
                <w:rFonts w:cs="Times New Roman"/>
              </w:rPr>
            </w:pPr>
            <w:r>
              <w:t>{{ col }}</w:t>
            </w:r>
          </w:p>
        </w:tc>
        <w:tc>
          <w:tcPr>
            <w:tcW w:w="7077" w:type="dxa"/>
            <w:gridSpan w:val="4"/>
          </w:tcPr>
          <w:p w14:paraId="57B8A526" w14:textId="3AC43E36" w:rsidR="00E023D8" w:rsidRPr="00F6146A" w:rsidRDefault="00E023D8" w:rsidP="00807E33">
            <w:pPr>
              <w:jc w:val="center"/>
              <w:rPr>
                <w:rFonts w:cs="Times New Roman"/>
              </w:rPr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C92EFC" w:rsidRPr="00F6146A" w14:paraId="6E940034" w14:textId="77777777" w:rsidTr="008230CC">
        <w:trPr>
          <w:trHeight w:val="459"/>
        </w:trPr>
        <w:tc>
          <w:tcPr>
            <w:tcW w:w="11188" w:type="dxa"/>
            <w:gridSpan w:val="6"/>
          </w:tcPr>
          <w:p w14:paraId="797A9430" w14:textId="5402F4A2" w:rsidR="00C92EFC" w:rsidRPr="00F6146A" w:rsidRDefault="00C92EFC" w:rsidP="00807E33">
            <w:pPr>
              <w:jc w:val="center"/>
              <w:rPr>
                <w:rFonts w:cs="Times New Roman"/>
              </w:rPr>
            </w:pPr>
            <w:r>
              <w:rPr>
                <w:b/>
                <w:bCs/>
              </w:rPr>
              <w:t>{%</w:t>
            </w:r>
            <w:proofErr w:type="spellStart"/>
            <w:r>
              <w:rPr>
                <w:b/>
                <w:bCs/>
              </w:rPr>
              <w:t>tr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232A2982" w14:textId="77777777" w:rsidR="00DE173B" w:rsidRDefault="00DE173B" w:rsidP="00FE4C2D"/>
    <w:p w14:paraId="385671A8" w14:textId="77777777" w:rsidR="00E8656D" w:rsidRDefault="00E8656D" w:rsidP="00E8656D"/>
    <w:p w14:paraId="675308EE" w14:textId="77777777" w:rsidR="00E8656D" w:rsidRDefault="00E8656D" w:rsidP="00E8656D"/>
    <w:p w14:paraId="778A7690" w14:textId="77777777" w:rsidR="00E8656D" w:rsidRDefault="00E8656D" w:rsidP="00E8656D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08"/>
      </w:tblGrid>
      <w:tr w:rsidR="00E8656D" w:rsidRPr="00686983" w14:paraId="08C611FB" w14:textId="77777777" w:rsidTr="00CE2D51">
        <w:tc>
          <w:tcPr>
            <w:tcW w:w="9631" w:type="dxa"/>
            <w:shd w:val="clear" w:color="auto" w:fill="BFBFBF" w:themeFill="background1" w:themeFillShade="BF"/>
          </w:tcPr>
          <w:p w14:paraId="133C3B92" w14:textId="4F8C73ED" w:rsidR="00E8656D" w:rsidRPr="00AD6FD5" w:rsidRDefault="00260542" w:rsidP="00260542">
            <w:pPr>
              <w:jc w:val="left"/>
              <w:rPr>
                <w:rFonts w:ascii="DejaVu Sans Mono" w:hAnsi="DejaVu Sans Mono" w:cs="DejaVu Sans Mono"/>
              </w:rPr>
            </w:pPr>
            <w:r w:rsidRPr="00CE4346">
              <w:rPr>
                <w:rFonts w:ascii="Courier New" w:hAnsi="Courier New" w:cs="Courier New"/>
              </w:rPr>
              <w:t xml:space="preserve">{{ </w:t>
            </w:r>
            <w:proofErr w:type="spellStart"/>
            <w:r w:rsidRPr="00CE4346">
              <w:rPr>
                <w:rFonts w:ascii="Courier New" w:hAnsi="Courier New" w:cs="Courier New"/>
              </w:rPr>
              <w:t>dis_interfaces_brief</w:t>
            </w:r>
            <w:proofErr w:type="spellEnd"/>
            <w:r w:rsidRPr="00CE4346">
              <w:rPr>
                <w:rFonts w:ascii="Courier New" w:hAnsi="Courier New" w:cs="Courier New"/>
              </w:rPr>
              <w:t xml:space="preserve"> }}</w:t>
            </w:r>
            <w:r w:rsidR="00E8656D" w:rsidRPr="00AD6FD5">
              <w:rPr>
                <w:rFonts w:ascii="DejaVu Sans Mono" w:hAnsi="DejaVu Sans Mono" w:cs="DejaVu Sans Mono"/>
              </w:rPr>
              <w:t xml:space="preserve">                  </w:t>
            </w:r>
          </w:p>
        </w:tc>
      </w:tr>
    </w:tbl>
    <w:p w14:paraId="31AC77AB" w14:textId="77777777" w:rsidR="00E8656D" w:rsidRDefault="00E8656D" w:rsidP="00E8656D"/>
    <w:p w14:paraId="4077986A" w14:textId="77777777" w:rsidR="00E8656D" w:rsidRDefault="00E8656D" w:rsidP="00E8656D"/>
    <w:p w14:paraId="6ABBAAAE" w14:textId="77777777" w:rsidR="00E8656D" w:rsidRDefault="00E8656D" w:rsidP="00507A60"/>
    <w:p w14:paraId="0395020B" w14:textId="77777777" w:rsidR="00507A60" w:rsidRDefault="00507A60" w:rsidP="00507A60"/>
    <w:p w14:paraId="6012657E" w14:textId="3B066224" w:rsidR="00507A60" w:rsidRDefault="009E6437" w:rsidP="009E6437">
      <w:pPr>
        <w:pStyle w:val="Heading3"/>
      </w:pPr>
      <w:bookmarkStart w:id="10" w:name="_Toc498636408"/>
      <w:r>
        <w:t>Network</w:t>
      </w:r>
      <w:bookmarkEnd w:id="10"/>
    </w:p>
    <w:p w14:paraId="5B135DAB" w14:textId="77777777" w:rsidR="009E6437" w:rsidRDefault="009E6437" w:rsidP="00507A60"/>
    <w:p w14:paraId="78FA3F71" w14:textId="4335B74C" w:rsidR="00C35D1C" w:rsidRDefault="00C35D1C" w:rsidP="00507A60">
      <w:r>
        <w:t>{</w:t>
      </w:r>
      <w:proofErr w:type="gramStart"/>
      <w:r>
        <w:t xml:space="preserve">{ </w:t>
      </w:r>
      <w:proofErr w:type="spellStart"/>
      <w:r w:rsidRPr="00C35D1C">
        <w:t>target</w:t>
      </w:r>
      <w:proofErr w:type="gramEnd"/>
      <w:r w:rsidRPr="00C35D1C">
        <w:t>_network_img</w:t>
      </w:r>
      <w:proofErr w:type="spellEnd"/>
      <w:r>
        <w:t xml:space="preserve"> }}</w:t>
      </w:r>
    </w:p>
    <w:p w14:paraId="02C2105D" w14:textId="4732E0C3" w:rsidR="0061081E" w:rsidRDefault="0061081E" w:rsidP="00BE6A29">
      <w:pPr>
        <w:jc w:val="center"/>
      </w:pPr>
    </w:p>
    <w:p w14:paraId="0214FF06" w14:textId="77777777" w:rsidR="000E76D8" w:rsidRDefault="000E76D8" w:rsidP="00BE6A29">
      <w:pPr>
        <w:jc w:val="center"/>
      </w:pPr>
    </w:p>
    <w:p w14:paraId="282AA08D" w14:textId="77777777" w:rsidR="000E76D8" w:rsidRDefault="000E76D8" w:rsidP="000E76D8"/>
    <w:p w14:paraId="487F2561" w14:textId="77777777" w:rsidR="000C4603" w:rsidRDefault="000C4603" w:rsidP="000E76D8"/>
    <w:p w14:paraId="50C9E59C" w14:textId="77777777" w:rsidR="000C4603" w:rsidRDefault="000C4603" w:rsidP="000E76D8"/>
    <w:p w14:paraId="6C7A76AC" w14:textId="77777777" w:rsidR="000C4603" w:rsidRDefault="000C4603" w:rsidP="000E76D8"/>
    <w:p w14:paraId="49DF4F19" w14:textId="7C490796" w:rsidR="0061081E" w:rsidRDefault="002553C6" w:rsidP="0061081E">
      <w:pPr>
        <w:pStyle w:val="Heading1"/>
      </w:pPr>
      <w:bookmarkStart w:id="11" w:name="_Toc498636409"/>
      <w:r>
        <w:t>Configuration</w:t>
      </w:r>
      <w:bookmarkEnd w:id="11"/>
    </w:p>
    <w:p w14:paraId="16EA4DA6" w14:textId="77777777" w:rsidR="0061081E" w:rsidRDefault="0061081E" w:rsidP="00507A60"/>
    <w:p w14:paraId="048508FC" w14:textId="294D0E3B" w:rsidR="00F15D8D" w:rsidRPr="0074093B" w:rsidRDefault="0074093B" w:rsidP="00F15D8D">
      <w:pPr>
        <w:rPr>
          <w:b/>
        </w:rPr>
      </w:pPr>
      <w:r w:rsidRPr="0074093B">
        <w:rPr>
          <w:b/>
        </w:rPr>
        <w:t>Configuration file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1"/>
      </w:tblGrid>
      <w:tr w:rsidR="00F15D8D" w:rsidRPr="00F15D8D" w14:paraId="3511FEBB" w14:textId="77777777" w:rsidTr="00815F7B">
        <w:tc>
          <w:tcPr>
            <w:tcW w:w="9631" w:type="dxa"/>
            <w:shd w:val="clear" w:color="auto" w:fill="BFBFBF" w:themeFill="background1" w:themeFillShade="BF"/>
          </w:tcPr>
          <w:p w14:paraId="3A127E5E" w14:textId="1B06D105" w:rsidR="00F15D8D" w:rsidRDefault="004D3649" w:rsidP="007409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{{ </w:t>
            </w:r>
            <w:proofErr w:type="spellStart"/>
            <w:r w:rsidRPr="004D3649">
              <w:rPr>
                <w:rFonts w:ascii="Courier New" w:hAnsi="Courier New" w:cs="Courier New"/>
              </w:rPr>
              <w:t>huawei_configuration</w:t>
            </w:r>
            <w:proofErr w:type="spellEnd"/>
            <w:r>
              <w:rPr>
                <w:rFonts w:ascii="Courier New" w:hAnsi="Courier New" w:cs="Courier New"/>
              </w:rPr>
              <w:t xml:space="preserve"> }}</w:t>
            </w:r>
          </w:p>
          <w:p w14:paraId="7EB65CC5" w14:textId="77777777" w:rsidR="00F15D8D" w:rsidRPr="00F15D8D" w:rsidRDefault="00F15D8D" w:rsidP="00CE2D51">
            <w:pPr>
              <w:rPr>
                <w:rFonts w:ascii="Courier New" w:hAnsi="Courier New" w:cs="Courier New"/>
              </w:rPr>
            </w:pPr>
          </w:p>
        </w:tc>
      </w:tr>
    </w:tbl>
    <w:p w14:paraId="0E662DDE" w14:textId="77777777" w:rsidR="00F15D8D" w:rsidRDefault="00F15D8D" w:rsidP="00F15D8D"/>
    <w:p w14:paraId="2800C948" w14:textId="77777777" w:rsidR="00F15D8D" w:rsidRDefault="00F15D8D" w:rsidP="00507A60"/>
    <w:p w14:paraId="2BB22FC0" w14:textId="77777777" w:rsidR="00686983" w:rsidRDefault="00686983" w:rsidP="00686983"/>
    <w:p w14:paraId="6DDE9D88" w14:textId="77777777" w:rsidR="00686983" w:rsidRDefault="00686983" w:rsidP="00686983"/>
    <w:p w14:paraId="104E60DF" w14:textId="77777777" w:rsidR="00686983" w:rsidRDefault="00686983" w:rsidP="00686983"/>
    <w:p w14:paraId="5E029AEB" w14:textId="4EEAE56E" w:rsidR="00FD379E" w:rsidRDefault="0026470D" w:rsidP="00FD379E">
      <w:pPr>
        <w:pStyle w:val="Heading1"/>
      </w:pPr>
      <w:bookmarkStart w:id="12" w:name="_Toc498636410"/>
      <w:r>
        <w:t>R</w:t>
      </w:r>
      <w:r w:rsidR="00FD379E">
        <w:t>eference</w:t>
      </w:r>
      <w:bookmarkEnd w:id="12"/>
    </w:p>
    <w:p w14:paraId="3C13B2C3" w14:textId="5CD3A574" w:rsidR="00FD379E" w:rsidRDefault="00FD379E" w:rsidP="00FD379E">
      <w:pPr>
        <w:pStyle w:val="Heading2"/>
      </w:pPr>
      <w:bookmarkStart w:id="13" w:name="_Toc498636411"/>
      <w:r>
        <w:t>Boards</w:t>
      </w:r>
      <w:bookmarkEnd w:id="13"/>
    </w:p>
    <w:p w14:paraId="5ABDB4CF" w14:textId="77777777" w:rsidR="00FD379E" w:rsidRDefault="00FD379E" w:rsidP="00FD379E"/>
    <w:p w14:paraId="52699B38" w14:textId="16DB48CB" w:rsidR="00FD379E" w:rsidRDefault="00CE4346" w:rsidP="00FD379E">
      <w:r>
        <w:t>No board</w:t>
      </w:r>
    </w:p>
    <w:p w14:paraId="46939694" w14:textId="06AEE728" w:rsidR="00FD379E" w:rsidRDefault="002B47DB" w:rsidP="002B47DB">
      <w:pPr>
        <w:pStyle w:val="Heading2"/>
      </w:pPr>
      <w:bookmarkStart w:id="14" w:name="_Toc498636412"/>
      <w:r>
        <w:t>Power Reference</w:t>
      </w:r>
      <w:bookmarkEnd w:id="14"/>
    </w:p>
    <w:p w14:paraId="57E8526C" w14:textId="77777777" w:rsidR="002B47DB" w:rsidRDefault="002B47DB" w:rsidP="0061081E"/>
    <w:p w14:paraId="6BB3C904" w14:textId="0CA9B931" w:rsidR="000A5B1C" w:rsidRDefault="000A5B1C" w:rsidP="000A5B1C">
      <w:pPr>
        <w:jc w:val="center"/>
      </w:pPr>
      <w:r>
        <w:rPr>
          <w:rFonts w:ascii="Arial" w:hAnsi="Arial"/>
          <w:noProof/>
          <w:sz w:val="20"/>
          <w:szCs w:val="20"/>
          <w:lang w:eastAsia="en-US"/>
        </w:rPr>
        <w:lastRenderedPageBreak/>
        <w:drawing>
          <wp:inline distT="0" distB="0" distL="0" distR="0" wp14:anchorId="734F4397" wp14:editId="005F2918">
            <wp:extent cx="461175" cy="1077509"/>
            <wp:effectExtent l="0" t="0" r="0" b="8890"/>
            <wp:docPr id="12" name="Picture 12" descr="http://localhost:7890/pages/30007556/01/30007556/01/resources/ne/images/02120560_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ocalhost:7890/pages/30007556/01/30007556/01/resources/ne/images/02120560_defaul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04" cy="110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635E">
        <w:t xml:space="preserve">                          </w:t>
      </w:r>
      <w:r w:rsidR="007B635E">
        <w:rPr>
          <w:noProof/>
          <w:lang w:eastAsia="en-US"/>
        </w:rPr>
        <w:drawing>
          <wp:inline distT="0" distB="0" distL="0" distR="0" wp14:anchorId="0D49AF8A" wp14:editId="45F2BF82">
            <wp:extent cx="779227" cy="1119611"/>
            <wp:effectExtent l="0" t="0" r="190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291" cy="114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311AF" w14:textId="77777777" w:rsidR="000A5B1C" w:rsidRDefault="000A5B1C" w:rsidP="0061081E"/>
    <w:tbl>
      <w:tblPr>
        <w:tblW w:w="4419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6"/>
        <w:gridCol w:w="5672"/>
      </w:tblGrid>
      <w:tr w:rsidR="008C0A19" w:rsidRPr="008C0A19" w14:paraId="4D152ECE" w14:textId="77777777" w:rsidTr="008C0A19">
        <w:trPr>
          <w:tblHeader/>
          <w:jc w:val="center"/>
        </w:trPr>
        <w:tc>
          <w:tcPr>
            <w:tcW w:w="16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hideMark/>
          </w:tcPr>
          <w:p w14:paraId="32602230" w14:textId="337FAF2D" w:rsidR="008C0A19" w:rsidRPr="008C0A19" w:rsidRDefault="008C0A19" w:rsidP="008C0A19">
            <w:pPr>
              <w:jc w:val="center"/>
              <w:rPr>
                <w:rFonts w:eastAsia="Times New Roman" w:cs="Times New Roman"/>
                <w:b/>
                <w:kern w:val="0"/>
                <w:lang w:eastAsia="en-US"/>
              </w:rPr>
            </w:pPr>
            <w:r w:rsidRPr="008C0A19">
              <w:rPr>
                <w:rFonts w:eastAsia="Times New Roman" w:cs="Times New Roman"/>
                <w:b/>
                <w:kern w:val="0"/>
                <w:lang w:eastAsia="en-US"/>
              </w:rPr>
              <w:t>Item</w:t>
            </w:r>
          </w:p>
        </w:tc>
        <w:tc>
          <w:tcPr>
            <w:tcW w:w="3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hideMark/>
          </w:tcPr>
          <w:p w14:paraId="2D0C5492" w14:textId="77777777" w:rsidR="008C0A19" w:rsidRPr="008C0A19" w:rsidRDefault="008C0A19" w:rsidP="008C0A1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US"/>
              </w:rPr>
            </w:pPr>
            <w:r w:rsidRPr="008C0A19">
              <w:rPr>
                <w:rFonts w:eastAsia="Times New Roman" w:cs="Times New Roman"/>
                <w:b/>
                <w:bCs/>
                <w:kern w:val="0"/>
                <w:lang w:eastAsia="en-US"/>
              </w:rPr>
              <w:t>Specification</w:t>
            </w:r>
          </w:p>
        </w:tc>
      </w:tr>
      <w:tr w:rsidR="008C0A19" w:rsidRPr="008C0A19" w14:paraId="4CB79A91" w14:textId="77777777" w:rsidTr="008C0A19">
        <w:trPr>
          <w:jc w:val="center"/>
        </w:trPr>
        <w:tc>
          <w:tcPr>
            <w:tcW w:w="16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B17B27" w14:textId="77777777" w:rsidR="008C0A19" w:rsidRPr="008C0A19" w:rsidRDefault="008C0A19" w:rsidP="008C0A19">
            <w:pPr>
              <w:rPr>
                <w:rFonts w:eastAsia="Times New Roman" w:cs="Times New Roman"/>
                <w:kern w:val="0"/>
                <w:lang w:eastAsia="en-US"/>
              </w:rPr>
            </w:pPr>
            <w:r w:rsidRPr="008C0A19">
              <w:rPr>
                <w:rFonts w:eastAsia="Times New Roman" w:cs="Times New Roman"/>
                <w:kern w:val="0"/>
                <w:lang w:eastAsia="en-US"/>
              </w:rPr>
              <w:t>Dimensions (H x W x D)</w:t>
            </w:r>
          </w:p>
        </w:tc>
        <w:tc>
          <w:tcPr>
            <w:tcW w:w="3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CE4EF2" w14:textId="77777777" w:rsidR="008C0A19" w:rsidRPr="008C0A19" w:rsidRDefault="008C0A19" w:rsidP="008C0A19">
            <w:pPr>
              <w:rPr>
                <w:rFonts w:eastAsia="Times New Roman" w:cs="Times New Roman"/>
                <w:kern w:val="0"/>
                <w:lang w:eastAsia="en-US"/>
              </w:rPr>
            </w:pPr>
            <w:r w:rsidRPr="008C0A19">
              <w:rPr>
                <w:rFonts w:eastAsia="Times New Roman" w:cs="Times New Roman"/>
                <w:kern w:val="0"/>
                <w:lang w:eastAsia="en-US"/>
              </w:rPr>
              <w:t>220 mm x 105 mm x 58 mm(8.66 in x 4.13 in x 2.83 in)</w:t>
            </w:r>
          </w:p>
        </w:tc>
      </w:tr>
      <w:tr w:rsidR="008C0A19" w:rsidRPr="008C0A19" w14:paraId="36F4F94B" w14:textId="77777777" w:rsidTr="008C0A19">
        <w:trPr>
          <w:jc w:val="center"/>
        </w:trPr>
        <w:tc>
          <w:tcPr>
            <w:tcW w:w="16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B181DF" w14:textId="77777777" w:rsidR="008C0A19" w:rsidRPr="008C0A19" w:rsidRDefault="008C0A19" w:rsidP="008C0A19">
            <w:pPr>
              <w:rPr>
                <w:rFonts w:eastAsia="Times New Roman" w:cs="Times New Roman"/>
                <w:kern w:val="0"/>
                <w:lang w:eastAsia="en-US"/>
              </w:rPr>
            </w:pPr>
            <w:r w:rsidRPr="008C0A19">
              <w:rPr>
                <w:rFonts w:eastAsia="Times New Roman" w:cs="Times New Roman"/>
                <w:kern w:val="0"/>
                <w:lang w:eastAsia="en-US"/>
              </w:rPr>
              <w:t>Weight</w:t>
            </w:r>
          </w:p>
        </w:tc>
        <w:tc>
          <w:tcPr>
            <w:tcW w:w="3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D00FA5" w14:textId="77777777" w:rsidR="008C0A19" w:rsidRPr="008C0A19" w:rsidRDefault="008C0A19" w:rsidP="008C0A19">
            <w:pPr>
              <w:rPr>
                <w:rFonts w:eastAsia="Times New Roman" w:cs="Times New Roman"/>
                <w:kern w:val="0"/>
                <w:lang w:eastAsia="en-US"/>
              </w:rPr>
            </w:pPr>
            <w:r w:rsidRPr="008C0A19">
              <w:rPr>
                <w:rFonts w:eastAsia="Times New Roman" w:cs="Times New Roman"/>
                <w:kern w:val="0"/>
                <w:lang w:eastAsia="en-US"/>
              </w:rPr>
              <w:t xml:space="preserve">1.1 kg(2.43 </w:t>
            </w:r>
            <w:proofErr w:type="spellStart"/>
            <w:r w:rsidRPr="008C0A19">
              <w:rPr>
                <w:rFonts w:eastAsia="Times New Roman" w:cs="Times New Roman"/>
                <w:kern w:val="0"/>
                <w:lang w:eastAsia="en-US"/>
              </w:rPr>
              <w:t>lb</w:t>
            </w:r>
            <w:proofErr w:type="spellEnd"/>
            <w:r w:rsidRPr="008C0A19">
              <w:rPr>
                <w:rFonts w:eastAsia="Times New Roman" w:cs="Times New Roman"/>
                <w:kern w:val="0"/>
                <w:lang w:eastAsia="en-US"/>
              </w:rPr>
              <w:t>)</w:t>
            </w:r>
          </w:p>
        </w:tc>
      </w:tr>
      <w:tr w:rsidR="008C0A19" w:rsidRPr="008C0A19" w14:paraId="7B723914" w14:textId="77777777" w:rsidTr="008C0A19">
        <w:trPr>
          <w:jc w:val="center"/>
        </w:trPr>
        <w:tc>
          <w:tcPr>
            <w:tcW w:w="16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0C8F9B" w14:textId="77777777" w:rsidR="008C0A19" w:rsidRPr="008C0A19" w:rsidRDefault="008C0A19" w:rsidP="008C0A19">
            <w:pPr>
              <w:rPr>
                <w:rFonts w:eastAsia="Times New Roman" w:cs="Times New Roman"/>
                <w:kern w:val="0"/>
                <w:lang w:eastAsia="en-US"/>
              </w:rPr>
            </w:pPr>
            <w:r w:rsidRPr="008C0A19">
              <w:rPr>
                <w:rFonts w:eastAsia="Times New Roman" w:cs="Times New Roman"/>
                <w:kern w:val="0"/>
                <w:lang w:eastAsia="en-US"/>
              </w:rPr>
              <w:t>Rated voltage</w:t>
            </w:r>
          </w:p>
        </w:tc>
        <w:tc>
          <w:tcPr>
            <w:tcW w:w="3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EE1396" w14:textId="77777777" w:rsidR="008C0A19" w:rsidRPr="008C0A19" w:rsidRDefault="008C0A19" w:rsidP="008C0A19">
            <w:pPr>
              <w:rPr>
                <w:rFonts w:eastAsia="Times New Roman" w:cs="Times New Roman"/>
                <w:kern w:val="0"/>
                <w:lang w:eastAsia="en-US"/>
              </w:rPr>
            </w:pPr>
            <w:r w:rsidRPr="008C0A19">
              <w:rPr>
                <w:rFonts w:eastAsia="Times New Roman" w:cs="Times New Roman"/>
                <w:kern w:val="0"/>
                <w:lang w:eastAsia="en-US"/>
              </w:rPr>
              <w:t>-48 V/-60 V</w:t>
            </w:r>
          </w:p>
        </w:tc>
      </w:tr>
      <w:tr w:rsidR="008C0A19" w:rsidRPr="008C0A19" w14:paraId="7DE0662D" w14:textId="77777777" w:rsidTr="008C0A19">
        <w:trPr>
          <w:jc w:val="center"/>
        </w:trPr>
        <w:tc>
          <w:tcPr>
            <w:tcW w:w="16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04C16E" w14:textId="77777777" w:rsidR="008C0A19" w:rsidRPr="008C0A19" w:rsidRDefault="008C0A19" w:rsidP="008C0A19">
            <w:pPr>
              <w:rPr>
                <w:rFonts w:eastAsia="Times New Roman" w:cs="Times New Roman"/>
                <w:b/>
                <w:kern w:val="0"/>
                <w:lang w:eastAsia="en-US"/>
              </w:rPr>
            </w:pPr>
            <w:r w:rsidRPr="008C0A19">
              <w:rPr>
                <w:rFonts w:eastAsia="Times New Roman" w:cs="Times New Roman"/>
                <w:b/>
                <w:kern w:val="0"/>
                <w:lang w:eastAsia="en-US"/>
              </w:rPr>
              <w:t>Voltage range</w:t>
            </w:r>
          </w:p>
        </w:tc>
        <w:tc>
          <w:tcPr>
            <w:tcW w:w="3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7D7AE5" w14:textId="77777777" w:rsidR="008C0A19" w:rsidRPr="008C0A19" w:rsidRDefault="008C0A19" w:rsidP="008C0A19">
            <w:pPr>
              <w:rPr>
                <w:rFonts w:eastAsia="Times New Roman" w:cs="Times New Roman"/>
                <w:b/>
                <w:kern w:val="0"/>
                <w:lang w:eastAsia="en-US"/>
              </w:rPr>
            </w:pPr>
            <w:r w:rsidRPr="008C0A19">
              <w:rPr>
                <w:rFonts w:eastAsia="Times New Roman" w:cs="Times New Roman"/>
                <w:b/>
                <w:kern w:val="0"/>
                <w:lang w:eastAsia="en-US"/>
              </w:rPr>
              <w:t>-38.4 VDC to -72 VDC</w:t>
            </w:r>
          </w:p>
        </w:tc>
      </w:tr>
      <w:tr w:rsidR="008C0A19" w:rsidRPr="008C0A19" w14:paraId="2CED3EC9" w14:textId="77777777" w:rsidTr="008C0A19">
        <w:trPr>
          <w:jc w:val="center"/>
        </w:trPr>
        <w:tc>
          <w:tcPr>
            <w:tcW w:w="16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BCB506" w14:textId="77777777" w:rsidR="008C0A19" w:rsidRPr="008C0A19" w:rsidRDefault="008C0A19" w:rsidP="008C0A19">
            <w:pPr>
              <w:rPr>
                <w:rFonts w:eastAsia="Times New Roman" w:cs="Times New Roman"/>
                <w:b/>
                <w:kern w:val="0"/>
                <w:lang w:eastAsia="en-US"/>
              </w:rPr>
            </w:pPr>
            <w:r w:rsidRPr="008C0A19">
              <w:rPr>
                <w:rFonts w:eastAsia="Times New Roman" w:cs="Times New Roman"/>
                <w:b/>
                <w:kern w:val="0"/>
                <w:lang w:eastAsia="en-US"/>
              </w:rPr>
              <w:t>Maximum current</w:t>
            </w:r>
          </w:p>
        </w:tc>
        <w:tc>
          <w:tcPr>
            <w:tcW w:w="3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797793" w14:textId="77777777" w:rsidR="008C0A19" w:rsidRPr="008C0A19" w:rsidRDefault="008C0A19" w:rsidP="008C0A19">
            <w:pPr>
              <w:rPr>
                <w:rFonts w:eastAsia="Times New Roman" w:cs="Times New Roman"/>
                <w:b/>
                <w:kern w:val="0"/>
                <w:lang w:eastAsia="en-US"/>
              </w:rPr>
            </w:pPr>
            <w:r w:rsidRPr="008C0A19">
              <w:rPr>
                <w:rFonts w:eastAsia="Times New Roman" w:cs="Times New Roman"/>
                <w:b/>
                <w:kern w:val="0"/>
                <w:lang w:eastAsia="en-US"/>
              </w:rPr>
              <w:t>70 A</w:t>
            </w:r>
          </w:p>
        </w:tc>
      </w:tr>
      <w:tr w:rsidR="008C0A19" w:rsidRPr="008C0A19" w14:paraId="1465A64A" w14:textId="77777777" w:rsidTr="008C0A19">
        <w:trPr>
          <w:jc w:val="center"/>
        </w:trPr>
        <w:tc>
          <w:tcPr>
            <w:tcW w:w="16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8E6C94" w14:textId="77777777" w:rsidR="008C0A19" w:rsidRPr="008C0A19" w:rsidRDefault="008C0A19" w:rsidP="008C0A19">
            <w:pPr>
              <w:rPr>
                <w:rFonts w:eastAsia="Times New Roman" w:cs="Times New Roman"/>
                <w:kern w:val="0"/>
                <w:lang w:eastAsia="en-US"/>
              </w:rPr>
            </w:pPr>
            <w:r w:rsidRPr="008C0A19">
              <w:rPr>
                <w:rFonts w:eastAsia="Times New Roman" w:cs="Times New Roman"/>
                <w:kern w:val="0"/>
                <w:lang w:eastAsia="en-US"/>
              </w:rPr>
              <w:t>Typical power consumption</w:t>
            </w:r>
          </w:p>
        </w:tc>
        <w:tc>
          <w:tcPr>
            <w:tcW w:w="3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E82F27" w14:textId="77777777" w:rsidR="008C0A19" w:rsidRPr="008C0A19" w:rsidRDefault="008C0A19" w:rsidP="008C0A19">
            <w:pPr>
              <w:rPr>
                <w:rFonts w:eastAsia="Times New Roman" w:cs="Times New Roman"/>
                <w:kern w:val="0"/>
                <w:lang w:eastAsia="en-US"/>
              </w:rPr>
            </w:pPr>
            <w:r w:rsidRPr="008C0A19">
              <w:rPr>
                <w:rFonts w:eastAsia="Times New Roman" w:cs="Times New Roman"/>
                <w:kern w:val="0"/>
                <w:lang w:eastAsia="en-US"/>
              </w:rPr>
              <w:t>1.0 W</w:t>
            </w:r>
          </w:p>
        </w:tc>
      </w:tr>
      <w:tr w:rsidR="008C0A19" w:rsidRPr="008C0A19" w14:paraId="6E813181" w14:textId="77777777" w:rsidTr="008C0A19">
        <w:trPr>
          <w:jc w:val="center"/>
        </w:trPr>
        <w:tc>
          <w:tcPr>
            <w:tcW w:w="16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A9246D" w14:textId="77777777" w:rsidR="008C0A19" w:rsidRPr="008C0A19" w:rsidRDefault="008C0A19" w:rsidP="008C0A19">
            <w:pPr>
              <w:rPr>
                <w:rFonts w:eastAsia="Times New Roman" w:cs="Times New Roman"/>
                <w:kern w:val="0"/>
                <w:lang w:eastAsia="en-US"/>
              </w:rPr>
            </w:pPr>
            <w:r w:rsidRPr="008C0A19">
              <w:rPr>
                <w:rFonts w:eastAsia="Times New Roman" w:cs="Times New Roman"/>
                <w:kern w:val="0"/>
                <w:lang w:eastAsia="en-US"/>
              </w:rPr>
              <w:t>Typical heat dissipation</w:t>
            </w:r>
          </w:p>
        </w:tc>
        <w:tc>
          <w:tcPr>
            <w:tcW w:w="3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E71E45" w14:textId="77777777" w:rsidR="008C0A19" w:rsidRPr="008C0A19" w:rsidRDefault="008C0A19" w:rsidP="008C0A19">
            <w:pPr>
              <w:rPr>
                <w:rFonts w:eastAsia="Times New Roman" w:cs="Times New Roman"/>
                <w:kern w:val="0"/>
                <w:lang w:eastAsia="en-US"/>
              </w:rPr>
            </w:pPr>
            <w:r w:rsidRPr="008C0A19">
              <w:rPr>
                <w:rFonts w:eastAsia="Times New Roman" w:cs="Times New Roman"/>
                <w:kern w:val="0"/>
                <w:lang w:eastAsia="en-US"/>
              </w:rPr>
              <w:t>3.2 BTU/hour</w:t>
            </w:r>
          </w:p>
        </w:tc>
      </w:tr>
    </w:tbl>
    <w:p w14:paraId="5D0B2963" w14:textId="77777777" w:rsidR="002B47DB" w:rsidRDefault="002B47DB" w:rsidP="0061081E"/>
    <w:p w14:paraId="7378A647" w14:textId="35A896E6" w:rsidR="002B47DB" w:rsidRDefault="002B47DB" w:rsidP="0061081E"/>
    <w:p w14:paraId="580FAC29" w14:textId="77777777" w:rsidR="00DD323F" w:rsidRDefault="00DD323F" w:rsidP="0061081E"/>
    <w:p w14:paraId="6C4C7975" w14:textId="77777777" w:rsidR="00DD323F" w:rsidRDefault="00DD323F" w:rsidP="0061081E"/>
    <w:p w14:paraId="4CDC722B" w14:textId="77777777" w:rsidR="00DD323F" w:rsidRDefault="00DD323F" w:rsidP="0061081E"/>
    <w:p w14:paraId="4014AE6B" w14:textId="77777777" w:rsidR="00DD323F" w:rsidRDefault="00DD323F" w:rsidP="0061081E"/>
    <w:sectPr w:rsidR="00DD323F" w:rsidSect="002F6EF8">
      <w:headerReference w:type="default" r:id="rId16"/>
      <w:footerReference w:type="default" r:id="rId17"/>
      <w:type w:val="oddPage"/>
      <w:pgSz w:w="11907" w:h="16840" w:code="9"/>
      <w:pgMar w:top="1699" w:right="1138" w:bottom="1699" w:left="1138" w:header="562" w:footer="56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5D54A4" w14:textId="77777777" w:rsidR="0081742F" w:rsidRDefault="0081742F">
      <w:r>
        <w:separator/>
      </w:r>
    </w:p>
    <w:p w14:paraId="69851336" w14:textId="77777777" w:rsidR="0081742F" w:rsidRDefault="0081742F"/>
    <w:p w14:paraId="313EE44C" w14:textId="77777777" w:rsidR="0081742F" w:rsidRDefault="0081742F"/>
    <w:p w14:paraId="54C8FDBE" w14:textId="77777777" w:rsidR="0081742F" w:rsidRDefault="0081742F"/>
    <w:p w14:paraId="3DBB3C76" w14:textId="77777777" w:rsidR="0081742F" w:rsidRDefault="0081742F"/>
  </w:endnote>
  <w:endnote w:type="continuationSeparator" w:id="0">
    <w:p w14:paraId="761F0584" w14:textId="77777777" w:rsidR="0081742F" w:rsidRDefault="0081742F">
      <w:r>
        <w:continuationSeparator/>
      </w:r>
    </w:p>
    <w:p w14:paraId="1F23908A" w14:textId="77777777" w:rsidR="0081742F" w:rsidRDefault="0081742F"/>
    <w:p w14:paraId="326CD414" w14:textId="77777777" w:rsidR="0081742F" w:rsidRDefault="0081742F"/>
    <w:p w14:paraId="1410C3DB" w14:textId="77777777" w:rsidR="0081742F" w:rsidRDefault="0081742F"/>
    <w:p w14:paraId="62367210" w14:textId="77777777" w:rsidR="0081742F" w:rsidRDefault="008174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GOST type B">
    <w:charset w:val="00"/>
    <w:family w:val="swiss"/>
    <w:pitch w:val="variable"/>
    <w:sig w:usb0="00000203" w:usb1="00000000" w:usb2="00000000" w:usb3="00000000" w:csb0="00000005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43EA6" w14:textId="77777777" w:rsidR="00EE5578" w:rsidRDefault="00EE5578"/>
  <w:tbl>
    <w:tblPr>
      <w:tblW w:w="101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3686"/>
      <w:gridCol w:w="3239"/>
      <w:gridCol w:w="3240"/>
    </w:tblGrid>
    <w:tr w:rsidR="00EE5578" w14:paraId="5560F015" w14:textId="77777777" w:rsidTr="001204CA">
      <w:tc>
        <w:tcPr>
          <w:tcW w:w="3686" w:type="dxa"/>
          <w:shd w:val="clear" w:color="auto" w:fill="auto"/>
        </w:tcPr>
        <w:p w14:paraId="7D041548" w14:textId="7EB26CB8" w:rsidR="00EE5578" w:rsidRDefault="00EE5578" w:rsidP="001204CA">
          <w:pPr>
            <w:pStyle w:val="HeadingRight"/>
            <w:widowControl w:val="0"/>
            <w:jc w:val="left"/>
          </w:pPr>
        </w:p>
      </w:tc>
      <w:tc>
        <w:tcPr>
          <w:tcW w:w="3239" w:type="dxa"/>
          <w:shd w:val="clear" w:color="auto" w:fill="auto"/>
        </w:tcPr>
        <w:p w14:paraId="20B16717" w14:textId="77777777" w:rsidR="00EE5578" w:rsidRDefault="00EE5578" w:rsidP="001204CA">
          <w:pPr>
            <w:pStyle w:val="HeadingRight"/>
            <w:widowControl w:val="0"/>
            <w:jc w:val="left"/>
          </w:pPr>
        </w:p>
      </w:tc>
      <w:tc>
        <w:tcPr>
          <w:tcW w:w="3240" w:type="dxa"/>
          <w:shd w:val="clear" w:color="auto" w:fill="auto"/>
        </w:tcPr>
        <w:p w14:paraId="50CCA19D" w14:textId="610B0457" w:rsidR="00EE5578" w:rsidRDefault="00EE5578" w:rsidP="00E365A3">
          <w:pPr>
            <w:pStyle w:val="HeadingRight"/>
            <w:widowControl w:val="0"/>
          </w:pPr>
        </w:p>
      </w:tc>
    </w:tr>
    <w:tr w:rsidR="00EE5578" w14:paraId="445B183E" w14:textId="77777777" w:rsidTr="001204CA">
      <w:tc>
        <w:tcPr>
          <w:tcW w:w="3686" w:type="dxa"/>
          <w:shd w:val="clear" w:color="auto" w:fill="auto"/>
        </w:tcPr>
        <w:p w14:paraId="02E72CA0" w14:textId="47E6A614" w:rsidR="00EE5578" w:rsidRDefault="00EE5578" w:rsidP="001204CA">
          <w:pPr>
            <w:pStyle w:val="HeadingRight"/>
            <w:widowControl w:val="0"/>
            <w:jc w:val="left"/>
          </w:pPr>
        </w:p>
      </w:tc>
      <w:tc>
        <w:tcPr>
          <w:tcW w:w="3239" w:type="dxa"/>
          <w:shd w:val="clear" w:color="auto" w:fill="auto"/>
        </w:tcPr>
        <w:p w14:paraId="79A7A52D" w14:textId="77777777" w:rsidR="00EE5578" w:rsidRDefault="00EE5578" w:rsidP="001204CA">
          <w:pPr>
            <w:pStyle w:val="HeadingRight"/>
            <w:widowControl w:val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B7152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  <w:tc>
        <w:tcPr>
          <w:tcW w:w="3240" w:type="dxa"/>
          <w:shd w:val="clear" w:color="auto" w:fill="auto"/>
        </w:tcPr>
        <w:p w14:paraId="2F78B240" w14:textId="767E2980" w:rsidR="00EE5578" w:rsidRDefault="00EE5578" w:rsidP="001204CA">
          <w:pPr>
            <w:pStyle w:val="HeadingRight"/>
            <w:widowControl w:val="0"/>
            <w:tabs>
              <w:tab w:val="left" w:pos="2055"/>
            </w:tabs>
          </w:pPr>
        </w:p>
      </w:tc>
    </w:tr>
  </w:tbl>
  <w:p w14:paraId="75BDD7F0" w14:textId="77777777" w:rsidR="00EE5578" w:rsidRPr="001204CA" w:rsidRDefault="00EE5578" w:rsidP="001204CA">
    <w:pPr>
      <w:pStyle w:val="Footer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FD36B" w14:textId="77777777" w:rsidR="00EE5578" w:rsidRDefault="00EE5578"/>
  <w:tbl>
    <w:tblPr>
      <w:tblW w:w="0" w:type="auto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3612"/>
      <w:gridCol w:w="3147"/>
      <w:gridCol w:w="3188"/>
    </w:tblGrid>
    <w:tr w:rsidR="00EE5578" w14:paraId="2F92AB96" w14:textId="77777777" w:rsidTr="002A0E73">
      <w:tc>
        <w:tcPr>
          <w:tcW w:w="3686" w:type="dxa"/>
          <w:shd w:val="clear" w:color="auto" w:fill="auto"/>
        </w:tcPr>
        <w:p w14:paraId="311E9553" w14:textId="77777777" w:rsidR="00EE5578" w:rsidRDefault="00EE5578" w:rsidP="001204CA">
          <w:pPr>
            <w:pStyle w:val="HeadingRight"/>
            <w:widowControl w:val="0"/>
            <w:jc w:val="left"/>
          </w:pPr>
          <w:r w:rsidRPr="006B51EA">
            <w:t xml:space="preserve">Partner: Huawei Technologies </w:t>
          </w:r>
          <w:proofErr w:type="spellStart"/>
          <w:r w:rsidRPr="006B51EA">
            <w:t>Co.,Ltd</w:t>
          </w:r>
          <w:proofErr w:type="spellEnd"/>
          <w:r w:rsidRPr="006B51EA">
            <w:t>.</w:t>
          </w:r>
        </w:p>
      </w:tc>
      <w:tc>
        <w:tcPr>
          <w:tcW w:w="3239" w:type="dxa"/>
          <w:shd w:val="clear" w:color="auto" w:fill="auto"/>
        </w:tcPr>
        <w:p w14:paraId="7D5368BD" w14:textId="77777777" w:rsidR="00EE5578" w:rsidRDefault="00EE5578" w:rsidP="001204CA">
          <w:pPr>
            <w:pStyle w:val="HeadingRight"/>
            <w:widowControl w:val="0"/>
            <w:jc w:val="left"/>
          </w:pPr>
        </w:p>
      </w:tc>
      <w:tc>
        <w:tcPr>
          <w:tcW w:w="3240" w:type="dxa"/>
          <w:shd w:val="clear" w:color="auto" w:fill="auto"/>
        </w:tcPr>
        <w:p w14:paraId="03E627D4" w14:textId="79D21AAD" w:rsidR="00EE5578" w:rsidRDefault="00EE5578" w:rsidP="00E365A3">
          <w:pPr>
            <w:pStyle w:val="HeadingRight"/>
            <w:widowControl w:val="0"/>
          </w:pPr>
          <w:r w:rsidRPr="006B51EA">
            <w:t xml:space="preserve">Customer: </w:t>
          </w:r>
          <w:r>
            <w:t>VIP</w:t>
          </w:r>
          <w:r w:rsidRPr="006B51EA">
            <w:t>»</w:t>
          </w:r>
        </w:p>
      </w:tc>
    </w:tr>
    <w:tr w:rsidR="00EE5578" w14:paraId="416E566B" w14:textId="77777777" w:rsidTr="002A0E73">
      <w:tc>
        <w:tcPr>
          <w:tcW w:w="3686" w:type="dxa"/>
          <w:shd w:val="clear" w:color="auto" w:fill="auto"/>
        </w:tcPr>
        <w:p w14:paraId="28CD5C7B" w14:textId="77777777" w:rsidR="00EE5578" w:rsidRDefault="00EE5578" w:rsidP="001204CA">
          <w:pPr>
            <w:pStyle w:val="HeadingRight"/>
            <w:widowControl w:val="0"/>
            <w:jc w:val="left"/>
          </w:pPr>
          <w:r w:rsidRPr="002F2DB2">
            <w:rPr>
              <w:rFonts w:ascii="Arial Narrow" w:hAnsi="Arial Narrow" w:cs="Arial Narrow"/>
              <w:noProof/>
            </w:rPr>
            <w:t>Партнер: ООО «Техкомпания Хуавэй»</w:t>
          </w:r>
        </w:p>
      </w:tc>
      <w:tc>
        <w:tcPr>
          <w:tcW w:w="3239" w:type="dxa"/>
          <w:shd w:val="clear" w:color="auto" w:fill="auto"/>
        </w:tcPr>
        <w:p w14:paraId="69619CFE" w14:textId="77777777" w:rsidR="00EE5578" w:rsidRDefault="00EE5578" w:rsidP="001204CA">
          <w:pPr>
            <w:pStyle w:val="HeadingRight"/>
            <w:widowControl w:val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B7152">
            <w:rPr>
              <w:noProof/>
            </w:rPr>
            <w:t>i</w:t>
          </w:r>
          <w:r>
            <w:rPr>
              <w:noProof/>
            </w:rPr>
            <w:fldChar w:fldCharType="end"/>
          </w:r>
        </w:p>
      </w:tc>
      <w:tc>
        <w:tcPr>
          <w:tcW w:w="3240" w:type="dxa"/>
          <w:shd w:val="clear" w:color="auto" w:fill="auto"/>
        </w:tcPr>
        <w:p w14:paraId="60D0B2F5" w14:textId="7692170F" w:rsidR="00EE5578" w:rsidRDefault="00EE5578" w:rsidP="00E365A3">
          <w:pPr>
            <w:pStyle w:val="HeadingRight"/>
            <w:widowControl w:val="0"/>
            <w:tabs>
              <w:tab w:val="left" w:pos="2055"/>
            </w:tabs>
          </w:pPr>
          <w:proofErr w:type="spellStart"/>
          <w:r w:rsidRPr="006B51EA">
            <w:t>Заказчик</w:t>
          </w:r>
          <w:proofErr w:type="spellEnd"/>
          <w:r w:rsidRPr="006B51EA">
            <w:t>: «</w:t>
          </w:r>
          <w:proofErr w:type="spellStart"/>
          <w:r w:rsidRPr="00E365A3">
            <w:t>ВымпелКомм</w:t>
          </w:r>
          <w:proofErr w:type="spellEnd"/>
          <w:r w:rsidRPr="006B51EA">
            <w:t>»</w:t>
          </w:r>
        </w:p>
      </w:tc>
    </w:tr>
  </w:tbl>
  <w:p w14:paraId="40F6128D" w14:textId="77777777" w:rsidR="00EE5578" w:rsidRPr="001204CA" w:rsidRDefault="00EE5578" w:rsidP="001204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3603"/>
      <w:gridCol w:w="3169"/>
      <w:gridCol w:w="3167"/>
    </w:tblGrid>
    <w:tr w:rsidR="00EE5578" w14:paraId="69D2EAC0" w14:textId="77777777" w:rsidTr="002F2DB2">
      <w:tc>
        <w:tcPr>
          <w:tcW w:w="3686" w:type="dxa"/>
          <w:shd w:val="clear" w:color="auto" w:fill="auto"/>
        </w:tcPr>
        <w:p w14:paraId="47FACA4F" w14:textId="0172B4EC" w:rsidR="00EE5578" w:rsidRDefault="00EE5578" w:rsidP="002F2DB2">
          <w:pPr>
            <w:pStyle w:val="HeadingRight"/>
            <w:widowControl w:val="0"/>
            <w:jc w:val="left"/>
          </w:pPr>
        </w:p>
      </w:tc>
      <w:tc>
        <w:tcPr>
          <w:tcW w:w="3239" w:type="dxa"/>
          <w:shd w:val="clear" w:color="auto" w:fill="auto"/>
        </w:tcPr>
        <w:p w14:paraId="7B301455" w14:textId="77777777" w:rsidR="00EE5578" w:rsidRDefault="00EE5578" w:rsidP="002F2DB2">
          <w:pPr>
            <w:pStyle w:val="HeadingRight"/>
            <w:widowControl w:val="0"/>
            <w:jc w:val="left"/>
          </w:pPr>
        </w:p>
      </w:tc>
      <w:tc>
        <w:tcPr>
          <w:tcW w:w="3240" w:type="dxa"/>
          <w:shd w:val="clear" w:color="auto" w:fill="auto"/>
        </w:tcPr>
        <w:p w14:paraId="7E8906B3" w14:textId="3DC67491" w:rsidR="00EE5578" w:rsidRDefault="00EE5578" w:rsidP="002F2DB2">
          <w:pPr>
            <w:pStyle w:val="HeadingRight"/>
            <w:widowControl w:val="0"/>
          </w:pPr>
        </w:p>
      </w:tc>
    </w:tr>
    <w:tr w:rsidR="00EE5578" w14:paraId="76C6FA5E" w14:textId="77777777" w:rsidTr="002F2DB2">
      <w:tc>
        <w:tcPr>
          <w:tcW w:w="3686" w:type="dxa"/>
          <w:shd w:val="clear" w:color="auto" w:fill="auto"/>
        </w:tcPr>
        <w:p w14:paraId="5B84ACFA" w14:textId="289377D6" w:rsidR="00EE5578" w:rsidRDefault="00EE5578" w:rsidP="002F2DB2">
          <w:pPr>
            <w:pStyle w:val="HeadingRight"/>
            <w:widowControl w:val="0"/>
            <w:jc w:val="left"/>
          </w:pPr>
        </w:p>
      </w:tc>
      <w:tc>
        <w:tcPr>
          <w:tcW w:w="3239" w:type="dxa"/>
          <w:shd w:val="clear" w:color="auto" w:fill="auto"/>
        </w:tcPr>
        <w:p w14:paraId="0BECDBE0" w14:textId="77777777" w:rsidR="00EE5578" w:rsidRDefault="00EE5578" w:rsidP="001204CA">
          <w:pPr>
            <w:pStyle w:val="HeadingRight"/>
            <w:widowControl w:val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B7152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  <w:tc>
        <w:tcPr>
          <w:tcW w:w="3240" w:type="dxa"/>
          <w:shd w:val="clear" w:color="auto" w:fill="auto"/>
        </w:tcPr>
        <w:p w14:paraId="18BBC6D1" w14:textId="7F821E04" w:rsidR="00EE5578" w:rsidRDefault="00EE5578" w:rsidP="002F2DB2">
          <w:pPr>
            <w:pStyle w:val="HeadingRight"/>
            <w:widowControl w:val="0"/>
            <w:tabs>
              <w:tab w:val="left" w:pos="2055"/>
            </w:tabs>
          </w:pPr>
        </w:p>
      </w:tc>
    </w:tr>
  </w:tbl>
  <w:p w14:paraId="4A7FDC10" w14:textId="77777777" w:rsidR="00EE5578" w:rsidRDefault="00EE5578" w:rsidP="006B51EA">
    <w:pPr>
      <w:pStyle w:val="HeadingRight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EB4FD1" w14:textId="77777777" w:rsidR="0081742F" w:rsidRDefault="0081742F">
      <w:r>
        <w:separator/>
      </w:r>
    </w:p>
    <w:p w14:paraId="2F61C3CB" w14:textId="77777777" w:rsidR="0081742F" w:rsidRDefault="0081742F"/>
    <w:p w14:paraId="54A1056E" w14:textId="77777777" w:rsidR="0081742F" w:rsidRDefault="0081742F"/>
    <w:p w14:paraId="405A4020" w14:textId="77777777" w:rsidR="0081742F" w:rsidRDefault="0081742F"/>
    <w:p w14:paraId="615AEC6E" w14:textId="77777777" w:rsidR="0081742F" w:rsidRDefault="0081742F"/>
  </w:footnote>
  <w:footnote w:type="continuationSeparator" w:id="0">
    <w:p w14:paraId="77F90A23" w14:textId="77777777" w:rsidR="0081742F" w:rsidRDefault="0081742F">
      <w:r>
        <w:continuationSeparator/>
      </w:r>
    </w:p>
    <w:p w14:paraId="2806D1EF" w14:textId="77777777" w:rsidR="0081742F" w:rsidRDefault="0081742F"/>
    <w:p w14:paraId="28B082FC" w14:textId="77777777" w:rsidR="0081742F" w:rsidRDefault="0081742F"/>
    <w:p w14:paraId="169DCA20" w14:textId="77777777" w:rsidR="0081742F" w:rsidRDefault="0081742F"/>
    <w:p w14:paraId="3E5FF987" w14:textId="77777777" w:rsidR="0081742F" w:rsidRDefault="0081742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57" w:type="dxa"/>
      <w:tblInd w:w="-601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549"/>
      <w:gridCol w:w="5508"/>
    </w:tblGrid>
    <w:tr w:rsidR="00EE5578" w:rsidRPr="00B75E83" w14:paraId="79D65D7F" w14:textId="77777777" w:rsidTr="00D11F6A">
      <w:trPr>
        <w:trHeight w:val="558"/>
      </w:trPr>
      <w:tc>
        <w:tcPr>
          <w:tcW w:w="5549" w:type="dxa"/>
          <w:vAlign w:val="bottom"/>
        </w:tcPr>
        <w:p w14:paraId="17B5DD97" w14:textId="2C293153" w:rsidR="00EE5578" w:rsidRPr="0067752C" w:rsidRDefault="00EE5578" w:rsidP="00E365A3">
          <w:pPr>
            <w:pStyle w:val="HeadingRight"/>
            <w:jc w:val="left"/>
            <w:rPr>
              <w:rFonts w:cs="Times New Roman"/>
              <w:i/>
              <w:color w:val="4F81BD"/>
            </w:rPr>
          </w:pPr>
          <w:r>
            <w:t xml:space="preserve">Detail Design for </w:t>
          </w:r>
          <w:proofErr w:type="spellStart"/>
          <w:r>
            <w:t>ArmenTel</w:t>
          </w:r>
          <w:proofErr w:type="spellEnd"/>
          <w:r>
            <w:t xml:space="preserve">      </w:t>
          </w:r>
        </w:p>
      </w:tc>
      <w:tc>
        <w:tcPr>
          <w:tcW w:w="5508" w:type="dxa"/>
        </w:tcPr>
        <w:p w14:paraId="370299E3" w14:textId="77777777" w:rsidR="00EE5578" w:rsidRDefault="00EE5578" w:rsidP="006073F3">
          <w:pPr>
            <w:pStyle w:val="HeadingRight"/>
          </w:pPr>
          <w:r w:rsidRPr="00702FD5">
            <w:rPr>
              <w:rFonts w:ascii="Arial" w:eastAsia="SimHei" w:hAnsi="Arial"/>
              <w:b/>
              <w:bCs/>
              <w:noProof/>
              <w:kern w:val="0"/>
              <w:sz w:val="32"/>
              <w:szCs w:val="32"/>
              <w:lang w:eastAsia="en-US"/>
            </w:rPr>
            <w:drawing>
              <wp:inline distT="0" distB="0" distL="0" distR="0" wp14:anchorId="43C41DFF" wp14:editId="55BF8DDC">
                <wp:extent cx="405130" cy="40513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13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FCDCEA5" w14:textId="77777777" w:rsidR="00EE5578" w:rsidRDefault="00EE5578" w:rsidP="00FD127B">
    <w:pPr>
      <w:pStyle w:val="Heading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020FE" w14:textId="48F1F33F" w:rsidR="00EE5578" w:rsidRDefault="00EE5578" w:rsidP="008C5710">
    <w:pPr>
      <w:pStyle w:val="Header"/>
      <w:tabs>
        <w:tab w:val="left" w:pos="360"/>
        <w:tab w:val="right" w:pos="9639"/>
      </w:tabs>
      <w:jc w:val="left"/>
    </w:pPr>
    <w:r>
      <w:t xml:space="preserve">Detail Design for </w:t>
    </w:r>
    <w:proofErr w:type="spellStart"/>
    <w:r>
      <w:t>ArmenTel</w:t>
    </w:r>
    <w:proofErr w:type="spellEnd"/>
    <w:r>
      <w:t xml:space="preserve">      </w:t>
    </w:r>
    <w:r>
      <w:rPr>
        <w:rFonts w:ascii="Arial" w:eastAsia="SimHei" w:hAnsi="Arial"/>
        <w:b/>
        <w:bCs/>
        <w:kern w:val="0"/>
        <w:sz w:val="32"/>
        <w:szCs w:val="32"/>
      </w:rPr>
      <w:tab/>
    </w:r>
    <w:r>
      <w:rPr>
        <w:rFonts w:ascii="Arial" w:eastAsia="SimHei" w:hAnsi="Arial"/>
        <w:b/>
        <w:bCs/>
        <w:kern w:val="0"/>
        <w:sz w:val="32"/>
        <w:szCs w:val="32"/>
      </w:rPr>
      <w:tab/>
    </w:r>
    <w:r>
      <w:rPr>
        <w:rFonts w:ascii="Arial" w:eastAsia="SimHei" w:hAnsi="Arial"/>
        <w:b/>
        <w:bCs/>
        <w:kern w:val="0"/>
        <w:sz w:val="32"/>
        <w:szCs w:val="32"/>
      </w:rPr>
      <w:tab/>
    </w:r>
    <w:r w:rsidRPr="00702FD5">
      <w:rPr>
        <w:rFonts w:ascii="Arial" w:eastAsia="SimHei" w:hAnsi="Arial"/>
        <w:b/>
        <w:bCs/>
        <w:noProof/>
        <w:kern w:val="0"/>
        <w:sz w:val="32"/>
        <w:szCs w:val="32"/>
        <w:lang w:eastAsia="en-US"/>
      </w:rPr>
      <w:drawing>
        <wp:inline distT="0" distB="0" distL="0" distR="0" wp14:anchorId="30B2230A" wp14:editId="3CF7029C">
          <wp:extent cx="405130" cy="40513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13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20"/>
      <w:gridCol w:w="4840"/>
    </w:tblGrid>
    <w:tr w:rsidR="00EE5578" w:rsidRPr="00B75E83" w14:paraId="1406166E" w14:textId="77777777">
      <w:trPr>
        <w:trHeight w:val="851"/>
      </w:trPr>
      <w:tc>
        <w:tcPr>
          <w:tcW w:w="4820" w:type="dxa"/>
          <w:vAlign w:val="bottom"/>
        </w:tcPr>
        <w:p w14:paraId="15332FA7" w14:textId="55E5A0AA" w:rsidR="00EE5578" w:rsidRPr="006342BA" w:rsidRDefault="00EE5578" w:rsidP="00E44860">
          <w:pPr>
            <w:pStyle w:val="HeadingLeft"/>
            <w:rPr>
              <w:rFonts w:cs="Times New Roman"/>
            </w:rPr>
          </w:pPr>
          <w:r>
            <w:t xml:space="preserve">Detail Design for </w:t>
          </w:r>
          <w:proofErr w:type="spellStart"/>
          <w:r>
            <w:t>ArmenTel</w:t>
          </w:r>
          <w:proofErr w:type="spellEnd"/>
          <w:r>
            <w:t xml:space="preserve">      </w:t>
          </w:r>
        </w:p>
      </w:tc>
      <w:tc>
        <w:tcPr>
          <w:tcW w:w="4840" w:type="dxa"/>
          <w:vAlign w:val="bottom"/>
        </w:tcPr>
        <w:p w14:paraId="67B7DF80" w14:textId="77777777" w:rsidR="00EE5578" w:rsidRPr="006342BA" w:rsidRDefault="00EE5578" w:rsidP="00EF5E21">
          <w:pPr>
            <w:pStyle w:val="HeadingRight"/>
            <w:rPr>
              <w:rFonts w:cs="Times New Roman"/>
            </w:rPr>
          </w:pPr>
          <w:r w:rsidRPr="00702FD5">
            <w:rPr>
              <w:rFonts w:ascii="Arial" w:eastAsia="SimHei" w:hAnsi="Arial"/>
              <w:b/>
              <w:bCs/>
              <w:noProof/>
              <w:kern w:val="0"/>
              <w:sz w:val="32"/>
              <w:szCs w:val="32"/>
              <w:lang w:eastAsia="en-US"/>
            </w:rPr>
            <w:drawing>
              <wp:inline distT="0" distB="0" distL="0" distR="0" wp14:anchorId="69742073" wp14:editId="270DCD38">
                <wp:extent cx="405130" cy="40513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13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974723" w14:textId="77777777" w:rsidR="00EE5578" w:rsidRDefault="00EE5578" w:rsidP="00961BA5">
    <w:pPr>
      <w:pStyle w:val="Heading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ListNumber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ListNumber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ListNumber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ListNumber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ListBullet5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ListBullet4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ListBullet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FFFFFFFE"/>
    <w:multiLevelType w:val="singleLevel"/>
    <w:tmpl w:val="D1FA0CE4"/>
    <w:lvl w:ilvl="0">
      <w:numFmt w:val="decimal"/>
      <w:pStyle w:val="FP-Text"/>
      <w:lvlText w:val="*"/>
      <w:lvlJc w:val="left"/>
      <w:rPr>
        <w:rFonts w:cs="Times New Roman"/>
      </w:rPr>
    </w:lvl>
  </w:abstractNum>
  <w:abstractNum w:abstractNumId="11" w15:restartNumberingAfterBreak="0">
    <w:nsid w:val="01C33474"/>
    <w:multiLevelType w:val="hybridMultilevel"/>
    <w:tmpl w:val="C68680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AB319A"/>
    <w:multiLevelType w:val="hybridMultilevel"/>
    <w:tmpl w:val="623636A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0D412817"/>
    <w:multiLevelType w:val="hybridMultilevel"/>
    <w:tmpl w:val="88BE721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EDB2900"/>
    <w:multiLevelType w:val="hybridMultilevel"/>
    <w:tmpl w:val="FCF4DA56"/>
    <w:lvl w:ilvl="0" w:tplc="6B308656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13A674F3"/>
    <w:multiLevelType w:val="hybridMultilevel"/>
    <w:tmpl w:val="04DAA2B6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148310C5"/>
    <w:multiLevelType w:val="multilevel"/>
    <w:tmpl w:val="F62CBAF6"/>
    <w:lvl w:ilvl="0">
      <w:start w:val="1"/>
      <w:numFmt w:val="decimal"/>
      <w:pStyle w:val="Style2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171657A1"/>
    <w:multiLevelType w:val="multilevel"/>
    <w:tmpl w:val="DCF08590"/>
    <w:lvl w:ilvl="0">
      <w:start w:val="1"/>
      <w:numFmt w:val="decimal"/>
      <w:pStyle w:val="Heading1"/>
      <w:suff w:val="nothing"/>
      <w:lvlText w:val="%1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1985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1418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-720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pStyle w:val="Heading4"/>
      <w:suff w:val="nothing"/>
      <w:lvlText w:val="%5. "/>
      <w:lvlJc w:val="left"/>
      <w:pPr>
        <w:ind w:left="-5498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Step %6"/>
      <w:lvlJc w:val="right"/>
      <w:pPr>
        <w:tabs>
          <w:tab w:val="num" w:pos="-5499"/>
        </w:tabs>
        <w:ind w:left="-5499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-5074"/>
        </w:tabs>
        <w:ind w:left="-5074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Figure %1-%8"/>
      <w:lvlJc w:val="left"/>
      <w:pPr>
        <w:ind w:left="-5499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pStyle w:val="TableDescription"/>
      <w:suff w:val="space"/>
      <w:lvlText w:val="Table %1-%9"/>
      <w:lvlJc w:val="left"/>
      <w:pPr>
        <w:ind w:left="-5499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9" w15:restartNumberingAfterBreak="0">
    <w:nsid w:val="23B92005"/>
    <w:multiLevelType w:val="hybridMultilevel"/>
    <w:tmpl w:val="F5E05ACC"/>
    <w:lvl w:ilvl="0" w:tplc="B4522A24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 w15:restartNumberingAfterBreak="0">
    <w:nsid w:val="34F26427"/>
    <w:multiLevelType w:val="hybridMultilevel"/>
    <w:tmpl w:val="1CD2EC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AE1137"/>
    <w:multiLevelType w:val="multilevel"/>
    <w:tmpl w:val="43FC8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C930E88"/>
    <w:multiLevelType w:val="hybridMultilevel"/>
    <w:tmpl w:val="B7B05892"/>
    <w:lvl w:ilvl="0" w:tplc="A9941910">
      <w:start w:val="1"/>
      <w:numFmt w:val="decimal"/>
      <w:pStyle w:val="NumberPoints"/>
      <w:lvlText w:val="%1."/>
      <w:lvlJc w:val="left"/>
      <w:pPr>
        <w:tabs>
          <w:tab w:val="num" w:pos="720"/>
        </w:tabs>
        <w:ind w:left="1701" w:hanging="283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2A046D5"/>
    <w:multiLevelType w:val="multilevel"/>
    <w:tmpl w:val="04090023"/>
    <w:styleLink w:val="ArticleSection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42CF4755"/>
    <w:multiLevelType w:val="hybridMultilevel"/>
    <w:tmpl w:val="C29A4476"/>
    <w:lvl w:ilvl="0" w:tplc="0602B59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63C3DB5"/>
    <w:multiLevelType w:val="hybridMultilevel"/>
    <w:tmpl w:val="2668DBD8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DDA66D1"/>
    <w:multiLevelType w:val="multilevel"/>
    <w:tmpl w:val="952C6018"/>
    <w:lvl w:ilvl="0">
      <w:start w:val="1"/>
      <w:numFmt w:val="upperLetter"/>
      <w:pStyle w:val="Heading7"/>
      <w:suff w:val="nothing"/>
      <w:lvlText w:val="%1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8"/>
      <w:suff w:val="nothing"/>
      <w:lvlText w:val="%1.%2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9"/>
      <w:suff w:val="nothing"/>
      <w:lvlText w:val="%1.%2.%3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StepinAppendix"/>
      <w:lvlText w:val="Step %5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Figure %1-%7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Tabl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lvlRestart w:val="0"/>
      <w:pStyle w:val="2"/>
      <w:suff w:val="nothing"/>
      <w:lvlText w:val=""/>
      <w:lvlJc w:val="left"/>
      <w:pPr>
        <w:ind w:left="0" w:firstLine="0"/>
      </w:pPr>
      <w:rPr>
        <w:rFonts w:ascii="Book Antiqua" w:eastAsia="SimSun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8" w15:restartNumberingAfterBreak="0">
    <w:nsid w:val="516026CA"/>
    <w:multiLevelType w:val="hybridMultilevel"/>
    <w:tmpl w:val="2D125F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A14F9"/>
    <w:multiLevelType w:val="hybridMultilevel"/>
    <w:tmpl w:val="90A0DDC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0" w15:restartNumberingAfterBreak="0">
    <w:nsid w:val="59AA2495"/>
    <w:multiLevelType w:val="hybridMultilevel"/>
    <w:tmpl w:val="5366ED70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1" w15:restartNumberingAfterBreak="0">
    <w:nsid w:val="5BDE17F3"/>
    <w:multiLevelType w:val="hybridMultilevel"/>
    <w:tmpl w:val="170C69A6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2" w15:restartNumberingAfterBreak="0">
    <w:nsid w:val="62CE4207"/>
    <w:multiLevelType w:val="hybridMultilevel"/>
    <w:tmpl w:val="D69489B2"/>
    <w:lvl w:ilvl="0" w:tplc="24D207FE">
      <w:start w:val="1"/>
      <w:numFmt w:val="decimal"/>
      <w:lvlText w:val="%1)"/>
      <w:lvlJc w:val="left"/>
      <w:pPr>
        <w:ind w:left="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5" w:hanging="360"/>
      </w:pPr>
    </w:lvl>
    <w:lvl w:ilvl="2" w:tplc="0409001B" w:tentative="1">
      <w:start w:val="1"/>
      <w:numFmt w:val="lowerRoman"/>
      <w:lvlText w:val="%3."/>
      <w:lvlJc w:val="right"/>
      <w:pPr>
        <w:ind w:left="2375" w:hanging="180"/>
      </w:pPr>
    </w:lvl>
    <w:lvl w:ilvl="3" w:tplc="0409000F" w:tentative="1">
      <w:start w:val="1"/>
      <w:numFmt w:val="decimal"/>
      <w:lvlText w:val="%4."/>
      <w:lvlJc w:val="left"/>
      <w:pPr>
        <w:ind w:left="3095" w:hanging="360"/>
      </w:pPr>
    </w:lvl>
    <w:lvl w:ilvl="4" w:tplc="04090019" w:tentative="1">
      <w:start w:val="1"/>
      <w:numFmt w:val="lowerLetter"/>
      <w:lvlText w:val="%5."/>
      <w:lvlJc w:val="left"/>
      <w:pPr>
        <w:ind w:left="3815" w:hanging="360"/>
      </w:pPr>
    </w:lvl>
    <w:lvl w:ilvl="5" w:tplc="0409001B" w:tentative="1">
      <w:start w:val="1"/>
      <w:numFmt w:val="lowerRoman"/>
      <w:lvlText w:val="%6."/>
      <w:lvlJc w:val="right"/>
      <w:pPr>
        <w:ind w:left="4535" w:hanging="180"/>
      </w:pPr>
    </w:lvl>
    <w:lvl w:ilvl="6" w:tplc="0409000F" w:tentative="1">
      <w:start w:val="1"/>
      <w:numFmt w:val="decimal"/>
      <w:lvlText w:val="%7."/>
      <w:lvlJc w:val="left"/>
      <w:pPr>
        <w:ind w:left="5255" w:hanging="360"/>
      </w:pPr>
    </w:lvl>
    <w:lvl w:ilvl="7" w:tplc="04090019" w:tentative="1">
      <w:start w:val="1"/>
      <w:numFmt w:val="lowerLetter"/>
      <w:lvlText w:val="%8."/>
      <w:lvlJc w:val="left"/>
      <w:pPr>
        <w:ind w:left="5975" w:hanging="360"/>
      </w:pPr>
    </w:lvl>
    <w:lvl w:ilvl="8" w:tplc="04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33" w15:restartNumberingAfterBreak="0">
    <w:nsid w:val="667437AC"/>
    <w:multiLevelType w:val="hybridMultilevel"/>
    <w:tmpl w:val="DE3895E6"/>
    <w:lvl w:ilvl="0" w:tplc="0409000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C066CFC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5" w15:restartNumberingAfterBreak="0">
    <w:nsid w:val="6E230785"/>
    <w:multiLevelType w:val="hybridMultilevel"/>
    <w:tmpl w:val="21BCB028"/>
    <w:lvl w:ilvl="0" w:tplc="FFFFFFFF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SimSun" w:hAnsi="Wingdings" w:hint="default"/>
        <w:b w:val="0"/>
        <w:i w:val="0"/>
        <w:color w:val="auto"/>
        <w:position w:val="3"/>
        <w:sz w:val="13"/>
        <w:szCs w:val="13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E7D123B"/>
    <w:multiLevelType w:val="hybridMultilevel"/>
    <w:tmpl w:val="06AAE1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5A1054"/>
    <w:multiLevelType w:val="multilevel"/>
    <w:tmpl w:val="224E522C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8" w15:restartNumberingAfterBreak="0">
    <w:nsid w:val="71993BDF"/>
    <w:multiLevelType w:val="hybridMultilevel"/>
    <w:tmpl w:val="27101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060160"/>
    <w:multiLevelType w:val="hybridMultilevel"/>
    <w:tmpl w:val="EB12D2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AE0C6E"/>
    <w:multiLevelType w:val="multilevel"/>
    <w:tmpl w:val="EC2A9E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81"/>
        </w:tabs>
        <w:ind w:left="681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SoCResponse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5"/>
  </w:num>
  <w:num w:numId="2">
    <w:abstractNumId w:val="3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24"/>
  </w:num>
  <w:num w:numId="14">
    <w:abstractNumId w:val="20"/>
  </w:num>
  <w:num w:numId="15">
    <w:abstractNumId w:val="34"/>
  </w:num>
  <w:num w:numId="16">
    <w:abstractNumId w:val="26"/>
  </w:num>
  <w:num w:numId="17">
    <w:abstractNumId w:val="27"/>
  </w:num>
  <w:num w:numId="18">
    <w:abstractNumId w:val="37"/>
  </w:num>
  <w:num w:numId="19">
    <w:abstractNumId w:val="17"/>
  </w:num>
  <w:num w:numId="20">
    <w:abstractNumId w:val="14"/>
  </w:num>
  <w:num w:numId="21">
    <w:abstractNumId w:val="40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5"/>
  </w:num>
  <w:num w:numId="24">
    <w:abstractNumId w:val="25"/>
  </w:num>
  <w:num w:numId="25">
    <w:abstractNumId w:val="16"/>
  </w:num>
  <w:num w:numId="26">
    <w:abstractNumId w:val="19"/>
  </w:num>
  <w:num w:numId="27">
    <w:abstractNumId w:val="10"/>
    <w:lvlOverride w:ilvl="0">
      <w:lvl w:ilvl="0">
        <w:start w:val="1"/>
        <w:numFmt w:val="bullet"/>
        <w:pStyle w:val="FP-Tex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28">
    <w:abstractNumId w:val="23"/>
  </w:num>
  <w:num w:numId="29">
    <w:abstractNumId w:val="13"/>
  </w:num>
  <w:num w:numId="30">
    <w:abstractNumId w:val="12"/>
  </w:num>
  <w:num w:numId="31">
    <w:abstractNumId w:val="28"/>
  </w:num>
  <w:num w:numId="32">
    <w:abstractNumId w:val="30"/>
  </w:num>
  <w:num w:numId="33">
    <w:abstractNumId w:val="29"/>
  </w:num>
  <w:num w:numId="34">
    <w:abstractNumId w:val="31"/>
  </w:num>
  <w:num w:numId="35">
    <w:abstractNumId w:val="32"/>
  </w:num>
  <w:num w:numId="36">
    <w:abstractNumId w:val="22"/>
  </w:num>
  <w:num w:numId="37">
    <w:abstractNumId w:val="21"/>
  </w:num>
  <w:num w:numId="38">
    <w:abstractNumId w:val="11"/>
  </w:num>
  <w:num w:numId="39">
    <w:abstractNumId w:val="39"/>
  </w:num>
  <w:num w:numId="40">
    <w:abstractNumId w:val="38"/>
  </w:num>
  <w:num w:numId="41">
    <w:abstractNumId w:val="3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activeWritingStyle w:appName="MSWord" w:lang="ru-RU" w:vendorID="64" w:dllVersion="131078" w:nlCheck="1" w:checkStyle="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Type" w:val="EnCustomerDocumentTemplate"/>
    <w:docVar w:name="TemplateVersion" w:val="V100R001C01"/>
  </w:docVars>
  <w:rsids>
    <w:rsidRoot w:val="00682EBC"/>
    <w:rsid w:val="0000017C"/>
    <w:rsid w:val="00000334"/>
    <w:rsid w:val="000003C4"/>
    <w:rsid w:val="0000070E"/>
    <w:rsid w:val="00000803"/>
    <w:rsid w:val="000008D9"/>
    <w:rsid w:val="00000B77"/>
    <w:rsid w:val="00000EE8"/>
    <w:rsid w:val="00001169"/>
    <w:rsid w:val="00001274"/>
    <w:rsid w:val="00001295"/>
    <w:rsid w:val="00001DBD"/>
    <w:rsid w:val="000023A8"/>
    <w:rsid w:val="00002B11"/>
    <w:rsid w:val="00002C17"/>
    <w:rsid w:val="00002C85"/>
    <w:rsid w:val="00002E04"/>
    <w:rsid w:val="0000302B"/>
    <w:rsid w:val="00003155"/>
    <w:rsid w:val="0000375E"/>
    <w:rsid w:val="00003F1F"/>
    <w:rsid w:val="00004501"/>
    <w:rsid w:val="0000450E"/>
    <w:rsid w:val="00004792"/>
    <w:rsid w:val="00004B10"/>
    <w:rsid w:val="00004EAE"/>
    <w:rsid w:val="00004EC6"/>
    <w:rsid w:val="00005030"/>
    <w:rsid w:val="000059CD"/>
    <w:rsid w:val="00005A49"/>
    <w:rsid w:val="000068D8"/>
    <w:rsid w:val="00006C30"/>
    <w:rsid w:val="00007245"/>
    <w:rsid w:val="00007366"/>
    <w:rsid w:val="000073E4"/>
    <w:rsid w:val="00007BAF"/>
    <w:rsid w:val="00007E95"/>
    <w:rsid w:val="00007F9D"/>
    <w:rsid w:val="000102B1"/>
    <w:rsid w:val="00010618"/>
    <w:rsid w:val="0001092F"/>
    <w:rsid w:val="00010EE3"/>
    <w:rsid w:val="00011617"/>
    <w:rsid w:val="00011DE2"/>
    <w:rsid w:val="00011E67"/>
    <w:rsid w:val="000120E0"/>
    <w:rsid w:val="0001258A"/>
    <w:rsid w:val="00012C15"/>
    <w:rsid w:val="00012CEC"/>
    <w:rsid w:val="00012D38"/>
    <w:rsid w:val="00012E3E"/>
    <w:rsid w:val="00013496"/>
    <w:rsid w:val="000134C0"/>
    <w:rsid w:val="00013618"/>
    <w:rsid w:val="00013660"/>
    <w:rsid w:val="0001389A"/>
    <w:rsid w:val="00013D00"/>
    <w:rsid w:val="0001429C"/>
    <w:rsid w:val="00014409"/>
    <w:rsid w:val="00015879"/>
    <w:rsid w:val="00015F91"/>
    <w:rsid w:val="00016507"/>
    <w:rsid w:val="0001678D"/>
    <w:rsid w:val="00016F04"/>
    <w:rsid w:val="0001743F"/>
    <w:rsid w:val="00020189"/>
    <w:rsid w:val="000204D7"/>
    <w:rsid w:val="000204E3"/>
    <w:rsid w:val="00020873"/>
    <w:rsid w:val="000209A5"/>
    <w:rsid w:val="00020AC1"/>
    <w:rsid w:val="00020ED5"/>
    <w:rsid w:val="000212D8"/>
    <w:rsid w:val="000212EF"/>
    <w:rsid w:val="000218E4"/>
    <w:rsid w:val="0002211C"/>
    <w:rsid w:val="00022320"/>
    <w:rsid w:val="0002254F"/>
    <w:rsid w:val="0002278D"/>
    <w:rsid w:val="00022862"/>
    <w:rsid w:val="00022994"/>
    <w:rsid w:val="000230AE"/>
    <w:rsid w:val="00023498"/>
    <w:rsid w:val="0002360D"/>
    <w:rsid w:val="000236DC"/>
    <w:rsid w:val="00023ABD"/>
    <w:rsid w:val="00023B47"/>
    <w:rsid w:val="00023CD6"/>
    <w:rsid w:val="00023D39"/>
    <w:rsid w:val="00024719"/>
    <w:rsid w:val="00024A45"/>
    <w:rsid w:val="00024ADF"/>
    <w:rsid w:val="00024CF1"/>
    <w:rsid w:val="0002534C"/>
    <w:rsid w:val="0002571D"/>
    <w:rsid w:val="00025766"/>
    <w:rsid w:val="00025803"/>
    <w:rsid w:val="00025ACB"/>
    <w:rsid w:val="00025D74"/>
    <w:rsid w:val="00025FB9"/>
    <w:rsid w:val="00026A08"/>
    <w:rsid w:val="00026B84"/>
    <w:rsid w:val="00027001"/>
    <w:rsid w:val="00027249"/>
    <w:rsid w:val="0002790B"/>
    <w:rsid w:val="00027D33"/>
    <w:rsid w:val="00027F67"/>
    <w:rsid w:val="00030407"/>
    <w:rsid w:val="00030685"/>
    <w:rsid w:val="00030917"/>
    <w:rsid w:val="00030B38"/>
    <w:rsid w:val="0003154F"/>
    <w:rsid w:val="00031ACF"/>
    <w:rsid w:val="00031F78"/>
    <w:rsid w:val="0003237A"/>
    <w:rsid w:val="00032489"/>
    <w:rsid w:val="00032C6B"/>
    <w:rsid w:val="00032E48"/>
    <w:rsid w:val="00033396"/>
    <w:rsid w:val="00033A0B"/>
    <w:rsid w:val="00033AD0"/>
    <w:rsid w:val="00033CB1"/>
    <w:rsid w:val="00033D83"/>
    <w:rsid w:val="00033F48"/>
    <w:rsid w:val="000341F6"/>
    <w:rsid w:val="0003480D"/>
    <w:rsid w:val="00034A16"/>
    <w:rsid w:val="00034A3E"/>
    <w:rsid w:val="00034D66"/>
    <w:rsid w:val="00034E13"/>
    <w:rsid w:val="00034E9E"/>
    <w:rsid w:val="00035405"/>
    <w:rsid w:val="000354E8"/>
    <w:rsid w:val="00035F80"/>
    <w:rsid w:val="00036270"/>
    <w:rsid w:val="0003640A"/>
    <w:rsid w:val="00036481"/>
    <w:rsid w:val="00036823"/>
    <w:rsid w:val="0003693A"/>
    <w:rsid w:val="0003704A"/>
    <w:rsid w:val="000378FC"/>
    <w:rsid w:val="00037C35"/>
    <w:rsid w:val="00037C39"/>
    <w:rsid w:val="0004053A"/>
    <w:rsid w:val="00040706"/>
    <w:rsid w:val="00040BC8"/>
    <w:rsid w:val="00040EB1"/>
    <w:rsid w:val="00040F63"/>
    <w:rsid w:val="000415EF"/>
    <w:rsid w:val="00041674"/>
    <w:rsid w:val="00041A4E"/>
    <w:rsid w:val="00041A59"/>
    <w:rsid w:val="00041B43"/>
    <w:rsid w:val="00041B44"/>
    <w:rsid w:val="00041C4D"/>
    <w:rsid w:val="00041E16"/>
    <w:rsid w:val="00041F42"/>
    <w:rsid w:val="00042140"/>
    <w:rsid w:val="0004220D"/>
    <w:rsid w:val="00042443"/>
    <w:rsid w:val="00042CE1"/>
    <w:rsid w:val="00042ED9"/>
    <w:rsid w:val="00043480"/>
    <w:rsid w:val="00043647"/>
    <w:rsid w:val="00043E4E"/>
    <w:rsid w:val="00043E77"/>
    <w:rsid w:val="00044AD1"/>
    <w:rsid w:val="00044D88"/>
    <w:rsid w:val="00044EA1"/>
    <w:rsid w:val="00045006"/>
    <w:rsid w:val="000453EA"/>
    <w:rsid w:val="00045A84"/>
    <w:rsid w:val="00045E89"/>
    <w:rsid w:val="0004609A"/>
    <w:rsid w:val="00046162"/>
    <w:rsid w:val="00046679"/>
    <w:rsid w:val="00046A7F"/>
    <w:rsid w:val="00046CCB"/>
    <w:rsid w:val="00046D1E"/>
    <w:rsid w:val="00046DA7"/>
    <w:rsid w:val="000477B0"/>
    <w:rsid w:val="0004784E"/>
    <w:rsid w:val="00047AAA"/>
    <w:rsid w:val="00047C64"/>
    <w:rsid w:val="00050060"/>
    <w:rsid w:val="00050069"/>
    <w:rsid w:val="000502E0"/>
    <w:rsid w:val="00050572"/>
    <w:rsid w:val="000505E2"/>
    <w:rsid w:val="0005088E"/>
    <w:rsid w:val="00050A5E"/>
    <w:rsid w:val="00050C88"/>
    <w:rsid w:val="00050EDA"/>
    <w:rsid w:val="00051273"/>
    <w:rsid w:val="00051ADF"/>
    <w:rsid w:val="00051C3F"/>
    <w:rsid w:val="00052DD3"/>
    <w:rsid w:val="000534AE"/>
    <w:rsid w:val="00053577"/>
    <w:rsid w:val="00053751"/>
    <w:rsid w:val="00053A9B"/>
    <w:rsid w:val="00053AF7"/>
    <w:rsid w:val="00053BEB"/>
    <w:rsid w:val="000540DD"/>
    <w:rsid w:val="00054255"/>
    <w:rsid w:val="000542BE"/>
    <w:rsid w:val="000546D3"/>
    <w:rsid w:val="00054821"/>
    <w:rsid w:val="00054A64"/>
    <w:rsid w:val="00055006"/>
    <w:rsid w:val="00055140"/>
    <w:rsid w:val="000551F6"/>
    <w:rsid w:val="000556EA"/>
    <w:rsid w:val="00055AC7"/>
    <w:rsid w:val="00055BA4"/>
    <w:rsid w:val="00055C87"/>
    <w:rsid w:val="00055DE5"/>
    <w:rsid w:val="00055F95"/>
    <w:rsid w:val="0005603B"/>
    <w:rsid w:val="000560A4"/>
    <w:rsid w:val="00056E1F"/>
    <w:rsid w:val="000571DD"/>
    <w:rsid w:val="000578D1"/>
    <w:rsid w:val="00057FE5"/>
    <w:rsid w:val="000603BC"/>
    <w:rsid w:val="00060654"/>
    <w:rsid w:val="00060915"/>
    <w:rsid w:val="00060BDB"/>
    <w:rsid w:val="000611E3"/>
    <w:rsid w:val="000611F7"/>
    <w:rsid w:val="000615BC"/>
    <w:rsid w:val="00061676"/>
    <w:rsid w:val="000619CF"/>
    <w:rsid w:val="00062085"/>
    <w:rsid w:val="00062113"/>
    <w:rsid w:val="000625DB"/>
    <w:rsid w:val="00062C30"/>
    <w:rsid w:val="00062E5B"/>
    <w:rsid w:val="00063738"/>
    <w:rsid w:val="0006394A"/>
    <w:rsid w:val="00063DF7"/>
    <w:rsid w:val="0006403E"/>
    <w:rsid w:val="0006408F"/>
    <w:rsid w:val="000640ED"/>
    <w:rsid w:val="000642EF"/>
    <w:rsid w:val="00064330"/>
    <w:rsid w:val="000646FB"/>
    <w:rsid w:val="00064901"/>
    <w:rsid w:val="00064E00"/>
    <w:rsid w:val="00065021"/>
    <w:rsid w:val="000650A2"/>
    <w:rsid w:val="0006521E"/>
    <w:rsid w:val="000652E6"/>
    <w:rsid w:val="0006563F"/>
    <w:rsid w:val="000659CC"/>
    <w:rsid w:val="000659F8"/>
    <w:rsid w:val="00065A85"/>
    <w:rsid w:val="00065B3D"/>
    <w:rsid w:val="000661C4"/>
    <w:rsid w:val="0006626F"/>
    <w:rsid w:val="0006670A"/>
    <w:rsid w:val="00066A43"/>
    <w:rsid w:val="00066CEF"/>
    <w:rsid w:val="00066DDC"/>
    <w:rsid w:val="000672E0"/>
    <w:rsid w:val="000673A0"/>
    <w:rsid w:val="000673D4"/>
    <w:rsid w:val="00067562"/>
    <w:rsid w:val="000675B6"/>
    <w:rsid w:val="00067874"/>
    <w:rsid w:val="00067930"/>
    <w:rsid w:val="00067C4D"/>
    <w:rsid w:val="00067C5A"/>
    <w:rsid w:val="00067D54"/>
    <w:rsid w:val="00067DBF"/>
    <w:rsid w:val="00070309"/>
    <w:rsid w:val="000707F9"/>
    <w:rsid w:val="00070A1C"/>
    <w:rsid w:val="00070AF1"/>
    <w:rsid w:val="00070EF9"/>
    <w:rsid w:val="00071000"/>
    <w:rsid w:val="000715DD"/>
    <w:rsid w:val="00071E98"/>
    <w:rsid w:val="0007208C"/>
    <w:rsid w:val="000721EA"/>
    <w:rsid w:val="000722C8"/>
    <w:rsid w:val="000725E7"/>
    <w:rsid w:val="00072758"/>
    <w:rsid w:val="00072874"/>
    <w:rsid w:val="00072C21"/>
    <w:rsid w:val="00072D1F"/>
    <w:rsid w:val="00073436"/>
    <w:rsid w:val="000736CD"/>
    <w:rsid w:val="00073884"/>
    <w:rsid w:val="000741DD"/>
    <w:rsid w:val="00074538"/>
    <w:rsid w:val="00074788"/>
    <w:rsid w:val="00074E7A"/>
    <w:rsid w:val="000755B2"/>
    <w:rsid w:val="00075606"/>
    <w:rsid w:val="00075956"/>
    <w:rsid w:val="00075DC9"/>
    <w:rsid w:val="00075FBD"/>
    <w:rsid w:val="00076177"/>
    <w:rsid w:val="00076449"/>
    <w:rsid w:val="00076E09"/>
    <w:rsid w:val="00076E7D"/>
    <w:rsid w:val="00076F3F"/>
    <w:rsid w:val="00077459"/>
    <w:rsid w:val="00077BF0"/>
    <w:rsid w:val="00077E42"/>
    <w:rsid w:val="00080311"/>
    <w:rsid w:val="00080954"/>
    <w:rsid w:val="00080ACA"/>
    <w:rsid w:val="00080AD8"/>
    <w:rsid w:val="00080D72"/>
    <w:rsid w:val="00080DC6"/>
    <w:rsid w:val="0008126F"/>
    <w:rsid w:val="00081449"/>
    <w:rsid w:val="00081BDE"/>
    <w:rsid w:val="00081E7C"/>
    <w:rsid w:val="00082AE9"/>
    <w:rsid w:val="00082BB4"/>
    <w:rsid w:val="00082DBF"/>
    <w:rsid w:val="00082DC9"/>
    <w:rsid w:val="00082E5C"/>
    <w:rsid w:val="00083187"/>
    <w:rsid w:val="00083730"/>
    <w:rsid w:val="00083884"/>
    <w:rsid w:val="00083946"/>
    <w:rsid w:val="00083DBF"/>
    <w:rsid w:val="00084B5D"/>
    <w:rsid w:val="00084CAF"/>
    <w:rsid w:val="00085814"/>
    <w:rsid w:val="000867D8"/>
    <w:rsid w:val="000868CC"/>
    <w:rsid w:val="00086DD9"/>
    <w:rsid w:val="0008703F"/>
    <w:rsid w:val="000873A9"/>
    <w:rsid w:val="00087509"/>
    <w:rsid w:val="00087D7C"/>
    <w:rsid w:val="00090042"/>
    <w:rsid w:val="0009005D"/>
    <w:rsid w:val="0009036A"/>
    <w:rsid w:val="0009053F"/>
    <w:rsid w:val="0009078B"/>
    <w:rsid w:val="00090928"/>
    <w:rsid w:val="00090C7B"/>
    <w:rsid w:val="00090CB8"/>
    <w:rsid w:val="00090F5A"/>
    <w:rsid w:val="00091498"/>
    <w:rsid w:val="000914CD"/>
    <w:rsid w:val="000914FB"/>
    <w:rsid w:val="00091778"/>
    <w:rsid w:val="000918F2"/>
    <w:rsid w:val="00091B3A"/>
    <w:rsid w:val="00091DE0"/>
    <w:rsid w:val="00091E99"/>
    <w:rsid w:val="0009211F"/>
    <w:rsid w:val="000930FB"/>
    <w:rsid w:val="00093486"/>
    <w:rsid w:val="000934C0"/>
    <w:rsid w:val="00093792"/>
    <w:rsid w:val="00093B09"/>
    <w:rsid w:val="00093F40"/>
    <w:rsid w:val="00094232"/>
    <w:rsid w:val="0009460A"/>
    <w:rsid w:val="00094AF9"/>
    <w:rsid w:val="00095027"/>
    <w:rsid w:val="00095630"/>
    <w:rsid w:val="00095662"/>
    <w:rsid w:val="0009583A"/>
    <w:rsid w:val="00095AD0"/>
    <w:rsid w:val="00095B3D"/>
    <w:rsid w:val="00095BA5"/>
    <w:rsid w:val="0009605E"/>
    <w:rsid w:val="00096317"/>
    <w:rsid w:val="000965CE"/>
    <w:rsid w:val="0009681F"/>
    <w:rsid w:val="000968FE"/>
    <w:rsid w:val="00096916"/>
    <w:rsid w:val="00096AAF"/>
    <w:rsid w:val="00096B51"/>
    <w:rsid w:val="00096DAE"/>
    <w:rsid w:val="00096F8B"/>
    <w:rsid w:val="000979F4"/>
    <w:rsid w:val="00097AC7"/>
    <w:rsid w:val="00097D33"/>
    <w:rsid w:val="00097D8F"/>
    <w:rsid w:val="000A024C"/>
    <w:rsid w:val="000A03B1"/>
    <w:rsid w:val="000A05C3"/>
    <w:rsid w:val="000A0641"/>
    <w:rsid w:val="000A0B42"/>
    <w:rsid w:val="000A0CB2"/>
    <w:rsid w:val="000A0DE5"/>
    <w:rsid w:val="000A0F8B"/>
    <w:rsid w:val="000A141B"/>
    <w:rsid w:val="000A1D4D"/>
    <w:rsid w:val="000A1D7E"/>
    <w:rsid w:val="000A20D2"/>
    <w:rsid w:val="000A210F"/>
    <w:rsid w:val="000A22D7"/>
    <w:rsid w:val="000A2A67"/>
    <w:rsid w:val="000A2BD9"/>
    <w:rsid w:val="000A2DF1"/>
    <w:rsid w:val="000A303D"/>
    <w:rsid w:val="000A33DB"/>
    <w:rsid w:val="000A3406"/>
    <w:rsid w:val="000A351C"/>
    <w:rsid w:val="000A3E96"/>
    <w:rsid w:val="000A40A7"/>
    <w:rsid w:val="000A44D2"/>
    <w:rsid w:val="000A460A"/>
    <w:rsid w:val="000A4A52"/>
    <w:rsid w:val="000A4E03"/>
    <w:rsid w:val="000A51E3"/>
    <w:rsid w:val="000A53CA"/>
    <w:rsid w:val="000A5A02"/>
    <w:rsid w:val="000A5B1C"/>
    <w:rsid w:val="000A5DBF"/>
    <w:rsid w:val="000A6139"/>
    <w:rsid w:val="000A6181"/>
    <w:rsid w:val="000A6184"/>
    <w:rsid w:val="000A6459"/>
    <w:rsid w:val="000A650E"/>
    <w:rsid w:val="000A66E8"/>
    <w:rsid w:val="000A67ED"/>
    <w:rsid w:val="000A6A28"/>
    <w:rsid w:val="000A6A33"/>
    <w:rsid w:val="000A6CB1"/>
    <w:rsid w:val="000A6FAD"/>
    <w:rsid w:val="000A78C4"/>
    <w:rsid w:val="000A7A2A"/>
    <w:rsid w:val="000A7D5D"/>
    <w:rsid w:val="000B04A9"/>
    <w:rsid w:val="000B04E1"/>
    <w:rsid w:val="000B05F9"/>
    <w:rsid w:val="000B076C"/>
    <w:rsid w:val="000B0DEE"/>
    <w:rsid w:val="000B1F5B"/>
    <w:rsid w:val="000B1FB1"/>
    <w:rsid w:val="000B258B"/>
    <w:rsid w:val="000B25A8"/>
    <w:rsid w:val="000B26A2"/>
    <w:rsid w:val="000B26F7"/>
    <w:rsid w:val="000B2761"/>
    <w:rsid w:val="000B2B9E"/>
    <w:rsid w:val="000B2E46"/>
    <w:rsid w:val="000B32F9"/>
    <w:rsid w:val="000B341E"/>
    <w:rsid w:val="000B38D1"/>
    <w:rsid w:val="000B38FC"/>
    <w:rsid w:val="000B3ED4"/>
    <w:rsid w:val="000B43E9"/>
    <w:rsid w:val="000B4A14"/>
    <w:rsid w:val="000B4AE7"/>
    <w:rsid w:val="000B4B47"/>
    <w:rsid w:val="000B4FC1"/>
    <w:rsid w:val="000B4FD4"/>
    <w:rsid w:val="000B51FD"/>
    <w:rsid w:val="000B5263"/>
    <w:rsid w:val="000B5556"/>
    <w:rsid w:val="000B55D5"/>
    <w:rsid w:val="000B585B"/>
    <w:rsid w:val="000B5FF4"/>
    <w:rsid w:val="000B605A"/>
    <w:rsid w:val="000B60D3"/>
    <w:rsid w:val="000B7654"/>
    <w:rsid w:val="000C022F"/>
    <w:rsid w:val="000C0440"/>
    <w:rsid w:val="000C056C"/>
    <w:rsid w:val="000C0A8E"/>
    <w:rsid w:val="000C14F8"/>
    <w:rsid w:val="000C163B"/>
    <w:rsid w:val="000C1D4E"/>
    <w:rsid w:val="000C23A5"/>
    <w:rsid w:val="000C2552"/>
    <w:rsid w:val="000C277B"/>
    <w:rsid w:val="000C2C24"/>
    <w:rsid w:val="000C2D1D"/>
    <w:rsid w:val="000C306A"/>
    <w:rsid w:val="000C3179"/>
    <w:rsid w:val="000C31A9"/>
    <w:rsid w:val="000C3D5C"/>
    <w:rsid w:val="000C3EEE"/>
    <w:rsid w:val="000C4118"/>
    <w:rsid w:val="000C44DA"/>
    <w:rsid w:val="000C4603"/>
    <w:rsid w:val="000C4981"/>
    <w:rsid w:val="000C49AB"/>
    <w:rsid w:val="000C4A8E"/>
    <w:rsid w:val="000C4B31"/>
    <w:rsid w:val="000C4D31"/>
    <w:rsid w:val="000C4EA6"/>
    <w:rsid w:val="000C503F"/>
    <w:rsid w:val="000C5778"/>
    <w:rsid w:val="000C5DA1"/>
    <w:rsid w:val="000C65A3"/>
    <w:rsid w:val="000C77BE"/>
    <w:rsid w:val="000C7B4D"/>
    <w:rsid w:val="000C7E23"/>
    <w:rsid w:val="000C7E7F"/>
    <w:rsid w:val="000D03BA"/>
    <w:rsid w:val="000D0518"/>
    <w:rsid w:val="000D0712"/>
    <w:rsid w:val="000D0798"/>
    <w:rsid w:val="000D0BE9"/>
    <w:rsid w:val="000D10AD"/>
    <w:rsid w:val="000D1560"/>
    <w:rsid w:val="000D1AC5"/>
    <w:rsid w:val="000D1B41"/>
    <w:rsid w:val="000D1B66"/>
    <w:rsid w:val="000D1EB4"/>
    <w:rsid w:val="000D2207"/>
    <w:rsid w:val="000D2331"/>
    <w:rsid w:val="000D25E2"/>
    <w:rsid w:val="000D2BD0"/>
    <w:rsid w:val="000D33AA"/>
    <w:rsid w:val="000D36FE"/>
    <w:rsid w:val="000D3CB3"/>
    <w:rsid w:val="000D41FF"/>
    <w:rsid w:val="000D4277"/>
    <w:rsid w:val="000D4437"/>
    <w:rsid w:val="000D4830"/>
    <w:rsid w:val="000D4840"/>
    <w:rsid w:val="000D4866"/>
    <w:rsid w:val="000D50AC"/>
    <w:rsid w:val="000D5189"/>
    <w:rsid w:val="000D567F"/>
    <w:rsid w:val="000D5AC7"/>
    <w:rsid w:val="000D6290"/>
    <w:rsid w:val="000D63A3"/>
    <w:rsid w:val="000D68BD"/>
    <w:rsid w:val="000D69B5"/>
    <w:rsid w:val="000D69CF"/>
    <w:rsid w:val="000D6E45"/>
    <w:rsid w:val="000D6E56"/>
    <w:rsid w:val="000D741F"/>
    <w:rsid w:val="000D749C"/>
    <w:rsid w:val="000D7970"/>
    <w:rsid w:val="000D7A7C"/>
    <w:rsid w:val="000D7AAA"/>
    <w:rsid w:val="000D7B2A"/>
    <w:rsid w:val="000E01DC"/>
    <w:rsid w:val="000E0334"/>
    <w:rsid w:val="000E066E"/>
    <w:rsid w:val="000E0AD4"/>
    <w:rsid w:val="000E1073"/>
    <w:rsid w:val="000E10A4"/>
    <w:rsid w:val="000E112B"/>
    <w:rsid w:val="000E149E"/>
    <w:rsid w:val="000E188D"/>
    <w:rsid w:val="000E272D"/>
    <w:rsid w:val="000E2CEF"/>
    <w:rsid w:val="000E39C8"/>
    <w:rsid w:val="000E3C17"/>
    <w:rsid w:val="000E3D8E"/>
    <w:rsid w:val="000E45A4"/>
    <w:rsid w:val="000E4611"/>
    <w:rsid w:val="000E497C"/>
    <w:rsid w:val="000E4C00"/>
    <w:rsid w:val="000E4E0C"/>
    <w:rsid w:val="000E4F0E"/>
    <w:rsid w:val="000E5224"/>
    <w:rsid w:val="000E554F"/>
    <w:rsid w:val="000E5622"/>
    <w:rsid w:val="000E57CF"/>
    <w:rsid w:val="000E58B0"/>
    <w:rsid w:val="000E59E4"/>
    <w:rsid w:val="000E5A1A"/>
    <w:rsid w:val="000E5BA9"/>
    <w:rsid w:val="000E5D7E"/>
    <w:rsid w:val="000E62E1"/>
    <w:rsid w:val="000E6762"/>
    <w:rsid w:val="000E67B5"/>
    <w:rsid w:val="000E6C5E"/>
    <w:rsid w:val="000E6F07"/>
    <w:rsid w:val="000E728D"/>
    <w:rsid w:val="000E7506"/>
    <w:rsid w:val="000E76D8"/>
    <w:rsid w:val="000E7C6F"/>
    <w:rsid w:val="000F0790"/>
    <w:rsid w:val="000F0868"/>
    <w:rsid w:val="000F08F0"/>
    <w:rsid w:val="000F09AB"/>
    <w:rsid w:val="000F0C13"/>
    <w:rsid w:val="000F0C45"/>
    <w:rsid w:val="000F11E9"/>
    <w:rsid w:val="000F149E"/>
    <w:rsid w:val="000F1570"/>
    <w:rsid w:val="000F1D09"/>
    <w:rsid w:val="000F1F38"/>
    <w:rsid w:val="000F2222"/>
    <w:rsid w:val="000F28A4"/>
    <w:rsid w:val="000F28D5"/>
    <w:rsid w:val="000F2906"/>
    <w:rsid w:val="000F2EE0"/>
    <w:rsid w:val="000F33C4"/>
    <w:rsid w:val="000F3426"/>
    <w:rsid w:val="000F37E7"/>
    <w:rsid w:val="000F37E8"/>
    <w:rsid w:val="000F39E4"/>
    <w:rsid w:val="000F3C47"/>
    <w:rsid w:val="000F3E01"/>
    <w:rsid w:val="000F3E74"/>
    <w:rsid w:val="000F440C"/>
    <w:rsid w:val="000F45F2"/>
    <w:rsid w:val="000F472F"/>
    <w:rsid w:val="000F4788"/>
    <w:rsid w:val="000F4A75"/>
    <w:rsid w:val="000F541F"/>
    <w:rsid w:val="000F56D3"/>
    <w:rsid w:val="000F5B15"/>
    <w:rsid w:val="000F5BC6"/>
    <w:rsid w:val="000F5FE2"/>
    <w:rsid w:val="000F612D"/>
    <w:rsid w:val="000F6868"/>
    <w:rsid w:val="000F693A"/>
    <w:rsid w:val="000F6A8C"/>
    <w:rsid w:val="000F6B94"/>
    <w:rsid w:val="000F6CDE"/>
    <w:rsid w:val="000F6F83"/>
    <w:rsid w:val="000F726C"/>
    <w:rsid w:val="000F7684"/>
    <w:rsid w:val="000F772F"/>
    <w:rsid w:val="000F7906"/>
    <w:rsid w:val="000F7AC3"/>
    <w:rsid w:val="000F7DD3"/>
    <w:rsid w:val="000F7E80"/>
    <w:rsid w:val="000F7FB6"/>
    <w:rsid w:val="001001CA"/>
    <w:rsid w:val="00100368"/>
    <w:rsid w:val="0010083A"/>
    <w:rsid w:val="0010104F"/>
    <w:rsid w:val="00101606"/>
    <w:rsid w:val="00101A06"/>
    <w:rsid w:val="00101B8C"/>
    <w:rsid w:val="0010228F"/>
    <w:rsid w:val="001022E0"/>
    <w:rsid w:val="00102304"/>
    <w:rsid w:val="001024A0"/>
    <w:rsid w:val="0010285E"/>
    <w:rsid w:val="00102AF6"/>
    <w:rsid w:val="00102C95"/>
    <w:rsid w:val="00102FC4"/>
    <w:rsid w:val="001035EA"/>
    <w:rsid w:val="00103656"/>
    <w:rsid w:val="001036B1"/>
    <w:rsid w:val="00103C21"/>
    <w:rsid w:val="00103FCF"/>
    <w:rsid w:val="001043B8"/>
    <w:rsid w:val="00104485"/>
    <w:rsid w:val="001047CD"/>
    <w:rsid w:val="001048D5"/>
    <w:rsid w:val="00104A93"/>
    <w:rsid w:val="00104BFD"/>
    <w:rsid w:val="00104CFC"/>
    <w:rsid w:val="0010582A"/>
    <w:rsid w:val="0010629E"/>
    <w:rsid w:val="00106423"/>
    <w:rsid w:val="00106691"/>
    <w:rsid w:val="001068DB"/>
    <w:rsid w:val="00106F63"/>
    <w:rsid w:val="00106F71"/>
    <w:rsid w:val="001072AF"/>
    <w:rsid w:val="0010756C"/>
    <w:rsid w:val="00107749"/>
    <w:rsid w:val="00107BF8"/>
    <w:rsid w:val="00107C7D"/>
    <w:rsid w:val="00107D45"/>
    <w:rsid w:val="001108FB"/>
    <w:rsid w:val="0011114F"/>
    <w:rsid w:val="00111521"/>
    <w:rsid w:val="001118B5"/>
    <w:rsid w:val="00111942"/>
    <w:rsid w:val="00111A59"/>
    <w:rsid w:val="00111AFD"/>
    <w:rsid w:val="00111DE3"/>
    <w:rsid w:val="0011231C"/>
    <w:rsid w:val="00112324"/>
    <w:rsid w:val="00112558"/>
    <w:rsid w:val="00112A46"/>
    <w:rsid w:val="00112A94"/>
    <w:rsid w:val="00112FA5"/>
    <w:rsid w:val="00113147"/>
    <w:rsid w:val="0011356C"/>
    <w:rsid w:val="00113A71"/>
    <w:rsid w:val="00113FC7"/>
    <w:rsid w:val="00114481"/>
    <w:rsid w:val="00114CEB"/>
    <w:rsid w:val="00114DD2"/>
    <w:rsid w:val="00114E56"/>
    <w:rsid w:val="00114F91"/>
    <w:rsid w:val="00114FF0"/>
    <w:rsid w:val="00114FF4"/>
    <w:rsid w:val="00115162"/>
    <w:rsid w:val="0011535C"/>
    <w:rsid w:val="00115960"/>
    <w:rsid w:val="00115CB1"/>
    <w:rsid w:val="00115E41"/>
    <w:rsid w:val="001160EA"/>
    <w:rsid w:val="00116277"/>
    <w:rsid w:val="0011654C"/>
    <w:rsid w:val="00116712"/>
    <w:rsid w:val="001168DF"/>
    <w:rsid w:val="00116E59"/>
    <w:rsid w:val="00117070"/>
    <w:rsid w:val="00117085"/>
    <w:rsid w:val="001173CF"/>
    <w:rsid w:val="001174F6"/>
    <w:rsid w:val="00117D61"/>
    <w:rsid w:val="001204CA"/>
    <w:rsid w:val="0012066B"/>
    <w:rsid w:val="0012068C"/>
    <w:rsid w:val="00120FDC"/>
    <w:rsid w:val="0012110B"/>
    <w:rsid w:val="00121923"/>
    <w:rsid w:val="0012233D"/>
    <w:rsid w:val="001225A4"/>
    <w:rsid w:val="001229A6"/>
    <w:rsid w:val="00122B3C"/>
    <w:rsid w:val="00122EC9"/>
    <w:rsid w:val="00123188"/>
    <w:rsid w:val="00123B43"/>
    <w:rsid w:val="00123D64"/>
    <w:rsid w:val="00123EDB"/>
    <w:rsid w:val="00123F77"/>
    <w:rsid w:val="001244D7"/>
    <w:rsid w:val="0012462F"/>
    <w:rsid w:val="001247E8"/>
    <w:rsid w:val="00124A58"/>
    <w:rsid w:val="00125399"/>
    <w:rsid w:val="0012549D"/>
    <w:rsid w:val="00125E32"/>
    <w:rsid w:val="00126670"/>
    <w:rsid w:val="00126A4E"/>
    <w:rsid w:val="00126AE4"/>
    <w:rsid w:val="0012700E"/>
    <w:rsid w:val="001277B9"/>
    <w:rsid w:val="00127975"/>
    <w:rsid w:val="00127DCF"/>
    <w:rsid w:val="001301A4"/>
    <w:rsid w:val="0013025A"/>
    <w:rsid w:val="00130D28"/>
    <w:rsid w:val="00130E3B"/>
    <w:rsid w:val="00130E54"/>
    <w:rsid w:val="00130F3F"/>
    <w:rsid w:val="0013114C"/>
    <w:rsid w:val="00132127"/>
    <w:rsid w:val="0013241B"/>
    <w:rsid w:val="00132A71"/>
    <w:rsid w:val="00132BF4"/>
    <w:rsid w:val="00132BF7"/>
    <w:rsid w:val="0013360E"/>
    <w:rsid w:val="001338B0"/>
    <w:rsid w:val="00133B27"/>
    <w:rsid w:val="00133C49"/>
    <w:rsid w:val="00133DA2"/>
    <w:rsid w:val="00133FE8"/>
    <w:rsid w:val="0013406F"/>
    <w:rsid w:val="00134492"/>
    <w:rsid w:val="00134851"/>
    <w:rsid w:val="00134A00"/>
    <w:rsid w:val="00134E72"/>
    <w:rsid w:val="00134E82"/>
    <w:rsid w:val="00134FA4"/>
    <w:rsid w:val="0013540E"/>
    <w:rsid w:val="00135437"/>
    <w:rsid w:val="0013567F"/>
    <w:rsid w:val="00135FFA"/>
    <w:rsid w:val="00136192"/>
    <w:rsid w:val="00136235"/>
    <w:rsid w:val="001362D4"/>
    <w:rsid w:val="00136BC1"/>
    <w:rsid w:val="00136E4C"/>
    <w:rsid w:val="001379C9"/>
    <w:rsid w:val="00137BE3"/>
    <w:rsid w:val="00137E75"/>
    <w:rsid w:val="00140348"/>
    <w:rsid w:val="001404CF"/>
    <w:rsid w:val="0014094B"/>
    <w:rsid w:val="00140FE5"/>
    <w:rsid w:val="00141505"/>
    <w:rsid w:val="0014156B"/>
    <w:rsid w:val="001418BE"/>
    <w:rsid w:val="00141990"/>
    <w:rsid w:val="00141C1A"/>
    <w:rsid w:val="00141D03"/>
    <w:rsid w:val="00141E20"/>
    <w:rsid w:val="0014273D"/>
    <w:rsid w:val="00142A35"/>
    <w:rsid w:val="00142EE8"/>
    <w:rsid w:val="001431FE"/>
    <w:rsid w:val="00143322"/>
    <w:rsid w:val="00143639"/>
    <w:rsid w:val="00144211"/>
    <w:rsid w:val="0014426D"/>
    <w:rsid w:val="001447D8"/>
    <w:rsid w:val="0014495A"/>
    <w:rsid w:val="00144DBC"/>
    <w:rsid w:val="00144F02"/>
    <w:rsid w:val="00145118"/>
    <w:rsid w:val="00145927"/>
    <w:rsid w:val="0014649F"/>
    <w:rsid w:val="001465AC"/>
    <w:rsid w:val="00146695"/>
    <w:rsid w:val="00146A80"/>
    <w:rsid w:val="00146B1B"/>
    <w:rsid w:val="00146B48"/>
    <w:rsid w:val="00146E9C"/>
    <w:rsid w:val="001476B8"/>
    <w:rsid w:val="0014785E"/>
    <w:rsid w:val="001500BC"/>
    <w:rsid w:val="001503CB"/>
    <w:rsid w:val="00150464"/>
    <w:rsid w:val="001504CD"/>
    <w:rsid w:val="00150A12"/>
    <w:rsid w:val="00150B00"/>
    <w:rsid w:val="00150D63"/>
    <w:rsid w:val="00150F7E"/>
    <w:rsid w:val="00151081"/>
    <w:rsid w:val="00151376"/>
    <w:rsid w:val="0015151C"/>
    <w:rsid w:val="00151712"/>
    <w:rsid w:val="0015171D"/>
    <w:rsid w:val="00151859"/>
    <w:rsid w:val="0015190D"/>
    <w:rsid w:val="00151F45"/>
    <w:rsid w:val="0015244A"/>
    <w:rsid w:val="0015253A"/>
    <w:rsid w:val="00152B04"/>
    <w:rsid w:val="00153D73"/>
    <w:rsid w:val="00153D7D"/>
    <w:rsid w:val="00153DEF"/>
    <w:rsid w:val="00153F0C"/>
    <w:rsid w:val="00154078"/>
    <w:rsid w:val="00154777"/>
    <w:rsid w:val="00154802"/>
    <w:rsid w:val="00154946"/>
    <w:rsid w:val="00154A1D"/>
    <w:rsid w:val="00154C5D"/>
    <w:rsid w:val="00154E4E"/>
    <w:rsid w:val="00155411"/>
    <w:rsid w:val="001557EC"/>
    <w:rsid w:val="00155871"/>
    <w:rsid w:val="00155C0B"/>
    <w:rsid w:val="00155CDF"/>
    <w:rsid w:val="00155CE9"/>
    <w:rsid w:val="00156A43"/>
    <w:rsid w:val="00156A98"/>
    <w:rsid w:val="00156C9F"/>
    <w:rsid w:val="001572CC"/>
    <w:rsid w:val="00157332"/>
    <w:rsid w:val="0015759D"/>
    <w:rsid w:val="001576A9"/>
    <w:rsid w:val="00157DC8"/>
    <w:rsid w:val="00160024"/>
    <w:rsid w:val="0016023D"/>
    <w:rsid w:val="00160262"/>
    <w:rsid w:val="00160B56"/>
    <w:rsid w:val="00160C7C"/>
    <w:rsid w:val="001613CF"/>
    <w:rsid w:val="00161472"/>
    <w:rsid w:val="001615DD"/>
    <w:rsid w:val="00161901"/>
    <w:rsid w:val="001619D8"/>
    <w:rsid w:val="00161E77"/>
    <w:rsid w:val="001621EA"/>
    <w:rsid w:val="0016221D"/>
    <w:rsid w:val="00162277"/>
    <w:rsid w:val="00162F5E"/>
    <w:rsid w:val="001631FA"/>
    <w:rsid w:val="0016326E"/>
    <w:rsid w:val="001632D3"/>
    <w:rsid w:val="00164818"/>
    <w:rsid w:val="001650F5"/>
    <w:rsid w:val="0016532C"/>
    <w:rsid w:val="00165746"/>
    <w:rsid w:val="001658D3"/>
    <w:rsid w:val="00165916"/>
    <w:rsid w:val="00165F7A"/>
    <w:rsid w:val="001666A7"/>
    <w:rsid w:val="00167597"/>
    <w:rsid w:val="001677CB"/>
    <w:rsid w:val="00167A9C"/>
    <w:rsid w:val="001700DD"/>
    <w:rsid w:val="001702CA"/>
    <w:rsid w:val="00170326"/>
    <w:rsid w:val="00170848"/>
    <w:rsid w:val="00170C4E"/>
    <w:rsid w:val="001711C4"/>
    <w:rsid w:val="00171579"/>
    <w:rsid w:val="00171609"/>
    <w:rsid w:val="001718D1"/>
    <w:rsid w:val="00171993"/>
    <w:rsid w:val="001722C9"/>
    <w:rsid w:val="00172E73"/>
    <w:rsid w:val="00173802"/>
    <w:rsid w:val="0017412F"/>
    <w:rsid w:val="0017416E"/>
    <w:rsid w:val="00174399"/>
    <w:rsid w:val="0017466D"/>
    <w:rsid w:val="0017486F"/>
    <w:rsid w:val="00174B98"/>
    <w:rsid w:val="00174EEF"/>
    <w:rsid w:val="00174FAF"/>
    <w:rsid w:val="001752D0"/>
    <w:rsid w:val="001754EB"/>
    <w:rsid w:val="00175582"/>
    <w:rsid w:val="00175868"/>
    <w:rsid w:val="00175921"/>
    <w:rsid w:val="00176087"/>
    <w:rsid w:val="001760C1"/>
    <w:rsid w:val="001760D5"/>
    <w:rsid w:val="001766BF"/>
    <w:rsid w:val="00176CC7"/>
    <w:rsid w:val="00176DAA"/>
    <w:rsid w:val="00176DF9"/>
    <w:rsid w:val="00176F1E"/>
    <w:rsid w:val="001770C6"/>
    <w:rsid w:val="00177587"/>
    <w:rsid w:val="0017760C"/>
    <w:rsid w:val="00177624"/>
    <w:rsid w:val="00177CB0"/>
    <w:rsid w:val="00177DE1"/>
    <w:rsid w:val="00177EB7"/>
    <w:rsid w:val="00177F0D"/>
    <w:rsid w:val="00180098"/>
    <w:rsid w:val="001803BE"/>
    <w:rsid w:val="001806C9"/>
    <w:rsid w:val="00180803"/>
    <w:rsid w:val="00180904"/>
    <w:rsid w:val="00180DCA"/>
    <w:rsid w:val="00180DE2"/>
    <w:rsid w:val="00180F58"/>
    <w:rsid w:val="0018101F"/>
    <w:rsid w:val="0018141B"/>
    <w:rsid w:val="00181535"/>
    <w:rsid w:val="00181FD2"/>
    <w:rsid w:val="0018200A"/>
    <w:rsid w:val="0018217C"/>
    <w:rsid w:val="001821B4"/>
    <w:rsid w:val="0018226E"/>
    <w:rsid w:val="001822CC"/>
    <w:rsid w:val="00182763"/>
    <w:rsid w:val="00182824"/>
    <w:rsid w:val="001828A8"/>
    <w:rsid w:val="00182DFA"/>
    <w:rsid w:val="0018300B"/>
    <w:rsid w:val="00183306"/>
    <w:rsid w:val="00183394"/>
    <w:rsid w:val="0018365B"/>
    <w:rsid w:val="00183742"/>
    <w:rsid w:val="0018396A"/>
    <w:rsid w:val="00183EE6"/>
    <w:rsid w:val="001840AC"/>
    <w:rsid w:val="00184206"/>
    <w:rsid w:val="00184322"/>
    <w:rsid w:val="00184464"/>
    <w:rsid w:val="00184CE5"/>
    <w:rsid w:val="00184F52"/>
    <w:rsid w:val="00185039"/>
    <w:rsid w:val="00185190"/>
    <w:rsid w:val="001858E9"/>
    <w:rsid w:val="001859C9"/>
    <w:rsid w:val="00185E31"/>
    <w:rsid w:val="00185EF5"/>
    <w:rsid w:val="00186242"/>
    <w:rsid w:val="00186F31"/>
    <w:rsid w:val="001873E3"/>
    <w:rsid w:val="00187492"/>
    <w:rsid w:val="00187601"/>
    <w:rsid w:val="00187709"/>
    <w:rsid w:val="00187B9F"/>
    <w:rsid w:val="00187DB0"/>
    <w:rsid w:val="00190017"/>
    <w:rsid w:val="001901F1"/>
    <w:rsid w:val="001902F3"/>
    <w:rsid w:val="00191866"/>
    <w:rsid w:val="001918E9"/>
    <w:rsid w:val="00191AC5"/>
    <w:rsid w:val="0019225E"/>
    <w:rsid w:val="001922FD"/>
    <w:rsid w:val="0019235B"/>
    <w:rsid w:val="00192A33"/>
    <w:rsid w:val="00192B1C"/>
    <w:rsid w:val="00192C1B"/>
    <w:rsid w:val="00192DD9"/>
    <w:rsid w:val="00192EFC"/>
    <w:rsid w:val="001932F0"/>
    <w:rsid w:val="00193688"/>
    <w:rsid w:val="00193C46"/>
    <w:rsid w:val="00193C63"/>
    <w:rsid w:val="001943E9"/>
    <w:rsid w:val="0019486E"/>
    <w:rsid w:val="00194872"/>
    <w:rsid w:val="00194ACA"/>
    <w:rsid w:val="00194C7A"/>
    <w:rsid w:val="00194EDA"/>
    <w:rsid w:val="00194F02"/>
    <w:rsid w:val="001954C5"/>
    <w:rsid w:val="001957F8"/>
    <w:rsid w:val="00195A7D"/>
    <w:rsid w:val="0019631F"/>
    <w:rsid w:val="001965D1"/>
    <w:rsid w:val="00196C67"/>
    <w:rsid w:val="00196FC0"/>
    <w:rsid w:val="00197671"/>
    <w:rsid w:val="001977DC"/>
    <w:rsid w:val="0019781E"/>
    <w:rsid w:val="00197AD6"/>
    <w:rsid w:val="00197DC9"/>
    <w:rsid w:val="00197E49"/>
    <w:rsid w:val="001A02AC"/>
    <w:rsid w:val="001A0B35"/>
    <w:rsid w:val="001A0BA7"/>
    <w:rsid w:val="001A0C5F"/>
    <w:rsid w:val="001A0D1C"/>
    <w:rsid w:val="001A0D68"/>
    <w:rsid w:val="001A0DF9"/>
    <w:rsid w:val="001A0E97"/>
    <w:rsid w:val="001A2553"/>
    <w:rsid w:val="001A2776"/>
    <w:rsid w:val="001A27A2"/>
    <w:rsid w:val="001A2A51"/>
    <w:rsid w:val="001A2BBF"/>
    <w:rsid w:val="001A2C0F"/>
    <w:rsid w:val="001A2F22"/>
    <w:rsid w:val="001A3366"/>
    <w:rsid w:val="001A389E"/>
    <w:rsid w:val="001A390A"/>
    <w:rsid w:val="001A39D6"/>
    <w:rsid w:val="001A3A47"/>
    <w:rsid w:val="001A3D7A"/>
    <w:rsid w:val="001A437B"/>
    <w:rsid w:val="001A44D6"/>
    <w:rsid w:val="001A4ECE"/>
    <w:rsid w:val="001A5277"/>
    <w:rsid w:val="001A5B0E"/>
    <w:rsid w:val="001A5B3A"/>
    <w:rsid w:val="001A5B83"/>
    <w:rsid w:val="001A5C67"/>
    <w:rsid w:val="001A5EB3"/>
    <w:rsid w:val="001A6197"/>
    <w:rsid w:val="001A6E7F"/>
    <w:rsid w:val="001A70D6"/>
    <w:rsid w:val="001A70FF"/>
    <w:rsid w:val="001A71B6"/>
    <w:rsid w:val="001A71F4"/>
    <w:rsid w:val="001A744E"/>
    <w:rsid w:val="001A74AF"/>
    <w:rsid w:val="001A757B"/>
    <w:rsid w:val="001A7A79"/>
    <w:rsid w:val="001A7F91"/>
    <w:rsid w:val="001A7FDE"/>
    <w:rsid w:val="001B0134"/>
    <w:rsid w:val="001B0411"/>
    <w:rsid w:val="001B0570"/>
    <w:rsid w:val="001B06E5"/>
    <w:rsid w:val="001B06E9"/>
    <w:rsid w:val="001B0EF0"/>
    <w:rsid w:val="001B0F5D"/>
    <w:rsid w:val="001B1AAC"/>
    <w:rsid w:val="001B1CB2"/>
    <w:rsid w:val="001B1E30"/>
    <w:rsid w:val="001B2086"/>
    <w:rsid w:val="001B2109"/>
    <w:rsid w:val="001B2168"/>
    <w:rsid w:val="001B21C6"/>
    <w:rsid w:val="001B21F3"/>
    <w:rsid w:val="001B2524"/>
    <w:rsid w:val="001B2A43"/>
    <w:rsid w:val="001B2B44"/>
    <w:rsid w:val="001B2C33"/>
    <w:rsid w:val="001B2F26"/>
    <w:rsid w:val="001B3445"/>
    <w:rsid w:val="001B3817"/>
    <w:rsid w:val="001B3AEA"/>
    <w:rsid w:val="001B3D2F"/>
    <w:rsid w:val="001B3DC3"/>
    <w:rsid w:val="001B3F83"/>
    <w:rsid w:val="001B4219"/>
    <w:rsid w:val="001B482D"/>
    <w:rsid w:val="001B486C"/>
    <w:rsid w:val="001B4885"/>
    <w:rsid w:val="001B48BE"/>
    <w:rsid w:val="001B4939"/>
    <w:rsid w:val="001B4FEA"/>
    <w:rsid w:val="001B5226"/>
    <w:rsid w:val="001B59D4"/>
    <w:rsid w:val="001B5A6D"/>
    <w:rsid w:val="001B60B2"/>
    <w:rsid w:val="001B6720"/>
    <w:rsid w:val="001B6A75"/>
    <w:rsid w:val="001B6C3F"/>
    <w:rsid w:val="001B6C57"/>
    <w:rsid w:val="001B79C9"/>
    <w:rsid w:val="001B79DA"/>
    <w:rsid w:val="001B7B23"/>
    <w:rsid w:val="001C0D76"/>
    <w:rsid w:val="001C105F"/>
    <w:rsid w:val="001C106B"/>
    <w:rsid w:val="001C1084"/>
    <w:rsid w:val="001C1481"/>
    <w:rsid w:val="001C14B2"/>
    <w:rsid w:val="001C1D03"/>
    <w:rsid w:val="001C2045"/>
    <w:rsid w:val="001C2238"/>
    <w:rsid w:val="001C22D0"/>
    <w:rsid w:val="001C231E"/>
    <w:rsid w:val="001C237C"/>
    <w:rsid w:val="001C2964"/>
    <w:rsid w:val="001C296D"/>
    <w:rsid w:val="001C2EF1"/>
    <w:rsid w:val="001C34BB"/>
    <w:rsid w:val="001C38E1"/>
    <w:rsid w:val="001C3B8D"/>
    <w:rsid w:val="001C3EB7"/>
    <w:rsid w:val="001C3EE8"/>
    <w:rsid w:val="001C4327"/>
    <w:rsid w:val="001C4A19"/>
    <w:rsid w:val="001C5B63"/>
    <w:rsid w:val="001C5DB8"/>
    <w:rsid w:val="001C5FBE"/>
    <w:rsid w:val="001C6AD7"/>
    <w:rsid w:val="001C73B1"/>
    <w:rsid w:val="001C750B"/>
    <w:rsid w:val="001C7535"/>
    <w:rsid w:val="001C7617"/>
    <w:rsid w:val="001C7860"/>
    <w:rsid w:val="001C7D04"/>
    <w:rsid w:val="001C7E23"/>
    <w:rsid w:val="001C7F4D"/>
    <w:rsid w:val="001D01A4"/>
    <w:rsid w:val="001D01C6"/>
    <w:rsid w:val="001D0282"/>
    <w:rsid w:val="001D0422"/>
    <w:rsid w:val="001D051B"/>
    <w:rsid w:val="001D08FB"/>
    <w:rsid w:val="001D0936"/>
    <w:rsid w:val="001D0A6A"/>
    <w:rsid w:val="001D0E31"/>
    <w:rsid w:val="001D1638"/>
    <w:rsid w:val="001D1640"/>
    <w:rsid w:val="001D181D"/>
    <w:rsid w:val="001D1AFA"/>
    <w:rsid w:val="001D1CE0"/>
    <w:rsid w:val="001D210C"/>
    <w:rsid w:val="001D228B"/>
    <w:rsid w:val="001D2347"/>
    <w:rsid w:val="001D2B89"/>
    <w:rsid w:val="001D3167"/>
    <w:rsid w:val="001D31BC"/>
    <w:rsid w:val="001D3238"/>
    <w:rsid w:val="001D3296"/>
    <w:rsid w:val="001D32D3"/>
    <w:rsid w:val="001D4057"/>
    <w:rsid w:val="001D4280"/>
    <w:rsid w:val="001D4404"/>
    <w:rsid w:val="001D4738"/>
    <w:rsid w:val="001D4BFC"/>
    <w:rsid w:val="001D4C87"/>
    <w:rsid w:val="001D5675"/>
    <w:rsid w:val="001D5A38"/>
    <w:rsid w:val="001D5B33"/>
    <w:rsid w:val="001D5CDE"/>
    <w:rsid w:val="001D60C8"/>
    <w:rsid w:val="001D6781"/>
    <w:rsid w:val="001D6A40"/>
    <w:rsid w:val="001D712B"/>
    <w:rsid w:val="001D7131"/>
    <w:rsid w:val="001D7368"/>
    <w:rsid w:val="001E02D7"/>
    <w:rsid w:val="001E0562"/>
    <w:rsid w:val="001E07F9"/>
    <w:rsid w:val="001E098F"/>
    <w:rsid w:val="001E0ABA"/>
    <w:rsid w:val="001E0E86"/>
    <w:rsid w:val="001E1359"/>
    <w:rsid w:val="001E1484"/>
    <w:rsid w:val="001E1BE4"/>
    <w:rsid w:val="001E1DB8"/>
    <w:rsid w:val="001E25D6"/>
    <w:rsid w:val="001E2786"/>
    <w:rsid w:val="001E2F60"/>
    <w:rsid w:val="001E3108"/>
    <w:rsid w:val="001E3495"/>
    <w:rsid w:val="001E3B95"/>
    <w:rsid w:val="001E3E54"/>
    <w:rsid w:val="001E416A"/>
    <w:rsid w:val="001E46DE"/>
    <w:rsid w:val="001E497D"/>
    <w:rsid w:val="001E4C72"/>
    <w:rsid w:val="001E4CBA"/>
    <w:rsid w:val="001E4E2C"/>
    <w:rsid w:val="001E4E9F"/>
    <w:rsid w:val="001E5E95"/>
    <w:rsid w:val="001E60A9"/>
    <w:rsid w:val="001E654B"/>
    <w:rsid w:val="001E65AE"/>
    <w:rsid w:val="001E6CAC"/>
    <w:rsid w:val="001E744D"/>
    <w:rsid w:val="001E75B5"/>
    <w:rsid w:val="001E7AB8"/>
    <w:rsid w:val="001E7AD4"/>
    <w:rsid w:val="001E7C9E"/>
    <w:rsid w:val="001E7EA8"/>
    <w:rsid w:val="001F00A5"/>
    <w:rsid w:val="001F0129"/>
    <w:rsid w:val="001F0320"/>
    <w:rsid w:val="001F0BCA"/>
    <w:rsid w:val="001F0F16"/>
    <w:rsid w:val="001F224B"/>
    <w:rsid w:val="001F3113"/>
    <w:rsid w:val="001F31BA"/>
    <w:rsid w:val="001F34ED"/>
    <w:rsid w:val="001F3E42"/>
    <w:rsid w:val="001F3E52"/>
    <w:rsid w:val="001F410B"/>
    <w:rsid w:val="001F4462"/>
    <w:rsid w:val="001F44E5"/>
    <w:rsid w:val="001F46C8"/>
    <w:rsid w:val="001F4929"/>
    <w:rsid w:val="001F4949"/>
    <w:rsid w:val="001F4C9A"/>
    <w:rsid w:val="001F4DCD"/>
    <w:rsid w:val="001F4FCF"/>
    <w:rsid w:val="001F5940"/>
    <w:rsid w:val="001F59C3"/>
    <w:rsid w:val="001F59DE"/>
    <w:rsid w:val="001F5F91"/>
    <w:rsid w:val="001F5FC3"/>
    <w:rsid w:val="001F6339"/>
    <w:rsid w:val="001F6351"/>
    <w:rsid w:val="001F6688"/>
    <w:rsid w:val="001F698B"/>
    <w:rsid w:val="001F6A30"/>
    <w:rsid w:val="001F6B74"/>
    <w:rsid w:val="001F6B75"/>
    <w:rsid w:val="001F7372"/>
    <w:rsid w:val="001F75C7"/>
    <w:rsid w:val="001F7641"/>
    <w:rsid w:val="001F7647"/>
    <w:rsid w:val="001F7C36"/>
    <w:rsid w:val="001F7E9F"/>
    <w:rsid w:val="0020010A"/>
    <w:rsid w:val="00200431"/>
    <w:rsid w:val="00200684"/>
    <w:rsid w:val="002008C3"/>
    <w:rsid w:val="00200CF6"/>
    <w:rsid w:val="00201630"/>
    <w:rsid w:val="002016A2"/>
    <w:rsid w:val="0020199C"/>
    <w:rsid w:val="00201DE8"/>
    <w:rsid w:val="00202247"/>
    <w:rsid w:val="002022F1"/>
    <w:rsid w:val="0020259B"/>
    <w:rsid w:val="00202712"/>
    <w:rsid w:val="00202971"/>
    <w:rsid w:val="00202B64"/>
    <w:rsid w:val="00202E84"/>
    <w:rsid w:val="002030BA"/>
    <w:rsid w:val="002035F2"/>
    <w:rsid w:val="00203811"/>
    <w:rsid w:val="00203A81"/>
    <w:rsid w:val="00203E87"/>
    <w:rsid w:val="00204734"/>
    <w:rsid w:val="0020476D"/>
    <w:rsid w:val="00204907"/>
    <w:rsid w:val="00204920"/>
    <w:rsid w:val="00204934"/>
    <w:rsid w:val="00204975"/>
    <w:rsid w:val="00204CB6"/>
    <w:rsid w:val="00204E9B"/>
    <w:rsid w:val="00204EDF"/>
    <w:rsid w:val="00204EEA"/>
    <w:rsid w:val="002050E0"/>
    <w:rsid w:val="002051AD"/>
    <w:rsid w:val="002055DE"/>
    <w:rsid w:val="00205DDF"/>
    <w:rsid w:val="00205EA3"/>
    <w:rsid w:val="0020617B"/>
    <w:rsid w:val="00206A7A"/>
    <w:rsid w:val="00206FF2"/>
    <w:rsid w:val="0020714E"/>
    <w:rsid w:val="002071CF"/>
    <w:rsid w:val="0020720C"/>
    <w:rsid w:val="00207458"/>
    <w:rsid w:val="00207A19"/>
    <w:rsid w:val="0021012C"/>
    <w:rsid w:val="00210320"/>
    <w:rsid w:val="00210634"/>
    <w:rsid w:val="00210724"/>
    <w:rsid w:val="00211265"/>
    <w:rsid w:val="002113D5"/>
    <w:rsid w:val="00211A81"/>
    <w:rsid w:val="00211FAC"/>
    <w:rsid w:val="002122A4"/>
    <w:rsid w:val="002126DF"/>
    <w:rsid w:val="00212897"/>
    <w:rsid w:val="00212BA2"/>
    <w:rsid w:val="00212F1E"/>
    <w:rsid w:val="00213D7D"/>
    <w:rsid w:val="002140AF"/>
    <w:rsid w:val="002142DE"/>
    <w:rsid w:val="00214432"/>
    <w:rsid w:val="00214545"/>
    <w:rsid w:val="00214FCA"/>
    <w:rsid w:val="00215BF0"/>
    <w:rsid w:val="00215C24"/>
    <w:rsid w:val="00215EF6"/>
    <w:rsid w:val="00216CFB"/>
    <w:rsid w:val="00216EDA"/>
    <w:rsid w:val="00216EE4"/>
    <w:rsid w:val="00217A0E"/>
    <w:rsid w:val="00217FE3"/>
    <w:rsid w:val="002209D9"/>
    <w:rsid w:val="00220ABA"/>
    <w:rsid w:val="00220B8A"/>
    <w:rsid w:val="00220D70"/>
    <w:rsid w:val="00220FD1"/>
    <w:rsid w:val="0022101E"/>
    <w:rsid w:val="0022129A"/>
    <w:rsid w:val="002213D3"/>
    <w:rsid w:val="0022150A"/>
    <w:rsid w:val="0022156D"/>
    <w:rsid w:val="00222238"/>
    <w:rsid w:val="00222520"/>
    <w:rsid w:val="0022270E"/>
    <w:rsid w:val="00222BBC"/>
    <w:rsid w:val="00222EB3"/>
    <w:rsid w:val="00223111"/>
    <w:rsid w:val="00223174"/>
    <w:rsid w:val="00223501"/>
    <w:rsid w:val="00223B06"/>
    <w:rsid w:val="00223E74"/>
    <w:rsid w:val="00223FF0"/>
    <w:rsid w:val="00224341"/>
    <w:rsid w:val="00224C5D"/>
    <w:rsid w:val="00224F61"/>
    <w:rsid w:val="00225380"/>
    <w:rsid w:val="00225655"/>
    <w:rsid w:val="00225847"/>
    <w:rsid w:val="0022590C"/>
    <w:rsid w:val="00225AAD"/>
    <w:rsid w:val="00225D7C"/>
    <w:rsid w:val="0022625C"/>
    <w:rsid w:val="00226324"/>
    <w:rsid w:val="00226383"/>
    <w:rsid w:val="00226DFC"/>
    <w:rsid w:val="00226EC3"/>
    <w:rsid w:val="002270D5"/>
    <w:rsid w:val="0022717F"/>
    <w:rsid w:val="00227798"/>
    <w:rsid w:val="002279AA"/>
    <w:rsid w:val="00230127"/>
    <w:rsid w:val="0023081C"/>
    <w:rsid w:val="002316B5"/>
    <w:rsid w:val="00231796"/>
    <w:rsid w:val="00231CFD"/>
    <w:rsid w:val="00231E36"/>
    <w:rsid w:val="00231E62"/>
    <w:rsid w:val="0023233B"/>
    <w:rsid w:val="00232571"/>
    <w:rsid w:val="002328ED"/>
    <w:rsid w:val="00232A39"/>
    <w:rsid w:val="00232AFA"/>
    <w:rsid w:val="00233378"/>
    <w:rsid w:val="0023356D"/>
    <w:rsid w:val="00233632"/>
    <w:rsid w:val="00233D76"/>
    <w:rsid w:val="00233E34"/>
    <w:rsid w:val="00234137"/>
    <w:rsid w:val="00234418"/>
    <w:rsid w:val="002345F9"/>
    <w:rsid w:val="002346BA"/>
    <w:rsid w:val="002349F7"/>
    <w:rsid w:val="00234E35"/>
    <w:rsid w:val="00234FAE"/>
    <w:rsid w:val="00235250"/>
    <w:rsid w:val="002353C9"/>
    <w:rsid w:val="00235479"/>
    <w:rsid w:val="00235654"/>
    <w:rsid w:val="0023574C"/>
    <w:rsid w:val="00236068"/>
    <w:rsid w:val="002360FA"/>
    <w:rsid w:val="002363C9"/>
    <w:rsid w:val="0023725A"/>
    <w:rsid w:val="002372AE"/>
    <w:rsid w:val="002372E7"/>
    <w:rsid w:val="00237415"/>
    <w:rsid w:val="00237A34"/>
    <w:rsid w:val="00237A5A"/>
    <w:rsid w:val="00237CCC"/>
    <w:rsid w:val="00237D11"/>
    <w:rsid w:val="00237EF0"/>
    <w:rsid w:val="00240187"/>
    <w:rsid w:val="002406E7"/>
    <w:rsid w:val="0024087D"/>
    <w:rsid w:val="002409CD"/>
    <w:rsid w:val="00240DA4"/>
    <w:rsid w:val="00241042"/>
    <w:rsid w:val="0024112B"/>
    <w:rsid w:val="00241307"/>
    <w:rsid w:val="00242520"/>
    <w:rsid w:val="0024290F"/>
    <w:rsid w:val="00242C1D"/>
    <w:rsid w:val="00242DED"/>
    <w:rsid w:val="00242EC6"/>
    <w:rsid w:val="00242FA0"/>
    <w:rsid w:val="00242FE5"/>
    <w:rsid w:val="00243326"/>
    <w:rsid w:val="002433A7"/>
    <w:rsid w:val="00243498"/>
    <w:rsid w:val="002435BA"/>
    <w:rsid w:val="002436AB"/>
    <w:rsid w:val="00243825"/>
    <w:rsid w:val="00243892"/>
    <w:rsid w:val="00243B31"/>
    <w:rsid w:val="00244362"/>
    <w:rsid w:val="0024439E"/>
    <w:rsid w:val="00244C35"/>
    <w:rsid w:val="00245465"/>
    <w:rsid w:val="002459A6"/>
    <w:rsid w:val="002461B0"/>
    <w:rsid w:val="0024631A"/>
    <w:rsid w:val="00246340"/>
    <w:rsid w:val="002463C5"/>
    <w:rsid w:val="00246487"/>
    <w:rsid w:val="00246965"/>
    <w:rsid w:val="00246D02"/>
    <w:rsid w:val="00246F23"/>
    <w:rsid w:val="00247018"/>
    <w:rsid w:val="00247543"/>
    <w:rsid w:val="002475B5"/>
    <w:rsid w:val="00247788"/>
    <w:rsid w:val="00247960"/>
    <w:rsid w:val="002479EF"/>
    <w:rsid w:val="00247D0D"/>
    <w:rsid w:val="00247FED"/>
    <w:rsid w:val="00250984"/>
    <w:rsid w:val="00250B85"/>
    <w:rsid w:val="00250D09"/>
    <w:rsid w:val="002514C2"/>
    <w:rsid w:val="00251F5D"/>
    <w:rsid w:val="00251F6A"/>
    <w:rsid w:val="00252297"/>
    <w:rsid w:val="002529F1"/>
    <w:rsid w:val="00252B82"/>
    <w:rsid w:val="00252FC9"/>
    <w:rsid w:val="00253279"/>
    <w:rsid w:val="002533D3"/>
    <w:rsid w:val="002533E4"/>
    <w:rsid w:val="00253772"/>
    <w:rsid w:val="00253872"/>
    <w:rsid w:val="002539EA"/>
    <w:rsid w:val="00253CFD"/>
    <w:rsid w:val="0025498A"/>
    <w:rsid w:val="002553C6"/>
    <w:rsid w:val="002553CE"/>
    <w:rsid w:val="00255BD7"/>
    <w:rsid w:val="00255C50"/>
    <w:rsid w:val="002565AA"/>
    <w:rsid w:val="002565B6"/>
    <w:rsid w:val="00257428"/>
    <w:rsid w:val="00257558"/>
    <w:rsid w:val="00257689"/>
    <w:rsid w:val="00260542"/>
    <w:rsid w:val="002607EF"/>
    <w:rsid w:val="002619EC"/>
    <w:rsid w:val="002621AC"/>
    <w:rsid w:val="00262683"/>
    <w:rsid w:val="00262C2E"/>
    <w:rsid w:val="0026323B"/>
    <w:rsid w:val="00263C94"/>
    <w:rsid w:val="00263D6C"/>
    <w:rsid w:val="00263DD1"/>
    <w:rsid w:val="00263FA7"/>
    <w:rsid w:val="00264619"/>
    <w:rsid w:val="0026470D"/>
    <w:rsid w:val="00264783"/>
    <w:rsid w:val="00264A96"/>
    <w:rsid w:val="00264BE0"/>
    <w:rsid w:val="00264D0B"/>
    <w:rsid w:val="00265272"/>
    <w:rsid w:val="00265801"/>
    <w:rsid w:val="00265AE0"/>
    <w:rsid w:val="002660BB"/>
    <w:rsid w:val="002664A6"/>
    <w:rsid w:val="002665A0"/>
    <w:rsid w:val="00266651"/>
    <w:rsid w:val="00266968"/>
    <w:rsid w:val="00266CE0"/>
    <w:rsid w:val="00267387"/>
    <w:rsid w:val="002678B3"/>
    <w:rsid w:val="002678FE"/>
    <w:rsid w:val="00267950"/>
    <w:rsid w:val="00267A39"/>
    <w:rsid w:val="00267FC0"/>
    <w:rsid w:val="0027048C"/>
    <w:rsid w:val="002714EE"/>
    <w:rsid w:val="00271573"/>
    <w:rsid w:val="00271CE8"/>
    <w:rsid w:val="00271F37"/>
    <w:rsid w:val="0027307D"/>
    <w:rsid w:val="00273504"/>
    <w:rsid w:val="00273EB5"/>
    <w:rsid w:val="00273EFF"/>
    <w:rsid w:val="00273F7F"/>
    <w:rsid w:val="00274363"/>
    <w:rsid w:val="002746C6"/>
    <w:rsid w:val="002747B7"/>
    <w:rsid w:val="002749B8"/>
    <w:rsid w:val="00275004"/>
    <w:rsid w:val="00275245"/>
    <w:rsid w:val="002752F7"/>
    <w:rsid w:val="0027556F"/>
    <w:rsid w:val="00275611"/>
    <w:rsid w:val="00275633"/>
    <w:rsid w:val="0027574E"/>
    <w:rsid w:val="00275BCB"/>
    <w:rsid w:val="00275C20"/>
    <w:rsid w:val="00276305"/>
    <w:rsid w:val="0027692A"/>
    <w:rsid w:val="0027699A"/>
    <w:rsid w:val="00276AA6"/>
    <w:rsid w:val="00276B19"/>
    <w:rsid w:val="00276DF2"/>
    <w:rsid w:val="00277148"/>
    <w:rsid w:val="00277192"/>
    <w:rsid w:val="00277503"/>
    <w:rsid w:val="00277515"/>
    <w:rsid w:val="00277791"/>
    <w:rsid w:val="00277E28"/>
    <w:rsid w:val="00277F2D"/>
    <w:rsid w:val="0028012D"/>
    <w:rsid w:val="0028041D"/>
    <w:rsid w:val="0028077E"/>
    <w:rsid w:val="00280907"/>
    <w:rsid w:val="00280D51"/>
    <w:rsid w:val="002814FA"/>
    <w:rsid w:val="00281560"/>
    <w:rsid w:val="00281721"/>
    <w:rsid w:val="0028244F"/>
    <w:rsid w:val="002828F1"/>
    <w:rsid w:val="00282A6B"/>
    <w:rsid w:val="00282D5C"/>
    <w:rsid w:val="00282FB1"/>
    <w:rsid w:val="00283053"/>
    <w:rsid w:val="002830D0"/>
    <w:rsid w:val="00283108"/>
    <w:rsid w:val="00283AE3"/>
    <w:rsid w:val="00283E8E"/>
    <w:rsid w:val="00284310"/>
    <w:rsid w:val="00284536"/>
    <w:rsid w:val="00284923"/>
    <w:rsid w:val="002853B6"/>
    <w:rsid w:val="002853EC"/>
    <w:rsid w:val="0028577A"/>
    <w:rsid w:val="002858D5"/>
    <w:rsid w:val="00285CEF"/>
    <w:rsid w:val="00285FC7"/>
    <w:rsid w:val="00286760"/>
    <w:rsid w:val="002868F7"/>
    <w:rsid w:val="002870FE"/>
    <w:rsid w:val="00287198"/>
    <w:rsid w:val="0028727E"/>
    <w:rsid w:val="002873E4"/>
    <w:rsid w:val="002874AA"/>
    <w:rsid w:val="00287645"/>
    <w:rsid w:val="00287957"/>
    <w:rsid w:val="00287A45"/>
    <w:rsid w:val="00287EB4"/>
    <w:rsid w:val="00290129"/>
    <w:rsid w:val="00290132"/>
    <w:rsid w:val="00290219"/>
    <w:rsid w:val="0029039D"/>
    <w:rsid w:val="0029039E"/>
    <w:rsid w:val="0029083B"/>
    <w:rsid w:val="00290861"/>
    <w:rsid w:val="00290C39"/>
    <w:rsid w:val="002912C2"/>
    <w:rsid w:val="00291567"/>
    <w:rsid w:val="0029163B"/>
    <w:rsid w:val="00291705"/>
    <w:rsid w:val="0029185C"/>
    <w:rsid w:val="00291B34"/>
    <w:rsid w:val="00291D35"/>
    <w:rsid w:val="00291FE2"/>
    <w:rsid w:val="002920FA"/>
    <w:rsid w:val="00292346"/>
    <w:rsid w:val="002923E0"/>
    <w:rsid w:val="0029259B"/>
    <w:rsid w:val="00292AD8"/>
    <w:rsid w:val="00292C72"/>
    <w:rsid w:val="00292ECF"/>
    <w:rsid w:val="00293570"/>
    <w:rsid w:val="0029381C"/>
    <w:rsid w:val="0029399F"/>
    <w:rsid w:val="00293AFC"/>
    <w:rsid w:val="002942BC"/>
    <w:rsid w:val="00294301"/>
    <w:rsid w:val="0029447C"/>
    <w:rsid w:val="00294DFB"/>
    <w:rsid w:val="00294FD9"/>
    <w:rsid w:val="002950BC"/>
    <w:rsid w:val="002952F5"/>
    <w:rsid w:val="00295745"/>
    <w:rsid w:val="002959FA"/>
    <w:rsid w:val="00295C0B"/>
    <w:rsid w:val="00295C46"/>
    <w:rsid w:val="00295D59"/>
    <w:rsid w:val="00295EE3"/>
    <w:rsid w:val="0029608A"/>
    <w:rsid w:val="002964FD"/>
    <w:rsid w:val="0029676A"/>
    <w:rsid w:val="002968B7"/>
    <w:rsid w:val="00296DC0"/>
    <w:rsid w:val="00297398"/>
    <w:rsid w:val="00297484"/>
    <w:rsid w:val="00297741"/>
    <w:rsid w:val="00297B20"/>
    <w:rsid w:val="00297B76"/>
    <w:rsid w:val="002A0014"/>
    <w:rsid w:val="002A030E"/>
    <w:rsid w:val="002A0C7B"/>
    <w:rsid w:val="002A0E73"/>
    <w:rsid w:val="002A0EFA"/>
    <w:rsid w:val="002A1F21"/>
    <w:rsid w:val="002A1FAB"/>
    <w:rsid w:val="002A2060"/>
    <w:rsid w:val="002A2668"/>
    <w:rsid w:val="002A26FF"/>
    <w:rsid w:val="002A2CBD"/>
    <w:rsid w:val="002A2DE3"/>
    <w:rsid w:val="002A33CB"/>
    <w:rsid w:val="002A34DD"/>
    <w:rsid w:val="002A3C0D"/>
    <w:rsid w:val="002A4339"/>
    <w:rsid w:val="002A519F"/>
    <w:rsid w:val="002A52CD"/>
    <w:rsid w:val="002A55BD"/>
    <w:rsid w:val="002A5AF0"/>
    <w:rsid w:val="002A5B77"/>
    <w:rsid w:val="002A5EFA"/>
    <w:rsid w:val="002A5F29"/>
    <w:rsid w:val="002A6128"/>
    <w:rsid w:val="002A62BF"/>
    <w:rsid w:val="002A63F2"/>
    <w:rsid w:val="002A6988"/>
    <w:rsid w:val="002A71C1"/>
    <w:rsid w:val="002A71DB"/>
    <w:rsid w:val="002A746B"/>
    <w:rsid w:val="002A762D"/>
    <w:rsid w:val="002A77BB"/>
    <w:rsid w:val="002A7FE4"/>
    <w:rsid w:val="002B0616"/>
    <w:rsid w:val="002B070B"/>
    <w:rsid w:val="002B08FD"/>
    <w:rsid w:val="002B0BD5"/>
    <w:rsid w:val="002B0FFA"/>
    <w:rsid w:val="002B1C3F"/>
    <w:rsid w:val="002B2805"/>
    <w:rsid w:val="002B28FF"/>
    <w:rsid w:val="002B2991"/>
    <w:rsid w:val="002B2D16"/>
    <w:rsid w:val="002B2F39"/>
    <w:rsid w:val="002B305F"/>
    <w:rsid w:val="002B3133"/>
    <w:rsid w:val="002B33D4"/>
    <w:rsid w:val="002B37A5"/>
    <w:rsid w:val="002B3A1D"/>
    <w:rsid w:val="002B3AE8"/>
    <w:rsid w:val="002B3D86"/>
    <w:rsid w:val="002B408F"/>
    <w:rsid w:val="002B47DB"/>
    <w:rsid w:val="002B4998"/>
    <w:rsid w:val="002B4D71"/>
    <w:rsid w:val="002B5134"/>
    <w:rsid w:val="002B5311"/>
    <w:rsid w:val="002B5866"/>
    <w:rsid w:val="002B5C74"/>
    <w:rsid w:val="002B5E54"/>
    <w:rsid w:val="002B639C"/>
    <w:rsid w:val="002B6697"/>
    <w:rsid w:val="002B696E"/>
    <w:rsid w:val="002B6EE3"/>
    <w:rsid w:val="002B7406"/>
    <w:rsid w:val="002B75D4"/>
    <w:rsid w:val="002B7C93"/>
    <w:rsid w:val="002B7D53"/>
    <w:rsid w:val="002B7E9E"/>
    <w:rsid w:val="002C025D"/>
    <w:rsid w:val="002C030F"/>
    <w:rsid w:val="002C0F42"/>
    <w:rsid w:val="002C12D2"/>
    <w:rsid w:val="002C1551"/>
    <w:rsid w:val="002C1742"/>
    <w:rsid w:val="002C1F5D"/>
    <w:rsid w:val="002C22E6"/>
    <w:rsid w:val="002C2431"/>
    <w:rsid w:val="002C2904"/>
    <w:rsid w:val="002C2BCB"/>
    <w:rsid w:val="002C2C46"/>
    <w:rsid w:val="002C2CDA"/>
    <w:rsid w:val="002C2E38"/>
    <w:rsid w:val="002C2F7A"/>
    <w:rsid w:val="002C3614"/>
    <w:rsid w:val="002C3E19"/>
    <w:rsid w:val="002C3E39"/>
    <w:rsid w:val="002C3E68"/>
    <w:rsid w:val="002C3EE8"/>
    <w:rsid w:val="002C45B5"/>
    <w:rsid w:val="002C4837"/>
    <w:rsid w:val="002C4A79"/>
    <w:rsid w:val="002C5646"/>
    <w:rsid w:val="002C566F"/>
    <w:rsid w:val="002C5B56"/>
    <w:rsid w:val="002C5EE4"/>
    <w:rsid w:val="002C645E"/>
    <w:rsid w:val="002C6B79"/>
    <w:rsid w:val="002C6C4D"/>
    <w:rsid w:val="002C70F3"/>
    <w:rsid w:val="002C71DF"/>
    <w:rsid w:val="002C7239"/>
    <w:rsid w:val="002C75DF"/>
    <w:rsid w:val="002C7702"/>
    <w:rsid w:val="002C79E4"/>
    <w:rsid w:val="002C7DB0"/>
    <w:rsid w:val="002C7E45"/>
    <w:rsid w:val="002C7F2D"/>
    <w:rsid w:val="002D00BA"/>
    <w:rsid w:val="002D0180"/>
    <w:rsid w:val="002D02B5"/>
    <w:rsid w:val="002D0776"/>
    <w:rsid w:val="002D0788"/>
    <w:rsid w:val="002D08EC"/>
    <w:rsid w:val="002D0B6C"/>
    <w:rsid w:val="002D0E00"/>
    <w:rsid w:val="002D157C"/>
    <w:rsid w:val="002D1A33"/>
    <w:rsid w:val="002D1E6B"/>
    <w:rsid w:val="002D1F5D"/>
    <w:rsid w:val="002D2058"/>
    <w:rsid w:val="002D2081"/>
    <w:rsid w:val="002D2215"/>
    <w:rsid w:val="002D22E5"/>
    <w:rsid w:val="002D24D0"/>
    <w:rsid w:val="002D2691"/>
    <w:rsid w:val="002D2750"/>
    <w:rsid w:val="002D29B7"/>
    <w:rsid w:val="002D2A23"/>
    <w:rsid w:val="002D2E70"/>
    <w:rsid w:val="002D30E8"/>
    <w:rsid w:val="002D3603"/>
    <w:rsid w:val="002D3629"/>
    <w:rsid w:val="002D370E"/>
    <w:rsid w:val="002D37A7"/>
    <w:rsid w:val="002D37FD"/>
    <w:rsid w:val="002D3C36"/>
    <w:rsid w:val="002D47E4"/>
    <w:rsid w:val="002D4A50"/>
    <w:rsid w:val="002D509E"/>
    <w:rsid w:val="002D5350"/>
    <w:rsid w:val="002D53E9"/>
    <w:rsid w:val="002D55E5"/>
    <w:rsid w:val="002D6069"/>
    <w:rsid w:val="002D63E1"/>
    <w:rsid w:val="002D6628"/>
    <w:rsid w:val="002D689C"/>
    <w:rsid w:val="002D69F4"/>
    <w:rsid w:val="002D6B95"/>
    <w:rsid w:val="002D6CD2"/>
    <w:rsid w:val="002D6D88"/>
    <w:rsid w:val="002D700B"/>
    <w:rsid w:val="002D739B"/>
    <w:rsid w:val="002D7ACC"/>
    <w:rsid w:val="002D7C8B"/>
    <w:rsid w:val="002D7CF5"/>
    <w:rsid w:val="002E00BE"/>
    <w:rsid w:val="002E016B"/>
    <w:rsid w:val="002E0716"/>
    <w:rsid w:val="002E0843"/>
    <w:rsid w:val="002E0B01"/>
    <w:rsid w:val="002E0D11"/>
    <w:rsid w:val="002E1078"/>
    <w:rsid w:val="002E16B0"/>
    <w:rsid w:val="002E17A7"/>
    <w:rsid w:val="002E1B9F"/>
    <w:rsid w:val="002E1EF7"/>
    <w:rsid w:val="002E22F9"/>
    <w:rsid w:val="002E3581"/>
    <w:rsid w:val="002E3E6E"/>
    <w:rsid w:val="002E4296"/>
    <w:rsid w:val="002E42AC"/>
    <w:rsid w:val="002E47FF"/>
    <w:rsid w:val="002E4946"/>
    <w:rsid w:val="002E4F77"/>
    <w:rsid w:val="002E5031"/>
    <w:rsid w:val="002E5120"/>
    <w:rsid w:val="002E5302"/>
    <w:rsid w:val="002E54EB"/>
    <w:rsid w:val="002E5654"/>
    <w:rsid w:val="002E5978"/>
    <w:rsid w:val="002E5980"/>
    <w:rsid w:val="002E5996"/>
    <w:rsid w:val="002E5C03"/>
    <w:rsid w:val="002E5D2F"/>
    <w:rsid w:val="002E5F20"/>
    <w:rsid w:val="002E6010"/>
    <w:rsid w:val="002E62BB"/>
    <w:rsid w:val="002E6557"/>
    <w:rsid w:val="002E65CB"/>
    <w:rsid w:val="002E6B7A"/>
    <w:rsid w:val="002E6DF3"/>
    <w:rsid w:val="002E6FC4"/>
    <w:rsid w:val="002E6FEC"/>
    <w:rsid w:val="002E706E"/>
    <w:rsid w:val="002E7E8B"/>
    <w:rsid w:val="002F0126"/>
    <w:rsid w:val="002F03FD"/>
    <w:rsid w:val="002F0764"/>
    <w:rsid w:val="002F0971"/>
    <w:rsid w:val="002F0A88"/>
    <w:rsid w:val="002F0D1E"/>
    <w:rsid w:val="002F1827"/>
    <w:rsid w:val="002F1CC9"/>
    <w:rsid w:val="002F1E09"/>
    <w:rsid w:val="002F1F28"/>
    <w:rsid w:val="002F2854"/>
    <w:rsid w:val="002F2B33"/>
    <w:rsid w:val="002F2BC5"/>
    <w:rsid w:val="002F2DB2"/>
    <w:rsid w:val="002F305B"/>
    <w:rsid w:val="002F30FC"/>
    <w:rsid w:val="002F3176"/>
    <w:rsid w:val="002F32FD"/>
    <w:rsid w:val="002F3C11"/>
    <w:rsid w:val="002F3F22"/>
    <w:rsid w:val="002F4852"/>
    <w:rsid w:val="002F511E"/>
    <w:rsid w:val="002F5D34"/>
    <w:rsid w:val="002F5E2E"/>
    <w:rsid w:val="002F5ECE"/>
    <w:rsid w:val="002F65B1"/>
    <w:rsid w:val="002F6711"/>
    <w:rsid w:val="002F6951"/>
    <w:rsid w:val="002F6965"/>
    <w:rsid w:val="002F6A75"/>
    <w:rsid w:val="002F6D17"/>
    <w:rsid w:val="002F6EF8"/>
    <w:rsid w:val="002F7712"/>
    <w:rsid w:val="002F77D8"/>
    <w:rsid w:val="002F7A0B"/>
    <w:rsid w:val="002F7AEF"/>
    <w:rsid w:val="002F7BE5"/>
    <w:rsid w:val="002F7D83"/>
    <w:rsid w:val="002F7E25"/>
    <w:rsid w:val="003006DD"/>
    <w:rsid w:val="00300A79"/>
    <w:rsid w:val="0030162F"/>
    <w:rsid w:val="00302067"/>
    <w:rsid w:val="00302213"/>
    <w:rsid w:val="003026BD"/>
    <w:rsid w:val="00302D6C"/>
    <w:rsid w:val="00302EEF"/>
    <w:rsid w:val="00303099"/>
    <w:rsid w:val="003038A0"/>
    <w:rsid w:val="00303ACB"/>
    <w:rsid w:val="00303D2A"/>
    <w:rsid w:val="00303D5D"/>
    <w:rsid w:val="0030418B"/>
    <w:rsid w:val="0030474B"/>
    <w:rsid w:val="00304B40"/>
    <w:rsid w:val="00304D3E"/>
    <w:rsid w:val="00304E80"/>
    <w:rsid w:val="00304F1C"/>
    <w:rsid w:val="00304F38"/>
    <w:rsid w:val="003051CE"/>
    <w:rsid w:val="003055BE"/>
    <w:rsid w:val="00306103"/>
    <w:rsid w:val="0030618C"/>
    <w:rsid w:val="003063E5"/>
    <w:rsid w:val="0030678A"/>
    <w:rsid w:val="003068BC"/>
    <w:rsid w:val="00306F90"/>
    <w:rsid w:val="00306FBB"/>
    <w:rsid w:val="00307390"/>
    <w:rsid w:val="00307537"/>
    <w:rsid w:val="00307843"/>
    <w:rsid w:val="003078C2"/>
    <w:rsid w:val="00307B8A"/>
    <w:rsid w:val="00310343"/>
    <w:rsid w:val="00310C71"/>
    <w:rsid w:val="00310E77"/>
    <w:rsid w:val="00310EAD"/>
    <w:rsid w:val="00310F19"/>
    <w:rsid w:val="00310FC3"/>
    <w:rsid w:val="0031132A"/>
    <w:rsid w:val="003115C9"/>
    <w:rsid w:val="00311931"/>
    <w:rsid w:val="00311C3D"/>
    <w:rsid w:val="00311E1A"/>
    <w:rsid w:val="00311FF6"/>
    <w:rsid w:val="003122A0"/>
    <w:rsid w:val="00312A63"/>
    <w:rsid w:val="00312D20"/>
    <w:rsid w:val="003132D0"/>
    <w:rsid w:val="00313709"/>
    <w:rsid w:val="0031388F"/>
    <w:rsid w:val="003142E1"/>
    <w:rsid w:val="003142FA"/>
    <w:rsid w:val="0031445D"/>
    <w:rsid w:val="00314BC2"/>
    <w:rsid w:val="003150A6"/>
    <w:rsid w:val="0031525B"/>
    <w:rsid w:val="0031571D"/>
    <w:rsid w:val="00315851"/>
    <w:rsid w:val="00315BA2"/>
    <w:rsid w:val="00315D45"/>
    <w:rsid w:val="0031673E"/>
    <w:rsid w:val="00316C97"/>
    <w:rsid w:val="00316E3A"/>
    <w:rsid w:val="003171B8"/>
    <w:rsid w:val="00317498"/>
    <w:rsid w:val="003174CF"/>
    <w:rsid w:val="00317C40"/>
    <w:rsid w:val="00317E31"/>
    <w:rsid w:val="00317F62"/>
    <w:rsid w:val="00320143"/>
    <w:rsid w:val="00320147"/>
    <w:rsid w:val="00320AB5"/>
    <w:rsid w:val="00320AC8"/>
    <w:rsid w:val="00320C94"/>
    <w:rsid w:val="003218F5"/>
    <w:rsid w:val="00321F01"/>
    <w:rsid w:val="00322039"/>
    <w:rsid w:val="00322418"/>
    <w:rsid w:val="00322A5C"/>
    <w:rsid w:val="00322E7C"/>
    <w:rsid w:val="00322F7D"/>
    <w:rsid w:val="003232AE"/>
    <w:rsid w:val="0032376D"/>
    <w:rsid w:val="00323962"/>
    <w:rsid w:val="00324012"/>
    <w:rsid w:val="003244AD"/>
    <w:rsid w:val="00324B2E"/>
    <w:rsid w:val="00325644"/>
    <w:rsid w:val="003258A4"/>
    <w:rsid w:val="00326149"/>
    <w:rsid w:val="003261CD"/>
    <w:rsid w:val="00326235"/>
    <w:rsid w:val="00326260"/>
    <w:rsid w:val="00326653"/>
    <w:rsid w:val="00326B28"/>
    <w:rsid w:val="0032761E"/>
    <w:rsid w:val="0032797F"/>
    <w:rsid w:val="00327E1F"/>
    <w:rsid w:val="00330483"/>
    <w:rsid w:val="00330B89"/>
    <w:rsid w:val="00330CD9"/>
    <w:rsid w:val="00330F2E"/>
    <w:rsid w:val="00330F90"/>
    <w:rsid w:val="0033103D"/>
    <w:rsid w:val="0033118C"/>
    <w:rsid w:val="00331327"/>
    <w:rsid w:val="0033142C"/>
    <w:rsid w:val="003315EC"/>
    <w:rsid w:val="003316AC"/>
    <w:rsid w:val="00331F31"/>
    <w:rsid w:val="00332151"/>
    <w:rsid w:val="00332165"/>
    <w:rsid w:val="003328CA"/>
    <w:rsid w:val="00332C2C"/>
    <w:rsid w:val="00332DFC"/>
    <w:rsid w:val="00333520"/>
    <w:rsid w:val="00333656"/>
    <w:rsid w:val="00333757"/>
    <w:rsid w:val="0033388D"/>
    <w:rsid w:val="00333EBE"/>
    <w:rsid w:val="00334118"/>
    <w:rsid w:val="00334422"/>
    <w:rsid w:val="00334462"/>
    <w:rsid w:val="0033469F"/>
    <w:rsid w:val="0033495F"/>
    <w:rsid w:val="00334FB2"/>
    <w:rsid w:val="00335785"/>
    <w:rsid w:val="00335EB2"/>
    <w:rsid w:val="00335FC0"/>
    <w:rsid w:val="00335FF4"/>
    <w:rsid w:val="0033669E"/>
    <w:rsid w:val="00336E8C"/>
    <w:rsid w:val="00336FFE"/>
    <w:rsid w:val="003370BB"/>
    <w:rsid w:val="00337267"/>
    <w:rsid w:val="00337815"/>
    <w:rsid w:val="003378ED"/>
    <w:rsid w:val="00337C17"/>
    <w:rsid w:val="00337D70"/>
    <w:rsid w:val="0034014C"/>
    <w:rsid w:val="00340484"/>
    <w:rsid w:val="00340505"/>
    <w:rsid w:val="003407A4"/>
    <w:rsid w:val="00340917"/>
    <w:rsid w:val="00340D7D"/>
    <w:rsid w:val="00340DA1"/>
    <w:rsid w:val="00340DFE"/>
    <w:rsid w:val="00340FC4"/>
    <w:rsid w:val="0034126D"/>
    <w:rsid w:val="003415C5"/>
    <w:rsid w:val="003418AB"/>
    <w:rsid w:val="00341940"/>
    <w:rsid w:val="00341C1B"/>
    <w:rsid w:val="003426FD"/>
    <w:rsid w:val="0034302B"/>
    <w:rsid w:val="00343483"/>
    <w:rsid w:val="003434C2"/>
    <w:rsid w:val="00343678"/>
    <w:rsid w:val="00343949"/>
    <w:rsid w:val="00343A1B"/>
    <w:rsid w:val="00343BC2"/>
    <w:rsid w:val="00343CA6"/>
    <w:rsid w:val="00343CBB"/>
    <w:rsid w:val="0034426B"/>
    <w:rsid w:val="00344AD2"/>
    <w:rsid w:val="00345A2E"/>
    <w:rsid w:val="00345A5B"/>
    <w:rsid w:val="00345AE6"/>
    <w:rsid w:val="00345AF3"/>
    <w:rsid w:val="00345B04"/>
    <w:rsid w:val="003460C1"/>
    <w:rsid w:val="0034621E"/>
    <w:rsid w:val="00346254"/>
    <w:rsid w:val="003464DA"/>
    <w:rsid w:val="00346534"/>
    <w:rsid w:val="003467AB"/>
    <w:rsid w:val="003468C0"/>
    <w:rsid w:val="00346AF1"/>
    <w:rsid w:val="00346BA9"/>
    <w:rsid w:val="0034741A"/>
    <w:rsid w:val="0034766A"/>
    <w:rsid w:val="00347760"/>
    <w:rsid w:val="00347C50"/>
    <w:rsid w:val="00347F8F"/>
    <w:rsid w:val="003504CD"/>
    <w:rsid w:val="00350576"/>
    <w:rsid w:val="003511E8"/>
    <w:rsid w:val="00351443"/>
    <w:rsid w:val="003516AC"/>
    <w:rsid w:val="00351B74"/>
    <w:rsid w:val="00351C00"/>
    <w:rsid w:val="00351E30"/>
    <w:rsid w:val="00351FEB"/>
    <w:rsid w:val="00352105"/>
    <w:rsid w:val="00352E88"/>
    <w:rsid w:val="0035306E"/>
    <w:rsid w:val="0035325E"/>
    <w:rsid w:val="00353275"/>
    <w:rsid w:val="00353446"/>
    <w:rsid w:val="00353BA3"/>
    <w:rsid w:val="00353F15"/>
    <w:rsid w:val="003540D6"/>
    <w:rsid w:val="00354793"/>
    <w:rsid w:val="003547EF"/>
    <w:rsid w:val="00354A0B"/>
    <w:rsid w:val="00354B13"/>
    <w:rsid w:val="00354C4F"/>
    <w:rsid w:val="00354D9D"/>
    <w:rsid w:val="00354F6F"/>
    <w:rsid w:val="00355074"/>
    <w:rsid w:val="003552D3"/>
    <w:rsid w:val="003552E4"/>
    <w:rsid w:val="003553D1"/>
    <w:rsid w:val="00355943"/>
    <w:rsid w:val="0035594D"/>
    <w:rsid w:val="00355D19"/>
    <w:rsid w:val="00355DAF"/>
    <w:rsid w:val="00356139"/>
    <w:rsid w:val="003561E2"/>
    <w:rsid w:val="00356513"/>
    <w:rsid w:val="0035664B"/>
    <w:rsid w:val="00356AEE"/>
    <w:rsid w:val="00356ED7"/>
    <w:rsid w:val="00357188"/>
    <w:rsid w:val="00357657"/>
    <w:rsid w:val="00357730"/>
    <w:rsid w:val="00357E4F"/>
    <w:rsid w:val="003600EE"/>
    <w:rsid w:val="00360108"/>
    <w:rsid w:val="003607FF"/>
    <w:rsid w:val="00360B37"/>
    <w:rsid w:val="00361836"/>
    <w:rsid w:val="00361AF3"/>
    <w:rsid w:val="00361B6D"/>
    <w:rsid w:val="00361BB7"/>
    <w:rsid w:val="0036240F"/>
    <w:rsid w:val="00362582"/>
    <w:rsid w:val="00362607"/>
    <w:rsid w:val="003626A9"/>
    <w:rsid w:val="00362CC2"/>
    <w:rsid w:val="00363115"/>
    <w:rsid w:val="0036343B"/>
    <w:rsid w:val="003639C1"/>
    <w:rsid w:val="0036447E"/>
    <w:rsid w:val="00364C44"/>
    <w:rsid w:val="00364DD2"/>
    <w:rsid w:val="00364E52"/>
    <w:rsid w:val="00364EE8"/>
    <w:rsid w:val="00365171"/>
    <w:rsid w:val="003652BC"/>
    <w:rsid w:val="00365665"/>
    <w:rsid w:val="00365EB3"/>
    <w:rsid w:val="00365FAB"/>
    <w:rsid w:val="0036608C"/>
    <w:rsid w:val="00366660"/>
    <w:rsid w:val="003669DB"/>
    <w:rsid w:val="00366A06"/>
    <w:rsid w:val="00366D6D"/>
    <w:rsid w:val="00367051"/>
    <w:rsid w:val="003671CB"/>
    <w:rsid w:val="003672B6"/>
    <w:rsid w:val="00367757"/>
    <w:rsid w:val="00367DCC"/>
    <w:rsid w:val="00367F5C"/>
    <w:rsid w:val="0037009C"/>
    <w:rsid w:val="00371430"/>
    <w:rsid w:val="0037161D"/>
    <w:rsid w:val="003716A0"/>
    <w:rsid w:val="0037172A"/>
    <w:rsid w:val="00371C9E"/>
    <w:rsid w:val="00371EBC"/>
    <w:rsid w:val="00372278"/>
    <w:rsid w:val="00372508"/>
    <w:rsid w:val="00372537"/>
    <w:rsid w:val="003725F7"/>
    <w:rsid w:val="0037277A"/>
    <w:rsid w:val="00372EAB"/>
    <w:rsid w:val="003736A9"/>
    <w:rsid w:val="003737EB"/>
    <w:rsid w:val="00373E9E"/>
    <w:rsid w:val="00374803"/>
    <w:rsid w:val="00374828"/>
    <w:rsid w:val="003750BA"/>
    <w:rsid w:val="00375246"/>
    <w:rsid w:val="0037536C"/>
    <w:rsid w:val="0037548C"/>
    <w:rsid w:val="003755AB"/>
    <w:rsid w:val="00375733"/>
    <w:rsid w:val="00375833"/>
    <w:rsid w:val="00375DEC"/>
    <w:rsid w:val="0037635B"/>
    <w:rsid w:val="00376938"/>
    <w:rsid w:val="00376A98"/>
    <w:rsid w:val="00376AF1"/>
    <w:rsid w:val="00376B01"/>
    <w:rsid w:val="00376C8F"/>
    <w:rsid w:val="00376D0B"/>
    <w:rsid w:val="00376D9C"/>
    <w:rsid w:val="003772AE"/>
    <w:rsid w:val="0037766B"/>
    <w:rsid w:val="003778D3"/>
    <w:rsid w:val="003800D5"/>
    <w:rsid w:val="00380154"/>
    <w:rsid w:val="00380681"/>
    <w:rsid w:val="0038072F"/>
    <w:rsid w:val="0038084E"/>
    <w:rsid w:val="0038095F"/>
    <w:rsid w:val="00380A33"/>
    <w:rsid w:val="00380BBE"/>
    <w:rsid w:val="00380DA7"/>
    <w:rsid w:val="003812D4"/>
    <w:rsid w:val="0038156D"/>
    <w:rsid w:val="003816CE"/>
    <w:rsid w:val="00381746"/>
    <w:rsid w:val="003817FC"/>
    <w:rsid w:val="003818B2"/>
    <w:rsid w:val="00381E73"/>
    <w:rsid w:val="003823A7"/>
    <w:rsid w:val="003825B2"/>
    <w:rsid w:val="00382848"/>
    <w:rsid w:val="00382AC3"/>
    <w:rsid w:val="00382C98"/>
    <w:rsid w:val="00382FE4"/>
    <w:rsid w:val="00383089"/>
    <w:rsid w:val="0038368E"/>
    <w:rsid w:val="0038436D"/>
    <w:rsid w:val="00384A1B"/>
    <w:rsid w:val="003851B9"/>
    <w:rsid w:val="003857C2"/>
    <w:rsid w:val="00385EC6"/>
    <w:rsid w:val="00385F6B"/>
    <w:rsid w:val="0038630D"/>
    <w:rsid w:val="00386423"/>
    <w:rsid w:val="003864A2"/>
    <w:rsid w:val="0038731B"/>
    <w:rsid w:val="00387524"/>
    <w:rsid w:val="00387A60"/>
    <w:rsid w:val="00387BD3"/>
    <w:rsid w:val="00390085"/>
    <w:rsid w:val="003901E1"/>
    <w:rsid w:val="003902F2"/>
    <w:rsid w:val="003903DF"/>
    <w:rsid w:val="0039069F"/>
    <w:rsid w:val="00390A04"/>
    <w:rsid w:val="00391069"/>
    <w:rsid w:val="0039124D"/>
    <w:rsid w:val="0039167E"/>
    <w:rsid w:val="0039179A"/>
    <w:rsid w:val="003919E3"/>
    <w:rsid w:val="00391EC6"/>
    <w:rsid w:val="0039203B"/>
    <w:rsid w:val="00392311"/>
    <w:rsid w:val="003925DB"/>
    <w:rsid w:val="00392C52"/>
    <w:rsid w:val="0039386D"/>
    <w:rsid w:val="00393AC0"/>
    <w:rsid w:val="00394440"/>
    <w:rsid w:val="003944FA"/>
    <w:rsid w:val="003946E1"/>
    <w:rsid w:val="00394895"/>
    <w:rsid w:val="0039494A"/>
    <w:rsid w:val="00394B34"/>
    <w:rsid w:val="00394D3F"/>
    <w:rsid w:val="00395039"/>
    <w:rsid w:val="0039566B"/>
    <w:rsid w:val="00395741"/>
    <w:rsid w:val="00395F04"/>
    <w:rsid w:val="00395F4B"/>
    <w:rsid w:val="00396017"/>
    <w:rsid w:val="00396040"/>
    <w:rsid w:val="0039609B"/>
    <w:rsid w:val="00396108"/>
    <w:rsid w:val="0039620E"/>
    <w:rsid w:val="003963D5"/>
    <w:rsid w:val="00396600"/>
    <w:rsid w:val="00396C82"/>
    <w:rsid w:val="0039752F"/>
    <w:rsid w:val="00397680"/>
    <w:rsid w:val="003976CC"/>
    <w:rsid w:val="003A004E"/>
    <w:rsid w:val="003A00C8"/>
    <w:rsid w:val="003A08DC"/>
    <w:rsid w:val="003A08F2"/>
    <w:rsid w:val="003A1337"/>
    <w:rsid w:val="003A136D"/>
    <w:rsid w:val="003A2115"/>
    <w:rsid w:val="003A3205"/>
    <w:rsid w:val="003A41AD"/>
    <w:rsid w:val="003A424B"/>
    <w:rsid w:val="003A426E"/>
    <w:rsid w:val="003A45F2"/>
    <w:rsid w:val="003A47EE"/>
    <w:rsid w:val="003A48AE"/>
    <w:rsid w:val="003A4CF7"/>
    <w:rsid w:val="003A4F27"/>
    <w:rsid w:val="003A503F"/>
    <w:rsid w:val="003A50C9"/>
    <w:rsid w:val="003A56AA"/>
    <w:rsid w:val="003A5F74"/>
    <w:rsid w:val="003A5F7D"/>
    <w:rsid w:val="003A5FA6"/>
    <w:rsid w:val="003A6218"/>
    <w:rsid w:val="003A6532"/>
    <w:rsid w:val="003A65D6"/>
    <w:rsid w:val="003A66D3"/>
    <w:rsid w:val="003A6760"/>
    <w:rsid w:val="003A6942"/>
    <w:rsid w:val="003A697A"/>
    <w:rsid w:val="003A6D44"/>
    <w:rsid w:val="003A6DC6"/>
    <w:rsid w:val="003A6E89"/>
    <w:rsid w:val="003A7202"/>
    <w:rsid w:val="003A7251"/>
    <w:rsid w:val="003A72DD"/>
    <w:rsid w:val="003A7779"/>
    <w:rsid w:val="003A7D0E"/>
    <w:rsid w:val="003A7E2C"/>
    <w:rsid w:val="003B03B4"/>
    <w:rsid w:val="003B0914"/>
    <w:rsid w:val="003B0A69"/>
    <w:rsid w:val="003B0C60"/>
    <w:rsid w:val="003B0CB9"/>
    <w:rsid w:val="003B0E63"/>
    <w:rsid w:val="003B109F"/>
    <w:rsid w:val="003B13C8"/>
    <w:rsid w:val="003B1451"/>
    <w:rsid w:val="003B1839"/>
    <w:rsid w:val="003B1893"/>
    <w:rsid w:val="003B2353"/>
    <w:rsid w:val="003B2BCF"/>
    <w:rsid w:val="003B2D21"/>
    <w:rsid w:val="003B3621"/>
    <w:rsid w:val="003B3A42"/>
    <w:rsid w:val="003B3B48"/>
    <w:rsid w:val="003B3BF0"/>
    <w:rsid w:val="003B3D9B"/>
    <w:rsid w:val="003B4005"/>
    <w:rsid w:val="003B4481"/>
    <w:rsid w:val="003B454C"/>
    <w:rsid w:val="003B4AC3"/>
    <w:rsid w:val="003B5248"/>
    <w:rsid w:val="003B526B"/>
    <w:rsid w:val="003B5379"/>
    <w:rsid w:val="003B545B"/>
    <w:rsid w:val="003B5623"/>
    <w:rsid w:val="003B585E"/>
    <w:rsid w:val="003B5DF0"/>
    <w:rsid w:val="003B6046"/>
    <w:rsid w:val="003B6359"/>
    <w:rsid w:val="003B6413"/>
    <w:rsid w:val="003B67D8"/>
    <w:rsid w:val="003B6863"/>
    <w:rsid w:val="003B6CDC"/>
    <w:rsid w:val="003B7432"/>
    <w:rsid w:val="003B79A3"/>
    <w:rsid w:val="003B7B5D"/>
    <w:rsid w:val="003B7E34"/>
    <w:rsid w:val="003B7EF2"/>
    <w:rsid w:val="003C02DB"/>
    <w:rsid w:val="003C0434"/>
    <w:rsid w:val="003C090B"/>
    <w:rsid w:val="003C09A1"/>
    <w:rsid w:val="003C0D06"/>
    <w:rsid w:val="003C0DC3"/>
    <w:rsid w:val="003C13A3"/>
    <w:rsid w:val="003C166C"/>
    <w:rsid w:val="003C16B2"/>
    <w:rsid w:val="003C17DF"/>
    <w:rsid w:val="003C18BD"/>
    <w:rsid w:val="003C18FC"/>
    <w:rsid w:val="003C1CCB"/>
    <w:rsid w:val="003C200C"/>
    <w:rsid w:val="003C2376"/>
    <w:rsid w:val="003C23C2"/>
    <w:rsid w:val="003C273C"/>
    <w:rsid w:val="003C28FC"/>
    <w:rsid w:val="003C2EAD"/>
    <w:rsid w:val="003C2FD0"/>
    <w:rsid w:val="003C3189"/>
    <w:rsid w:val="003C35CF"/>
    <w:rsid w:val="003C35FE"/>
    <w:rsid w:val="003C3AA5"/>
    <w:rsid w:val="003C3E08"/>
    <w:rsid w:val="003C45FE"/>
    <w:rsid w:val="003C465C"/>
    <w:rsid w:val="003C4678"/>
    <w:rsid w:val="003C4B5D"/>
    <w:rsid w:val="003C4CBF"/>
    <w:rsid w:val="003C5310"/>
    <w:rsid w:val="003C56FD"/>
    <w:rsid w:val="003C5B7D"/>
    <w:rsid w:val="003C6029"/>
    <w:rsid w:val="003C6048"/>
    <w:rsid w:val="003C6535"/>
    <w:rsid w:val="003C6B92"/>
    <w:rsid w:val="003C6F79"/>
    <w:rsid w:val="003C75B6"/>
    <w:rsid w:val="003C78F2"/>
    <w:rsid w:val="003C7AE3"/>
    <w:rsid w:val="003C7DF9"/>
    <w:rsid w:val="003C7DFE"/>
    <w:rsid w:val="003D0323"/>
    <w:rsid w:val="003D057E"/>
    <w:rsid w:val="003D0692"/>
    <w:rsid w:val="003D06DF"/>
    <w:rsid w:val="003D07DD"/>
    <w:rsid w:val="003D0CDB"/>
    <w:rsid w:val="003D1069"/>
    <w:rsid w:val="003D1077"/>
    <w:rsid w:val="003D12D4"/>
    <w:rsid w:val="003D13F0"/>
    <w:rsid w:val="003D1454"/>
    <w:rsid w:val="003D162B"/>
    <w:rsid w:val="003D1FF4"/>
    <w:rsid w:val="003D2471"/>
    <w:rsid w:val="003D28B7"/>
    <w:rsid w:val="003D31B3"/>
    <w:rsid w:val="003D3322"/>
    <w:rsid w:val="003D333A"/>
    <w:rsid w:val="003D33E0"/>
    <w:rsid w:val="003D35F2"/>
    <w:rsid w:val="003D3802"/>
    <w:rsid w:val="003D40CE"/>
    <w:rsid w:val="003D41B9"/>
    <w:rsid w:val="003D44E0"/>
    <w:rsid w:val="003D48D6"/>
    <w:rsid w:val="003D4F0F"/>
    <w:rsid w:val="003D530A"/>
    <w:rsid w:val="003D54F7"/>
    <w:rsid w:val="003D5D41"/>
    <w:rsid w:val="003D5E0B"/>
    <w:rsid w:val="003D5F41"/>
    <w:rsid w:val="003D5F78"/>
    <w:rsid w:val="003D6000"/>
    <w:rsid w:val="003D67BE"/>
    <w:rsid w:val="003D6828"/>
    <w:rsid w:val="003D6E1C"/>
    <w:rsid w:val="003D6F0D"/>
    <w:rsid w:val="003D70C4"/>
    <w:rsid w:val="003D72F3"/>
    <w:rsid w:val="003D772F"/>
    <w:rsid w:val="003D798D"/>
    <w:rsid w:val="003D79E7"/>
    <w:rsid w:val="003D7FF5"/>
    <w:rsid w:val="003E017F"/>
    <w:rsid w:val="003E07EA"/>
    <w:rsid w:val="003E089D"/>
    <w:rsid w:val="003E08E2"/>
    <w:rsid w:val="003E0AB9"/>
    <w:rsid w:val="003E0C05"/>
    <w:rsid w:val="003E0E50"/>
    <w:rsid w:val="003E156A"/>
    <w:rsid w:val="003E1859"/>
    <w:rsid w:val="003E19CA"/>
    <w:rsid w:val="003E1B83"/>
    <w:rsid w:val="003E1D95"/>
    <w:rsid w:val="003E21FA"/>
    <w:rsid w:val="003E2228"/>
    <w:rsid w:val="003E25B2"/>
    <w:rsid w:val="003E273E"/>
    <w:rsid w:val="003E28C8"/>
    <w:rsid w:val="003E2925"/>
    <w:rsid w:val="003E2DBD"/>
    <w:rsid w:val="003E3072"/>
    <w:rsid w:val="003E31EE"/>
    <w:rsid w:val="003E3698"/>
    <w:rsid w:val="003E39F3"/>
    <w:rsid w:val="003E3E36"/>
    <w:rsid w:val="003E413A"/>
    <w:rsid w:val="003E41E9"/>
    <w:rsid w:val="003E4614"/>
    <w:rsid w:val="003E4835"/>
    <w:rsid w:val="003E4BF9"/>
    <w:rsid w:val="003E4DD4"/>
    <w:rsid w:val="003E52A3"/>
    <w:rsid w:val="003E5479"/>
    <w:rsid w:val="003E574D"/>
    <w:rsid w:val="003E597C"/>
    <w:rsid w:val="003E61DC"/>
    <w:rsid w:val="003E6404"/>
    <w:rsid w:val="003E6576"/>
    <w:rsid w:val="003E69F6"/>
    <w:rsid w:val="003E6AB5"/>
    <w:rsid w:val="003E760B"/>
    <w:rsid w:val="003E7D07"/>
    <w:rsid w:val="003E7D29"/>
    <w:rsid w:val="003F010B"/>
    <w:rsid w:val="003F081F"/>
    <w:rsid w:val="003F0AA6"/>
    <w:rsid w:val="003F0CD1"/>
    <w:rsid w:val="003F0FC6"/>
    <w:rsid w:val="003F13C9"/>
    <w:rsid w:val="003F1A08"/>
    <w:rsid w:val="003F224D"/>
    <w:rsid w:val="003F22C3"/>
    <w:rsid w:val="003F29A4"/>
    <w:rsid w:val="003F30EA"/>
    <w:rsid w:val="003F36FD"/>
    <w:rsid w:val="003F39D9"/>
    <w:rsid w:val="003F3C04"/>
    <w:rsid w:val="003F3D8A"/>
    <w:rsid w:val="003F3E76"/>
    <w:rsid w:val="003F42CD"/>
    <w:rsid w:val="003F44D6"/>
    <w:rsid w:val="003F4808"/>
    <w:rsid w:val="003F494D"/>
    <w:rsid w:val="003F49B8"/>
    <w:rsid w:val="003F4BB5"/>
    <w:rsid w:val="003F5286"/>
    <w:rsid w:val="003F567B"/>
    <w:rsid w:val="003F5E99"/>
    <w:rsid w:val="003F5EDD"/>
    <w:rsid w:val="003F634B"/>
    <w:rsid w:val="003F6459"/>
    <w:rsid w:val="003F65C9"/>
    <w:rsid w:val="003F6875"/>
    <w:rsid w:val="003F6AE0"/>
    <w:rsid w:val="003F6DE8"/>
    <w:rsid w:val="003F7257"/>
    <w:rsid w:val="003F7467"/>
    <w:rsid w:val="003F7A1F"/>
    <w:rsid w:val="003F7C8E"/>
    <w:rsid w:val="003F7E9A"/>
    <w:rsid w:val="004001E8"/>
    <w:rsid w:val="00400262"/>
    <w:rsid w:val="004002F7"/>
    <w:rsid w:val="0040050E"/>
    <w:rsid w:val="00400585"/>
    <w:rsid w:val="004007E1"/>
    <w:rsid w:val="004008F4"/>
    <w:rsid w:val="00400CC1"/>
    <w:rsid w:val="004012BC"/>
    <w:rsid w:val="00401326"/>
    <w:rsid w:val="004015C7"/>
    <w:rsid w:val="00401624"/>
    <w:rsid w:val="0040192E"/>
    <w:rsid w:val="0040194A"/>
    <w:rsid w:val="00402B6C"/>
    <w:rsid w:val="00402BD5"/>
    <w:rsid w:val="00402BE2"/>
    <w:rsid w:val="00402F4B"/>
    <w:rsid w:val="004030A2"/>
    <w:rsid w:val="00403414"/>
    <w:rsid w:val="00403840"/>
    <w:rsid w:val="00403865"/>
    <w:rsid w:val="0040431A"/>
    <w:rsid w:val="00404321"/>
    <w:rsid w:val="0040434B"/>
    <w:rsid w:val="00404465"/>
    <w:rsid w:val="004045F8"/>
    <w:rsid w:val="004048D7"/>
    <w:rsid w:val="00404975"/>
    <w:rsid w:val="00404AFA"/>
    <w:rsid w:val="00404B39"/>
    <w:rsid w:val="00404C0B"/>
    <w:rsid w:val="00404C53"/>
    <w:rsid w:val="00404D2E"/>
    <w:rsid w:val="00405017"/>
    <w:rsid w:val="0040508F"/>
    <w:rsid w:val="00405118"/>
    <w:rsid w:val="004051CD"/>
    <w:rsid w:val="0040564B"/>
    <w:rsid w:val="004058A1"/>
    <w:rsid w:val="00405C6F"/>
    <w:rsid w:val="00405F26"/>
    <w:rsid w:val="00406402"/>
    <w:rsid w:val="00406B16"/>
    <w:rsid w:val="00406D36"/>
    <w:rsid w:val="0040759F"/>
    <w:rsid w:val="004077B5"/>
    <w:rsid w:val="004079DE"/>
    <w:rsid w:val="00410409"/>
    <w:rsid w:val="00411300"/>
    <w:rsid w:val="004115AD"/>
    <w:rsid w:val="00411606"/>
    <w:rsid w:val="004118F0"/>
    <w:rsid w:val="00411EED"/>
    <w:rsid w:val="00412024"/>
    <w:rsid w:val="00412214"/>
    <w:rsid w:val="0041238D"/>
    <w:rsid w:val="0041262B"/>
    <w:rsid w:val="00412643"/>
    <w:rsid w:val="00412BED"/>
    <w:rsid w:val="0041313F"/>
    <w:rsid w:val="004132D6"/>
    <w:rsid w:val="004134FF"/>
    <w:rsid w:val="004135A5"/>
    <w:rsid w:val="004135D1"/>
    <w:rsid w:val="00413F01"/>
    <w:rsid w:val="00414059"/>
    <w:rsid w:val="004140ED"/>
    <w:rsid w:val="004144AF"/>
    <w:rsid w:val="00414750"/>
    <w:rsid w:val="00414A24"/>
    <w:rsid w:val="00414F89"/>
    <w:rsid w:val="0041507D"/>
    <w:rsid w:val="00415526"/>
    <w:rsid w:val="004164B9"/>
    <w:rsid w:val="004168BC"/>
    <w:rsid w:val="00416A64"/>
    <w:rsid w:val="004172D6"/>
    <w:rsid w:val="00417740"/>
    <w:rsid w:val="00417777"/>
    <w:rsid w:val="00417D16"/>
    <w:rsid w:val="00417E5A"/>
    <w:rsid w:val="00417EE2"/>
    <w:rsid w:val="00420014"/>
    <w:rsid w:val="00420295"/>
    <w:rsid w:val="0042039F"/>
    <w:rsid w:val="00420472"/>
    <w:rsid w:val="00420541"/>
    <w:rsid w:val="0042067B"/>
    <w:rsid w:val="004209E5"/>
    <w:rsid w:val="00420E39"/>
    <w:rsid w:val="00420F5E"/>
    <w:rsid w:val="00421014"/>
    <w:rsid w:val="00421474"/>
    <w:rsid w:val="004218B6"/>
    <w:rsid w:val="00421988"/>
    <w:rsid w:val="00421D4A"/>
    <w:rsid w:val="00422FFB"/>
    <w:rsid w:val="00423604"/>
    <w:rsid w:val="004238BC"/>
    <w:rsid w:val="004238D8"/>
    <w:rsid w:val="00423ACC"/>
    <w:rsid w:val="00423C8D"/>
    <w:rsid w:val="00423D29"/>
    <w:rsid w:val="00423E44"/>
    <w:rsid w:val="00423E6E"/>
    <w:rsid w:val="00423F57"/>
    <w:rsid w:val="00423F7D"/>
    <w:rsid w:val="00424123"/>
    <w:rsid w:val="00424396"/>
    <w:rsid w:val="00424673"/>
    <w:rsid w:val="004246EB"/>
    <w:rsid w:val="00424749"/>
    <w:rsid w:val="004248F5"/>
    <w:rsid w:val="004249E2"/>
    <w:rsid w:val="00424BDB"/>
    <w:rsid w:val="00424D81"/>
    <w:rsid w:val="00424E88"/>
    <w:rsid w:val="004254A5"/>
    <w:rsid w:val="0042566C"/>
    <w:rsid w:val="004258FE"/>
    <w:rsid w:val="0042627A"/>
    <w:rsid w:val="00426688"/>
    <w:rsid w:val="004266C1"/>
    <w:rsid w:val="00426B18"/>
    <w:rsid w:val="00426D04"/>
    <w:rsid w:val="00426EA1"/>
    <w:rsid w:val="00426FDE"/>
    <w:rsid w:val="0042775C"/>
    <w:rsid w:val="00427B73"/>
    <w:rsid w:val="00430174"/>
    <w:rsid w:val="0043029D"/>
    <w:rsid w:val="00430B8C"/>
    <w:rsid w:val="0043115D"/>
    <w:rsid w:val="00431369"/>
    <w:rsid w:val="00431547"/>
    <w:rsid w:val="00431632"/>
    <w:rsid w:val="00431688"/>
    <w:rsid w:val="00431930"/>
    <w:rsid w:val="00431BE0"/>
    <w:rsid w:val="00432009"/>
    <w:rsid w:val="004322E4"/>
    <w:rsid w:val="00432302"/>
    <w:rsid w:val="00432373"/>
    <w:rsid w:val="004324A5"/>
    <w:rsid w:val="004324E1"/>
    <w:rsid w:val="00432750"/>
    <w:rsid w:val="00432AB8"/>
    <w:rsid w:val="00432AE3"/>
    <w:rsid w:val="00432DEF"/>
    <w:rsid w:val="00432E31"/>
    <w:rsid w:val="004331B8"/>
    <w:rsid w:val="00433916"/>
    <w:rsid w:val="0043416C"/>
    <w:rsid w:val="00434C10"/>
    <w:rsid w:val="00434D5E"/>
    <w:rsid w:val="00435E3B"/>
    <w:rsid w:val="00435F1E"/>
    <w:rsid w:val="00435F68"/>
    <w:rsid w:val="00436129"/>
    <w:rsid w:val="004368E6"/>
    <w:rsid w:val="0043696C"/>
    <w:rsid w:val="00436C35"/>
    <w:rsid w:val="004372C3"/>
    <w:rsid w:val="0043764D"/>
    <w:rsid w:val="00437E6A"/>
    <w:rsid w:val="00440715"/>
    <w:rsid w:val="00440757"/>
    <w:rsid w:val="0044078D"/>
    <w:rsid w:val="00440886"/>
    <w:rsid w:val="004411FA"/>
    <w:rsid w:val="00441422"/>
    <w:rsid w:val="00441585"/>
    <w:rsid w:val="00441604"/>
    <w:rsid w:val="00441B02"/>
    <w:rsid w:val="00441B6D"/>
    <w:rsid w:val="0044219E"/>
    <w:rsid w:val="0044242D"/>
    <w:rsid w:val="004427E1"/>
    <w:rsid w:val="0044343F"/>
    <w:rsid w:val="004434F9"/>
    <w:rsid w:val="004435A4"/>
    <w:rsid w:val="004435B1"/>
    <w:rsid w:val="00443EA6"/>
    <w:rsid w:val="00444205"/>
    <w:rsid w:val="00444279"/>
    <w:rsid w:val="0044434E"/>
    <w:rsid w:val="004446A8"/>
    <w:rsid w:val="00444C3C"/>
    <w:rsid w:val="00444E85"/>
    <w:rsid w:val="00444EAB"/>
    <w:rsid w:val="00445137"/>
    <w:rsid w:val="00445142"/>
    <w:rsid w:val="00445284"/>
    <w:rsid w:val="004452DB"/>
    <w:rsid w:val="00445407"/>
    <w:rsid w:val="0044559D"/>
    <w:rsid w:val="0044587B"/>
    <w:rsid w:val="00445AE4"/>
    <w:rsid w:val="00445D53"/>
    <w:rsid w:val="00445E44"/>
    <w:rsid w:val="00445E7F"/>
    <w:rsid w:val="00445EDA"/>
    <w:rsid w:val="00446256"/>
    <w:rsid w:val="00446409"/>
    <w:rsid w:val="004468FF"/>
    <w:rsid w:val="00446983"/>
    <w:rsid w:val="00446B8D"/>
    <w:rsid w:val="00446E49"/>
    <w:rsid w:val="00447110"/>
    <w:rsid w:val="00447199"/>
    <w:rsid w:val="0044721D"/>
    <w:rsid w:val="004473A7"/>
    <w:rsid w:val="004474B5"/>
    <w:rsid w:val="00447630"/>
    <w:rsid w:val="00447806"/>
    <w:rsid w:val="00447ED7"/>
    <w:rsid w:val="00447F7B"/>
    <w:rsid w:val="00450483"/>
    <w:rsid w:val="004507A3"/>
    <w:rsid w:val="004507BB"/>
    <w:rsid w:val="00450A20"/>
    <w:rsid w:val="00450D5A"/>
    <w:rsid w:val="00450D68"/>
    <w:rsid w:val="00450EB4"/>
    <w:rsid w:val="00450F38"/>
    <w:rsid w:val="0045152C"/>
    <w:rsid w:val="0045154E"/>
    <w:rsid w:val="0045176D"/>
    <w:rsid w:val="004517B4"/>
    <w:rsid w:val="004519EA"/>
    <w:rsid w:val="00451CFD"/>
    <w:rsid w:val="00451F1A"/>
    <w:rsid w:val="00453502"/>
    <w:rsid w:val="0045358A"/>
    <w:rsid w:val="004538D8"/>
    <w:rsid w:val="00453915"/>
    <w:rsid w:val="00453A4E"/>
    <w:rsid w:val="00453B18"/>
    <w:rsid w:val="00453B81"/>
    <w:rsid w:val="00453FA7"/>
    <w:rsid w:val="00454464"/>
    <w:rsid w:val="004547A0"/>
    <w:rsid w:val="0045490E"/>
    <w:rsid w:val="00455088"/>
    <w:rsid w:val="004551DD"/>
    <w:rsid w:val="004552B9"/>
    <w:rsid w:val="004553BA"/>
    <w:rsid w:val="00455475"/>
    <w:rsid w:val="00455522"/>
    <w:rsid w:val="00455B17"/>
    <w:rsid w:val="00455D2C"/>
    <w:rsid w:val="004560EF"/>
    <w:rsid w:val="004561B2"/>
    <w:rsid w:val="00456354"/>
    <w:rsid w:val="00456725"/>
    <w:rsid w:val="00456AA4"/>
    <w:rsid w:val="00456E8B"/>
    <w:rsid w:val="00456F57"/>
    <w:rsid w:val="00457435"/>
    <w:rsid w:val="00457920"/>
    <w:rsid w:val="00457E4F"/>
    <w:rsid w:val="00457FBD"/>
    <w:rsid w:val="004601DE"/>
    <w:rsid w:val="0046075F"/>
    <w:rsid w:val="00460F02"/>
    <w:rsid w:val="004618DE"/>
    <w:rsid w:val="00461B8E"/>
    <w:rsid w:val="00461D07"/>
    <w:rsid w:val="00461FA7"/>
    <w:rsid w:val="004622FE"/>
    <w:rsid w:val="00462509"/>
    <w:rsid w:val="004630CB"/>
    <w:rsid w:val="0046329E"/>
    <w:rsid w:val="00463B53"/>
    <w:rsid w:val="00464107"/>
    <w:rsid w:val="0046413F"/>
    <w:rsid w:val="00464166"/>
    <w:rsid w:val="0046421F"/>
    <w:rsid w:val="0046439B"/>
    <w:rsid w:val="004644C0"/>
    <w:rsid w:val="00464717"/>
    <w:rsid w:val="0046476E"/>
    <w:rsid w:val="0046493B"/>
    <w:rsid w:val="00464AC6"/>
    <w:rsid w:val="00464D0B"/>
    <w:rsid w:val="00464FF8"/>
    <w:rsid w:val="004651A4"/>
    <w:rsid w:val="00465C9D"/>
    <w:rsid w:val="00465EDD"/>
    <w:rsid w:val="0046601B"/>
    <w:rsid w:val="00466171"/>
    <w:rsid w:val="00466181"/>
    <w:rsid w:val="004665A2"/>
    <w:rsid w:val="0046673F"/>
    <w:rsid w:val="00466CAA"/>
    <w:rsid w:val="004675A5"/>
    <w:rsid w:val="00467A4F"/>
    <w:rsid w:val="00467BC3"/>
    <w:rsid w:val="00467C9E"/>
    <w:rsid w:val="00467E8C"/>
    <w:rsid w:val="0047014A"/>
    <w:rsid w:val="004702F1"/>
    <w:rsid w:val="00470382"/>
    <w:rsid w:val="00470600"/>
    <w:rsid w:val="00470734"/>
    <w:rsid w:val="00470B82"/>
    <w:rsid w:val="00470F7E"/>
    <w:rsid w:val="0047108B"/>
    <w:rsid w:val="004718A0"/>
    <w:rsid w:val="004721E5"/>
    <w:rsid w:val="00472457"/>
    <w:rsid w:val="00472619"/>
    <w:rsid w:val="0047280A"/>
    <w:rsid w:val="004728DC"/>
    <w:rsid w:val="00472B53"/>
    <w:rsid w:val="004738D8"/>
    <w:rsid w:val="004739EF"/>
    <w:rsid w:val="00473AB0"/>
    <w:rsid w:val="004742BF"/>
    <w:rsid w:val="00474324"/>
    <w:rsid w:val="0047445A"/>
    <w:rsid w:val="004746AF"/>
    <w:rsid w:val="00474915"/>
    <w:rsid w:val="00474A7D"/>
    <w:rsid w:val="00474B84"/>
    <w:rsid w:val="00474E24"/>
    <w:rsid w:val="00475131"/>
    <w:rsid w:val="00475420"/>
    <w:rsid w:val="00475907"/>
    <w:rsid w:val="004759C6"/>
    <w:rsid w:val="00475EE1"/>
    <w:rsid w:val="00476558"/>
    <w:rsid w:val="00476B26"/>
    <w:rsid w:val="00476C16"/>
    <w:rsid w:val="00476D41"/>
    <w:rsid w:val="00476ED2"/>
    <w:rsid w:val="0047745D"/>
    <w:rsid w:val="00477866"/>
    <w:rsid w:val="004778F0"/>
    <w:rsid w:val="00477B4E"/>
    <w:rsid w:val="00477E05"/>
    <w:rsid w:val="00477F15"/>
    <w:rsid w:val="0048054D"/>
    <w:rsid w:val="004806B5"/>
    <w:rsid w:val="00480811"/>
    <w:rsid w:val="00480C98"/>
    <w:rsid w:val="00480EFD"/>
    <w:rsid w:val="00481560"/>
    <w:rsid w:val="004816EF"/>
    <w:rsid w:val="00481835"/>
    <w:rsid w:val="00481AF0"/>
    <w:rsid w:val="00482B68"/>
    <w:rsid w:val="00482E6B"/>
    <w:rsid w:val="004834B4"/>
    <w:rsid w:val="00483F31"/>
    <w:rsid w:val="0048431F"/>
    <w:rsid w:val="00484E5D"/>
    <w:rsid w:val="00484FDF"/>
    <w:rsid w:val="00484FF2"/>
    <w:rsid w:val="0048563F"/>
    <w:rsid w:val="004856B6"/>
    <w:rsid w:val="004857D9"/>
    <w:rsid w:val="0048588B"/>
    <w:rsid w:val="004863B0"/>
    <w:rsid w:val="00486B52"/>
    <w:rsid w:val="00486E56"/>
    <w:rsid w:val="004870C2"/>
    <w:rsid w:val="004871D9"/>
    <w:rsid w:val="004875D7"/>
    <w:rsid w:val="0048789D"/>
    <w:rsid w:val="0048798A"/>
    <w:rsid w:val="0049000B"/>
    <w:rsid w:val="00490611"/>
    <w:rsid w:val="004907EA"/>
    <w:rsid w:val="004908DE"/>
    <w:rsid w:val="00490C6F"/>
    <w:rsid w:val="004916E5"/>
    <w:rsid w:val="0049222F"/>
    <w:rsid w:val="0049239F"/>
    <w:rsid w:val="00492953"/>
    <w:rsid w:val="00492B37"/>
    <w:rsid w:val="00493295"/>
    <w:rsid w:val="004935B7"/>
    <w:rsid w:val="004936F2"/>
    <w:rsid w:val="00493744"/>
    <w:rsid w:val="004937B5"/>
    <w:rsid w:val="00493B03"/>
    <w:rsid w:val="00493B71"/>
    <w:rsid w:val="00493D17"/>
    <w:rsid w:val="00493E64"/>
    <w:rsid w:val="00494306"/>
    <w:rsid w:val="00494B12"/>
    <w:rsid w:val="004952E4"/>
    <w:rsid w:val="00495584"/>
    <w:rsid w:val="00495A4E"/>
    <w:rsid w:val="00495AEA"/>
    <w:rsid w:val="00495B8F"/>
    <w:rsid w:val="00496126"/>
    <w:rsid w:val="00496330"/>
    <w:rsid w:val="00496696"/>
    <w:rsid w:val="00496B83"/>
    <w:rsid w:val="00496B9E"/>
    <w:rsid w:val="0049763B"/>
    <w:rsid w:val="004977C3"/>
    <w:rsid w:val="004978DB"/>
    <w:rsid w:val="00497BDF"/>
    <w:rsid w:val="00497F11"/>
    <w:rsid w:val="004A035B"/>
    <w:rsid w:val="004A0631"/>
    <w:rsid w:val="004A07C0"/>
    <w:rsid w:val="004A0C44"/>
    <w:rsid w:val="004A15A9"/>
    <w:rsid w:val="004A19DE"/>
    <w:rsid w:val="004A1E8F"/>
    <w:rsid w:val="004A238A"/>
    <w:rsid w:val="004A24D6"/>
    <w:rsid w:val="004A25A2"/>
    <w:rsid w:val="004A2884"/>
    <w:rsid w:val="004A2B3F"/>
    <w:rsid w:val="004A2E6A"/>
    <w:rsid w:val="004A2FAF"/>
    <w:rsid w:val="004A32D0"/>
    <w:rsid w:val="004A333D"/>
    <w:rsid w:val="004A3565"/>
    <w:rsid w:val="004A3630"/>
    <w:rsid w:val="004A3AA1"/>
    <w:rsid w:val="004A3C9E"/>
    <w:rsid w:val="004A4CB8"/>
    <w:rsid w:val="004A54E4"/>
    <w:rsid w:val="004A579F"/>
    <w:rsid w:val="004A5829"/>
    <w:rsid w:val="004A5A1B"/>
    <w:rsid w:val="004A5C33"/>
    <w:rsid w:val="004A5EBD"/>
    <w:rsid w:val="004A600E"/>
    <w:rsid w:val="004A634D"/>
    <w:rsid w:val="004A6D71"/>
    <w:rsid w:val="004A6F37"/>
    <w:rsid w:val="004A72A8"/>
    <w:rsid w:val="004A76B5"/>
    <w:rsid w:val="004A7889"/>
    <w:rsid w:val="004B0224"/>
    <w:rsid w:val="004B0AA7"/>
    <w:rsid w:val="004B0BB9"/>
    <w:rsid w:val="004B0C5F"/>
    <w:rsid w:val="004B0F05"/>
    <w:rsid w:val="004B1154"/>
    <w:rsid w:val="004B11BE"/>
    <w:rsid w:val="004B1368"/>
    <w:rsid w:val="004B1448"/>
    <w:rsid w:val="004B1483"/>
    <w:rsid w:val="004B161A"/>
    <w:rsid w:val="004B21C1"/>
    <w:rsid w:val="004B22F7"/>
    <w:rsid w:val="004B24EB"/>
    <w:rsid w:val="004B2817"/>
    <w:rsid w:val="004B2847"/>
    <w:rsid w:val="004B2DC1"/>
    <w:rsid w:val="004B2DD0"/>
    <w:rsid w:val="004B2FC6"/>
    <w:rsid w:val="004B3042"/>
    <w:rsid w:val="004B336F"/>
    <w:rsid w:val="004B3E08"/>
    <w:rsid w:val="004B4C29"/>
    <w:rsid w:val="004B4DB1"/>
    <w:rsid w:val="004B538A"/>
    <w:rsid w:val="004B5A21"/>
    <w:rsid w:val="004B5A91"/>
    <w:rsid w:val="004B5CC3"/>
    <w:rsid w:val="004B5E62"/>
    <w:rsid w:val="004B6893"/>
    <w:rsid w:val="004B6D03"/>
    <w:rsid w:val="004B720A"/>
    <w:rsid w:val="004B7370"/>
    <w:rsid w:val="004B75EF"/>
    <w:rsid w:val="004B78B3"/>
    <w:rsid w:val="004B7997"/>
    <w:rsid w:val="004B7C7A"/>
    <w:rsid w:val="004B7CBE"/>
    <w:rsid w:val="004B7CF6"/>
    <w:rsid w:val="004B7F67"/>
    <w:rsid w:val="004C010D"/>
    <w:rsid w:val="004C031E"/>
    <w:rsid w:val="004C05C1"/>
    <w:rsid w:val="004C0654"/>
    <w:rsid w:val="004C0713"/>
    <w:rsid w:val="004C0A97"/>
    <w:rsid w:val="004C0D62"/>
    <w:rsid w:val="004C1018"/>
    <w:rsid w:val="004C161F"/>
    <w:rsid w:val="004C17D6"/>
    <w:rsid w:val="004C1909"/>
    <w:rsid w:val="004C1953"/>
    <w:rsid w:val="004C20C4"/>
    <w:rsid w:val="004C27C4"/>
    <w:rsid w:val="004C2C4C"/>
    <w:rsid w:val="004C2E6C"/>
    <w:rsid w:val="004C32AE"/>
    <w:rsid w:val="004C3E2A"/>
    <w:rsid w:val="004C3FC2"/>
    <w:rsid w:val="004C3FD5"/>
    <w:rsid w:val="004C40D1"/>
    <w:rsid w:val="004C4DDC"/>
    <w:rsid w:val="004C4E7C"/>
    <w:rsid w:val="004C5508"/>
    <w:rsid w:val="004C58F8"/>
    <w:rsid w:val="004C5A8D"/>
    <w:rsid w:val="004C63FA"/>
    <w:rsid w:val="004C65DA"/>
    <w:rsid w:val="004C6765"/>
    <w:rsid w:val="004C6A3E"/>
    <w:rsid w:val="004C6AA1"/>
    <w:rsid w:val="004C6B94"/>
    <w:rsid w:val="004C6FF6"/>
    <w:rsid w:val="004C721A"/>
    <w:rsid w:val="004C74DF"/>
    <w:rsid w:val="004C786D"/>
    <w:rsid w:val="004C7906"/>
    <w:rsid w:val="004C7965"/>
    <w:rsid w:val="004C7D44"/>
    <w:rsid w:val="004C7FDB"/>
    <w:rsid w:val="004D000E"/>
    <w:rsid w:val="004D01BF"/>
    <w:rsid w:val="004D07B5"/>
    <w:rsid w:val="004D0BBA"/>
    <w:rsid w:val="004D0E45"/>
    <w:rsid w:val="004D12DB"/>
    <w:rsid w:val="004D14A9"/>
    <w:rsid w:val="004D169B"/>
    <w:rsid w:val="004D1DBA"/>
    <w:rsid w:val="004D1F74"/>
    <w:rsid w:val="004D23A3"/>
    <w:rsid w:val="004D241C"/>
    <w:rsid w:val="004D2943"/>
    <w:rsid w:val="004D2997"/>
    <w:rsid w:val="004D2EA1"/>
    <w:rsid w:val="004D3342"/>
    <w:rsid w:val="004D341E"/>
    <w:rsid w:val="004D3649"/>
    <w:rsid w:val="004D374F"/>
    <w:rsid w:val="004D40F8"/>
    <w:rsid w:val="004D4500"/>
    <w:rsid w:val="004D47DB"/>
    <w:rsid w:val="004D4E39"/>
    <w:rsid w:val="004D4E69"/>
    <w:rsid w:val="004D5212"/>
    <w:rsid w:val="004D56A9"/>
    <w:rsid w:val="004D5A1F"/>
    <w:rsid w:val="004D5BD7"/>
    <w:rsid w:val="004D5D1B"/>
    <w:rsid w:val="004D5EB3"/>
    <w:rsid w:val="004D5FF9"/>
    <w:rsid w:val="004D6111"/>
    <w:rsid w:val="004D6404"/>
    <w:rsid w:val="004D6580"/>
    <w:rsid w:val="004D701B"/>
    <w:rsid w:val="004D71C9"/>
    <w:rsid w:val="004D74A0"/>
    <w:rsid w:val="004D7576"/>
    <w:rsid w:val="004D7699"/>
    <w:rsid w:val="004D77B2"/>
    <w:rsid w:val="004E00AF"/>
    <w:rsid w:val="004E0D17"/>
    <w:rsid w:val="004E104B"/>
    <w:rsid w:val="004E140B"/>
    <w:rsid w:val="004E17C5"/>
    <w:rsid w:val="004E1B95"/>
    <w:rsid w:val="004E220D"/>
    <w:rsid w:val="004E2287"/>
    <w:rsid w:val="004E23E4"/>
    <w:rsid w:val="004E2B7C"/>
    <w:rsid w:val="004E2CE7"/>
    <w:rsid w:val="004E3B09"/>
    <w:rsid w:val="004E3C1B"/>
    <w:rsid w:val="004E3CE1"/>
    <w:rsid w:val="004E4C7E"/>
    <w:rsid w:val="004E4ED7"/>
    <w:rsid w:val="004E4EF3"/>
    <w:rsid w:val="004E508B"/>
    <w:rsid w:val="004E52F4"/>
    <w:rsid w:val="004E5367"/>
    <w:rsid w:val="004E53BF"/>
    <w:rsid w:val="004E6093"/>
    <w:rsid w:val="004E628C"/>
    <w:rsid w:val="004E70E8"/>
    <w:rsid w:val="004E7697"/>
    <w:rsid w:val="004E77BB"/>
    <w:rsid w:val="004E7A7F"/>
    <w:rsid w:val="004E7DAF"/>
    <w:rsid w:val="004F00B6"/>
    <w:rsid w:val="004F0266"/>
    <w:rsid w:val="004F0272"/>
    <w:rsid w:val="004F069E"/>
    <w:rsid w:val="004F0720"/>
    <w:rsid w:val="004F079A"/>
    <w:rsid w:val="004F0A1D"/>
    <w:rsid w:val="004F0AB9"/>
    <w:rsid w:val="004F0CA9"/>
    <w:rsid w:val="004F0CAF"/>
    <w:rsid w:val="004F1086"/>
    <w:rsid w:val="004F1219"/>
    <w:rsid w:val="004F133E"/>
    <w:rsid w:val="004F1F94"/>
    <w:rsid w:val="004F1FD9"/>
    <w:rsid w:val="004F1FED"/>
    <w:rsid w:val="004F2266"/>
    <w:rsid w:val="004F2560"/>
    <w:rsid w:val="004F25E3"/>
    <w:rsid w:val="004F3536"/>
    <w:rsid w:val="004F358C"/>
    <w:rsid w:val="004F35D8"/>
    <w:rsid w:val="004F35DC"/>
    <w:rsid w:val="004F3849"/>
    <w:rsid w:val="004F3B3E"/>
    <w:rsid w:val="004F3B61"/>
    <w:rsid w:val="004F3F99"/>
    <w:rsid w:val="004F402B"/>
    <w:rsid w:val="004F455D"/>
    <w:rsid w:val="004F48B2"/>
    <w:rsid w:val="004F49B2"/>
    <w:rsid w:val="004F49B8"/>
    <w:rsid w:val="004F49BE"/>
    <w:rsid w:val="004F5039"/>
    <w:rsid w:val="004F532A"/>
    <w:rsid w:val="004F54D2"/>
    <w:rsid w:val="004F55D0"/>
    <w:rsid w:val="004F5720"/>
    <w:rsid w:val="004F5776"/>
    <w:rsid w:val="004F61A6"/>
    <w:rsid w:val="004F61C3"/>
    <w:rsid w:val="004F647E"/>
    <w:rsid w:val="004F7409"/>
    <w:rsid w:val="004F7459"/>
    <w:rsid w:val="004F746B"/>
    <w:rsid w:val="004F75A5"/>
    <w:rsid w:val="004F76CF"/>
    <w:rsid w:val="004F78A0"/>
    <w:rsid w:val="004F7938"/>
    <w:rsid w:val="00500103"/>
    <w:rsid w:val="005001CC"/>
    <w:rsid w:val="005004E3"/>
    <w:rsid w:val="005004F8"/>
    <w:rsid w:val="00500721"/>
    <w:rsid w:val="0050088F"/>
    <w:rsid w:val="00500CB9"/>
    <w:rsid w:val="00500D45"/>
    <w:rsid w:val="00500E31"/>
    <w:rsid w:val="00500EA8"/>
    <w:rsid w:val="0050111C"/>
    <w:rsid w:val="005014D6"/>
    <w:rsid w:val="00501833"/>
    <w:rsid w:val="00501CDE"/>
    <w:rsid w:val="00502305"/>
    <w:rsid w:val="005024C4"/>
    <w:rsid w:val="0050259A"/>
    <w:rsid w:val="00502D17"/>
    <w:rsid w:val="00502E90"/>
    <w:rsid w:val="005035E6"/>
    <w:rsid w:val="00503602"/>
    <w:rsid w:val="0050386C"/>
    <w:rsid w:val="00503934"/>
    <w:rsid w:val="00503AC8"/>
    <w:rsid w:val="0050413E"/>
    <w:rsid w:val="00504627"/>
    <w:rsid w:val="00504FF1"/>
    <w:rsid w:val="0050501B"/>
    <w:rsid w:val="005051EF"/>
    <w:rsid w:val="00505696"/>
    <w:rsid w:val="0050571A"/>
    <w:rsid w:val="00505AB7"/>
    <w:rsid w:val="00506151"/>
    <w:rsid w:val="0050650A"/>
    <w:rsid w:val="005067F8"/>
    <w:rsid w:val="00506CA2"/>
    <w:rsid w:val="00506EDF"/>
    <w:rsid w:val="005070F6"/>
    <w:rsid w:val="00507172"/>
    <w:rsid w:val="0050727F"/>
    <w:rsid w:val="005072A6"/>
    <w:rsid w:val="005073FB"/>
    <w:rsid w:val="00507A60"/>
    <w:rsid w:val="00507EBA"/>
    <w:rsid w:val="00510129"/>
    <w:rsid w:val="00510894"/>
    <w:rsid w:val="00510B33"/>
    <w:rsid w:val="0051112E"/>
    <w:rsid w:val="00511785"/>
    <w:rsid w:val="005118B5"/>
    <w:rsid w:val="00511943"/>
    <w:rsid w:val="00511CAB"/>
    <w:rsid w:val="00512705"/>
    <w:rsid w:val="005129D7"/>
    <w:rsid w:val="00512E0D"/>
    <w:rsid w:val="00513224"/>
    <w:rsid w:val="005132CD"/>
    <w:rsid w:val="0051334B"/>
    <w:rsid w:val="005135B0"/>
    <w:rsid w:val="005135E9"/>
    <w:rsid w:val="0051397F"/>
    <w:rsid w:val="005144E8"/>
    <w:rsid w:val="0051459C"/>
    <w:rsid w:val="005146B2"/>
    <w:rsid w:val="00515228"/>
    <w:rsid w:val="005152DB"/>
    <w:rsid w:val="00515525"/>
    <w:rsid w:val="00515974"/>
    <w:rsid w:val="00515CB7"/>
    <w:rsid w:val="00516406"/>
    <w:rsid w:val="005169B4"/>
    <w:rsid w:val="0051705A"/>
    <w:rsid w:val="00517060"/>
    <w:rsid w:val="0051710C"/>
    <w:rsid w:val="00517257"/>
    <w:rsid w:val="00517890"/>
    <w:rsid w:val="00517B70"/>
    <w:rsid w:val="00517C0D"/>
    <w:rsid w:val="00517E3E"/>
    <w:rsid w:val="00517EDE"/>
    <w:rsid w:val="0052042A"/>
    <w:rsid w:val="005204CF"/>
    <w:rsid w:val="0052073B"/>
    <w:rsid w:val="00520996"/>
    <w:rsid w:val="00520CAC"/>
    <w:rsid w:val="00520F65"/>
    <w:rsid w:val="00521111"/>
    <w:rsid w:val="0052126F"/>
    <w:rsid w:val="00521309"/>
    <w:rsid w:val="00521D16"/>
    <w:rsid w:val="00521FEA"/>
    <w:rsid w:val="005224FB"/>
    <w:rsid w:val="00522D57"/>
    <w:rsid w:val="0052302E"/>
    <w:rsid w:val="0052315A"/>
    <w:rsid w:val="00523B7F"/>
    <w:rsid w:val="0052400A"/>
    <w:rsid w:val="005244C8"/>
    <w:rsid w:val="0052462F"/>
    <w:rsid w:val="005246D8"/>
    <w:rsid w:val="00524D16"/>
    <w:rsid w:val="005251BF"/>
    <w:rsid w:val="0052569F"/>
    <w:rsid w:val="005256AE"/>
    <w:rsid w:val="00525737"/>
    <w:rsid w:val="00525942"/>
    <w:rsid w:val="00525CF9"/>
    <w:rsid w:val="00525E5D"/>
    <w:rsid w:val="00525E7B"/>
    <w:rsid w:val="00526648"/>
    <w:rsid w:val="00526727"/>
    <w:rsid w:val="00526CD2"/>
    <w:rsid w:val="005276B0"/>
    <w:rsid w:val="0052790E"/>
    <w:rsid w:val="005279B8"/>
    <w:rsid w:val="00527BAD"/>
    <w:rsid w:val="00527DAF"/>
    <w:rsid w:val="00527F18"/>
    <w:rsid w:val="005307DA"/>
    <w:rsid w:val="00530D0C"/>
    <w:rsid w:val="00530ED9"/>
    <w:rsid w:val="00530F70"/>
    <w:rsid w:val="00531AD0"/>
    <w:rsid w:val="00531F4B"/>
    <w:rsid w:val="00532483"/>
    <w:rsid w:val="0053278E"/>
    <w:rsid w:val="005327F2"/>
    <w:rsid w:val="00532C4E"/>
    <w:rsid w:val="00532DF4"/>
    <w:rsid w:val="0053342B"/>
    <w:rsid w:val="00533800"/>
    <w:rsid w:val="00534090"/>
    <w:rsid w:val="0053443C"/>
    <w:rsid w:val="005345D2"/>
    <w:rsid w:val="00534767"/>
    <w:rsid w:val="00534AE7"/>
    <w:rsid w:val="00534D65"/>
    <w:rsid w:val="005350B7"/>
    <w:rsid w:val="00535284"/>
    <w:rsid w:val="00535343"/>
    <w:rsid w:val="005353DF"/>
    <w:rsid w:val="0053545E"/>
    <w:rsid w:val="005358F6"/>
    <w:rsid w:val="00535E5C"/>
    <w:rsid w:val="00535E91"/>
    <w:rsid w:val="00535EB0"/>
    <w:rsid w:val="00535FA0"/>
    <w:rsid w:val="00536069"/>
    <w:rsid w:val="005365A7"/>
    <w:rsid w:val="00536DAD"/>
    <w:rsid w:val="00536F22"/>
    <w:rsid w:val="00536F5C"/>
    <w:rsid w:val="0053758C"/>
    <w:rsid w:val="0053767E"/>
    <w:rsid w:val="005379DD"/>
    <w:rsid w:val="00537A59"/>
    <w:rsid w:val="00537D2D"/>
    <w:rsid w:val="00537D6F"/>
    <w:rsid w:val="00537D81"/>
    <w:rsid w:val="005402A6"/>
    <w:rsid w:val="0054030F"/>
    <w:rsid w:val="005408A7"/>
    <w:rsid w:val="00540BD1"/>
    <w:rsid w:val="00540CD7"/>
    <w:rsid w:val="00540EFD"/>
    <w:rsid w:val="00540F3D"/>
    <w:rsid w:val="00541152"/>
    <w:rsid w:val="0054117A"/>
    <w:rsid w:val="00541644"/>
    <w:rsid w:val="005419DF"/>
    <w:rsid w:val="00541F69"/>
    <w:rsid w:val="0054251E"/>
    <w:rsid w:val="0054253B"/>
    <w:rsid w:val="00542707"/>
    <w:rsid w:val="00542E92"/>
    <w:rsid w:val="005434A5"/>
    <w:rsid w:val="005434D0"/>
    <w:rsid w:val="00543963"/>
    <w:rsid w:val="00543B50"/>
    <w:rsid w:val="00543BAB"/>
    <w:rsid w:val="00543EB7"/>
    <w:rsid w:val="00543FF7"/>
    <w:rsid w:val="00544DCD"/>
    <w:rsid w:val="00544FA1"/>
    <w:rsid w:val="0054545A"/>
    <w:rsid w:val="00545822"/>
    <w:rsid w:val="00545CD4"/>
    <w:rsid w:val="00545D74"/>
    <w:rsid w:val="00545EE2"/>
    <w:rsid w:val="00545EED"/>
    <w:rsid w:val="00547223"/>
    <w:rsid w:val="00547787"/>
    <w:rsid w:val="005478EE"/>
    <w:rsid w:val="00547999"/>
    <w:rsid w:val="005479A3"/>
    <w:rsid w:val="005500DB"/>
    <w:rsid w:val="00550814"/>
    <w:rsid w:val="0055092E"/>
    <w:rsid w:val="00550A24"/>
    <w:rsid w:val="00550ED3"/>
    <w:rsid w:val="00550F9A"/>
    <w:rsid w:val="00551592"/>
    <w:rsid w:val="005515C5"/>
    <w:rsid w:val="005517C1"/>
    <w:rsid w:val="00551C9A"/>
    <w:rsid w:val="00551F4C"/>
    <w:rsid w:val="005520A6"/>
    <w:rsid w:val="00552244"/>
    <w:rsid w:val="0055259F"/>
    <w:rsid w:val="0055342A"/>
    <w:rsid w:val="00553827"/>
    <w:rsid w:val="00553D67"/>
    <w:rsid w:val="00553FE5"/>
    <w:rsid w:val="00554020"/>
    <w:rsid w:val="005542E8"/>
    <w:rsid w:val="0055432E"/>
    <w:rsid w:val="005543E5"/>
    <w:rsid w:val="00554783"/>
    <w:rsid w:val="00554957"/>
    <w:rsid w:val="00554A2B"/>
    <w:rsid w:val="0055500F"/>
    <w:rsid w:val="00555110"/>
    <w:rsid w:val="0055526B"/>
    <w:rsid w:val="005553B6"/>
    <w:rsid w:val="005562E8"/>
    <w:rsid w:val="00556688"/>
    <w:rsid w:val="00556CA5"/>
    <w:rsid w:val="00557214"/>
    <w:rsid w:val="0055756B"/>
    <w:rsid w:val="0055760D"/>
    <w:rsid w:val="005577AA"/>
    <w:rsid w:val="005578AD"/>
    <w:rsid w:val="00557AB7"/>
    <w:rsid w:val="00557BCF"/>
    <w:rsid w:val="00557F27"/>
    <w:rsid w:val="00560092"/>
    <w:rsid w:val="00560151"/>
    <w:rsid w:val="00560471"/>
    <w:rsid w:val="00560597"/>
    <w:rsid w:val="005609B5"/>
    <w:rsid w:val="00560ABD"/>
    <w:rsid w:val="005611C8"/>
    <w:rsid w:val="00561A5E"/>
    <w:rsid w:val="00561F69"/>
    <w:rsid w:val="0056211E"/>
    <w:rsid w:val="00562914"/>
    <w:rsid w:val="00562BFE"/>
    <w:rsid w:val="00563109"/>
    <w:rsid w:val="005633EE"/>
    <w:rsid w:val="005634D0"/>
    <w:rsid w:val="00563ABD"/>
    <w:rsid w:val="00563FEE"/>
    <w:rsid w:val="005644B9"/>
    <w:rsid w:val="0056490F"/>
    <w:rsid w:val="00564AB1"/>
    <w:rsid w:val="00565065"/>
    <w:rsid w:val="0056541C"/>
    <w:rsid w:val="00565602"/>
    <w:rsid w:val="005657FA"/>
    <w:rsid w:val="00565ADD"/>
    <w:rsid w:val="00565E71"/>
    <w:rsid w:val="0056612F"/>
    <w:rsid w:val="005663B5"/>
    <w:rsid w:val="00566800"/>
    <w:rsid w:val="0056685B"/>
    <w:rsid w:val="00566BB0"/>
    <w:rsid w:val="00566C59"/>
    <w:rsid w:val="00566DD5"/>
    <w:rsid w:val="005676A0"/>
    <w:rsid w:val="00567A98"/>
    <w:rsid w:val="00567CA6"/>
    <w:rsid w:val="00567ECD"/>
    <w:rsid w:val="00567EDC"/>
    <w:rsid w:val="00567FE1"/>
    <w:rsid w:val="005700C8"/>
    <w:rsid w:val="005707A1"/>
    <w:rsid w:val="00570D1A"/>
    <w:rsid w:val="00570D2F"/>
    <w:rsid w:val="00570E74"/>
    <w:rsid w:val="00571015"/>
    <w:rsid w:val="00571047"/>
    <w:rsid w:val="00571084"/>
    <w:rsid w:val="00571302"/>
    <w:rsid w:val="005713FE"/>
    <w:rsid w:val="005716CC"/>
    <w:rsid w:val="00571711"/>
    <w:rsid w:val="00571BC2"/>
    <w:rsid w:val="00571D95"/>
    <w:rsid w:val="00571F8E"/>
    <w:rsid w:val="0057223C"/>
    <w:rsid w:val="00572751"/>
    <w:rsid w:val="00572977"/>
    <w:rsid w:val="005731D5"/>
    <w:rsid w:val="005738BF"/>
    <w:rsid w:val="00573915"/>
    <w:rsid w:val="0057397B"/>
    <w:rsid w:val="005739D7"/>
    <w:rsid w:val="00573D6B"/>
    <w:rsid w:val="005741F3"/>
    <w:rsid w:val="0057472A"/>
    <w:rsid w:val="0057489E"/>
    <w:rsid w:val="00574BB0"/>
    <w:rsid w:val="005751EC"/>
    <w:rsid w:val="0057527C"/>
    <w:rsid w:val="00575BB5"/>
    <w:rsid w:val="00576284"/>
    <w:rsid w:val="00576464"/>
    <w:rsid w:val="005764C5"/>
    <w:rsid w:val="00576959"/>
    <w:rsid w:val="00576CAE"/>
    <w:rsid w:val="00577075"/>
    <w:rsid w:val="0057761D"/>
    <w:rsid w:val="005779D1"/>
    <w:rsid w:val="00577B99"/>
    <w:rsid w:val="00577D53"/>
    <w:rsid w:val="005802C2"/>
    <w:rsid w:val="0058087B"/>
    <w:rsid w:val="00580ADA"/>
    <w:rsid w:val="005812E4"/>
    <w:rsid w:val="005817F9"/>
    <w:rsid w:val="005819F0"/>
    <w:rsid w:val="00581B6B"/>
    <w:rsid w:val="00581D00"/>
    <w:rsid w:val="00581FF0"/>
    <w:rsid w:val="0058250B"/>
    <w:rsid w:val="005829C9"/>
    <w:rsid w:val="00582B2D"/>
    <w:rsid w:val="00582DF1"/>
    <w:rsid w:val="00582E0B"/>
    <w:rsid w:val="0058328B"/>
    <w:rsid w:val="00583560"/>
    <w:rsid w:val="00583D81"/>
    <w:rsid w:val="00583E4C"/>
    <w:rsid w:val="00583E9E"/>
    <w:rsid w:val="00583F1C"/>
    <w:rsid w:val="005843FF"/>
    <w:rsid w:val="005845B3"/>
    <w:rsid w:val="005845C8"/>
    <w:rsid w:val="00584660"/>
    <w:rsid w:val="005849EE"/>
    <w:rsid w:val="00584A31"/>
    <w:rsid w:val="00584CA8"/>
    <w:rsid w:val="005852A8"/>
    <w:rsid w:val="005852E4"/>
    <w:rsid w:val="005859AA"/>
    <w:rsid w:val="00585C87"/>
    <w:rsid w:val="00585DFF"/>
    <w:rsid w:val="00585E1A"/>
    <w:rsid w:val="00586108"/>
    <w:rsid w:val="00586A99"/>
    <w:rsid w:val="00586BAD"/>
    <w:rsid w:val="00586EC0"/>
    <w:rsid w:val="00587552"/>
    <w:rsid w:val="005875AD"/>
    <w:rsid w:val="005875C5"/>
    <w:rsid w:val="005876AC"/>
    <w:rsid w:val="005878FB"/>
    <w:rsid w:val="005906F3"/>
    <w:rsid w:val="00590AD2"/>
    <w:rsid w:val="00591183"/>
    <w:rsid w:val="005912F3"/>
    <w:rsid w:val="005915CE"/>
    <w:rsid w:val="00591B83"/>
    <w:rsid w:val="00591B98"/>
    <w:rsid w:val="00591E58"/>
    <w:rsid w:val="00591F84"/>
    <w:rsid w:val="005922B7"/>
    <w:rsid w:val="00592465"/>
    <w:rsid w:val="0059274C"/>
    <w:rsid w:val="00592AE0"/>
    <w:rsid w:val="00592E4F"/>
    <w:rsid w:val="0059317A"/>
    <w:rsid w:val="005931E9"/>
    <w:rsid w:val="005936D0"/>
    <w:rsid w:val="0059381F"/>
    <w:rsid w:val="00593CCE"/>
    <w:rsid w:val="00594009"/>
    <w:rsid w:val="005940EC"/>
    <w:rsid w:val="00594793"/>
    <w:rsid w:val="00594950"/>
    <w:rsid w:val="00594991"/>
    <w:rsid w:val="00594AB6"/>
    <w:rsid w:val="00594F53"/>
    <w:rsid w:val="00594F77"/>
    <w:rsid w:val="005951C8"/>
    <w:rsid w:val="00595693"/>
    <w:rsid w:val="00595723"/>
    <w:rsid w:val="00595727"/>
    <w:rsid w:val="00595786"/>
    <w:rsid w:val="00595788"/>
    <w:rsid w:val="0059596D"/>
    <w:rsid w:val="00595A8E"/>
    <w:rsid w:val="00595B4B"/>
    <w:rsid w:val="00595B6C"/>
    <w:rsid w:val="00595F2D"/>
    <w:rsid w:val="0059608A"/>
    <w:rsid w:val="005964D2"/>
    <w:rsid w:val="00596BCA"/>
    <w:rsid w:val="00596EEC"/>
    <w:rsid w:val="0059719F"/>
    <w:rsid w:val="005972B1"/>
    <w:rsid w:val="005976EE"/>
    <w:rsid w:val="00597E91"/>
    <w:rsid w:val="005A0691"/>
    <w:rsid w:val="005A06AE"/>
    <w:rsid w:val="005A082A"/>
    <w:rsid w:val="005A135A"/>
    <w:rsid w:val="005A1551"/>
    <w:rsid w:val="005A1939"/>
    <w:rsid w:val="005A199D"/>
    <w:rsid w:val="005A1DF5"/>
    <w:rsid w:val="005A20AA"/>
    <w:rsid w:val="005A222C"/>
    <w:rsid w:val="005A25D1"/>
    <w:rsid w:val="005A2A68"/>
    <w:rsid w:val="005A2B4B"/>
    <w:rsid w:val="005A2BE9"/>
    <w:rsid w:val="005A2D74"/>
    <w:rsid w:val="005A3133"/>
    <w:rsid w:val="005A3227"/>
    <w:rsid w:val="005A33F8"/>
    <w:rsid w:val="005A355D"/>
    <w:rsid w:val="005A3771"/>
    <w:rsid w:val="005A38E7"/>
    <w:rsid w:val="005A455C"/>
    <w:rsid w:val="005A48D4"/>
    <w:rsid w:val="005A4906"/>
    <w:rsid w:val="005A5045"/>
    <w:rsid w:val="005A51B1"/>
    <w:rsid w:val="005A55B7"/>
    <w:rsid w:val="005A5693"/>
    <w:rsid w:val="005A5C8A"/>
    <w:rsid w:val="005A5E4E"/>
    <w:rsid w:val="005A60AF"/>
    <w:rsid w:val="005A6432"/>
    <w:rsid w:val="005A6815"/>
    <w:rsid w:val="005A6915"/>
    <w:rsid w:val="005A6C08"/>
    <w:rsid w:val="005A6C12"/>
    <w:rsid w:val="005A6C3B"/>
    <w:rsid w:val="005A6DE4"/>
    <w:rsid w:val="005A6F0F"/>
    <w:rsid w:val="005A7284"/>
    <w:rsid w:val="005A7501"/>
    <w:rsid w:val="005A7C16"/>
    <w:rsid w:val="005B0490"/>
    <w:rsid w:val="005B07DA"/>
    <w:rsid w:val="005B13DC"/>
    <w:rsid w:val="005B13E9"/>
    <w:rsid w:val="005B14E1"/>
    <w:rsid w:val="005B16CF"/>
    <w:rsid w:val="005B1FB6"/>
    <w:rsid w:val="005B23D7"/>
    <w:rsid w:val="005B26E4"/>
    <w:rsid w:val="005B2A66"/>
    <w:rsid w:val="005B2B63"/>
    <w:rsid w:val="005B3107"/>
    <w:rsid w:val="005B31EC"/>
    <w:rsid w:val="005B3280"/>
    <w:rsid w:val="005B3480"/>
    <w:rsid w:val="005B37B6"/>
    <w:rsid w:val="005B397B"/>
    <w:rsid w:val="005B3BEA"/>
    <w:rsid w:val="005B4156"/>
    <w:rsid w:val="005B459D"/>
    <w:rsid w:val="005B45A0"/>
    <w:rsid w:val="005B4805"/>
    <w:rsid w:val="005B4D59"/>
    <w:rsid w:val="005B506E"/>
    <w:rsid w:val="005B5151"/>
    <w:rsid w:val="005B5247"/>
    <w:rsid w:val="005B55C6"/>
    <w:rsid w:val="005B5853"/>
    <w:rsid w:val="005B5E1D"/>
    <w:rsid w:val="005B612E"/>
    <w:rsid w:val="005B61AD"/>
    <w:rsid w:val="005B69F5"/>
    <w:rsid w:val="005B6CBD"/>
    <w:rsid w:val="005B70B5"/>
    <w:rsid w:val="005B71DC"/>
    <w:rsid w:val="005B7559"/>
    <w:rsid w:val="005B7677"/>
    <w:rsid w:val="005B76BD"/>
    <w:rsid w:val="005B78B0"/>
    <w:rsid w:val="005B7A5F"/>
    <w:rsid w:val="005B7D76"/>
    <w:rsid w:val="005C01F6"/>
    <w:rsid w:val="005C0B53"/>
    <w:rsid w:val="005C0BE1"/>
    <w:rsid w:val="005C0C24"/>
    <w:rsid w:val="005C0CC4"/>
    <w:rsid w:val="005C0E67"/>
    <w:rsid w:val="005C13EC"/>
    <w:rsid w:val="005C1510"/>
    <w:rsid w:val="005C182B"/>
    <w:rsid w:val="005C18F3"/>
    <w:rsid w:val="005C1C2B"/>
    <w:rsid w:val="005C2184"/>
    <w:rsid w:val="005C22A1"/>
    <w:rsid w:val="005C2455"/>
    <w:rsid w:val="005C3268"/>
    <w:rsid w:val="005C3427"/>
    <w:rsid w:val="005C35A2"/>
    <w:rsid w:val="005C3896"/>
    <w:rsid w:val="005C3938"/>
    <w:rsid w:val="005C3C4E"/>
    <w:rsid w:val="005C3C56"/>
    <w:rsid w:val="005C3E50"/>
    <w:rsid w:val="005C4057"/>
    <w:rsid w:val="005C44E3"/>
    <w:rsid w:val="005C4523"/>
    <w:rsid w:val="005C4609"/>
    <w:rsid w:val="005C4E3D"/>
    <w:rsid w:val="005C5047"/>
    <w:rsid w:val="005C5753"/>
    <w:rsid w:val="005C5958"/>
    <w:rsid w:val="005C5AAB"/>
    <w:rsid w:val="005C66CA"/>
    <w:rsid w:val="005C6CB6"/>
    <w:rsid w:val="005C6F62"/>
    <w:rsid w:val="005C739D"/>
    <w:rsid w:val="005C7528"/>
    <w:rsid w:val="005C75CD"/>
    <w:rsid w:val="005C7634"/>
    <w:rsid w:val="005C7DF2"/>
    <w:rsid w:val="005C7EA9"/>
    <w:rsid w:val="005D087C"/>
    <w:rsid w:val="005D0BBA"/>
    <w:rsid w:val="005D10CF"/>
    <w:rsid w:val="005D147E"/>
    <w:rsid w:val="005D158A"/>
    <w:rsid w:val="005D1739"/>
    <w:rsid w:val="005D1747"/>
    <w:rsid w:val="005D19AD"/>
    <w:rsid w:val="005D1D3E"/>
    <w:rsid w:val="005D1D76"/>
    <w:rsid w:val="005D22D9"/>
    <w:rsid w:val="005D2674"/>
    <w:rsid w:val="005D2AFB"/>
    <w:rsid w:val="005D2B55"/>
    <w:rsid w:val="005D2C2E"/>
    <w:rsid w:val="005D2DCB"/>
    <w:rsid w:val="005D3065"/>
    <w:rsid w:val="005D3386"/>
    <w:rsid w:val="005D3617"/>
    <w:rsid w:val="005D3D96"/>
    <w:rsid w:val="005D3F5E"/>
    <w:rsid w:val="005D4577"/>
    <w:rsid w:val="005D470B"/>
    <w:rsid w:val="005D47F5"/>
    <w:rsid w:val="005D4F77"/>
    <w:rsid w:val="005D5411"/>
    <w:rsid w:val="005D5A45"/>
    <w:rsid w:val="005D5BEB"/>
    <w:rsid w:val="005D5E8B"/>
    <w:rsid w:val="005D5F9F"/>
    <w:rsid w:val="005D612D"/>
    <w:rsid w:val="005D614E"/>
    <w:rsid w:val="005D6AB8"/>
    <w:rsid w:val="005D7C47"/>
    <w:rsid w:val="005D7E69"/>
    <w:rsid w:val="005D7FBA"/>
    <w:rsid w:val="005E0230"/>
    <w:rsid w:val="005E04D6"/>
    <w:rsid w:val="005E0AE8"/>
    <w:rsid w:val="005E0B94"/>
    <w:rsid w:val="005E0BE9"/>
    <w:rsid w:val="005E0C0E"/>
    <w:rsid w:val="005E0E1F"/>
    <w:rsid w:val="005E0F53"/>
    <w:rsid w:val="005E0FC9"/>
    <w:rsid w:val="005E1206"/>
    <w:rsid w:val="005E18F7"/>
    <w:rsid w:val="005E22C5"/>
    <w:rsid w:val="005E236B"/>
    <w:rsid w:val="005E2523"/>
    <w:rsid w:val="005E2636"/>
    <w:rsid w:val="005E2DA0"/>
    <w:rsid w:val="005E2F31"/>
    <w:rsid w:val="005E3354"/>
    <w:rsid w:val="005E3562"/>
    <w:rsid w:val="005E379A"/>
    <w:rsid w:val="005E40B5"/>
    <w:rsid w:val="005E41E7"/>
    <w:rsid w:val="005E4254"/>
    <w:rsid w:val="005E4A10"/>
    <w:rsid w:val="005E4D08"/>
    <w:rsid w:val="005E4D45"/>
    <w:rsid w:val="005E4F29"/>
    <w:rsid w:val="005E5489"/>
    <w:rsid w:val="005E5526"/>
    <w:rsid w:val="005E5760"/>
    <w:rsid w:val="005E581D"/>
    <w:rsid w:val="005E593B"/>
    <w:rsid w:val="005E599F"/>
    <w:rsid w:val="005E5AB7"/>
    <w:rsid w:val="005E5D95"/>
    <w:rsid w:val="005E6367"/>
    <w:rsid w:val="005E69F4"/>
    <w:rsid w:val="005E6BF0"/>
    <w:rsid w:val="005E6CE7"/>
    <w:rsid w:val="005E750E"/>
    <w:rsid w:val="005E7850"/>
    <w:rsid w:val="005E785E"/>
    <w:rsid w:val="005E7897"/>
    <w:rsid w:val="005E7E53"/>
    <w:rsid w:val="005F0144"/>
    <w:rsid w:val="005F017E"/>
    <w:rsid w:val="005F04E7"/>
    <w:rsid w:val="005F0866"/>
    <w:rsid w:val="005F08FD"/>
    <w:rsid w:val="005F0B05"/>
    <w:rsid w:val="005F11E3"/>
    <w:rsid w:val="005F1235"/>
    <w:rsid w:val="005F1521"/>
    <w:rsid w:val="005F16EB"/>
    <w:rsid w:val="005F1890"/>
    <w:rsid w:val="005F201E"/>
    <w:rsid w:val="005F204B"/>
    <w:rsid w:val="005F2541"/>
    <w:rsid w:val="005F260F"/>
    <w:rsid w:val="005F2A4B"/>
    <w:rsid w:val="005F30CF"/>
    <w:rsid w:val="005F339D"/>
    <w:rsid w:val="005F3A71"/>
    <w:rsid w:val="005F3BF0"/>
    <w:rsid w:val="005F3F33"/>
    <w:rsid w:val="005F4069"/>
    <w:rsid w:val="005F43D5"/>
    <w:rsid w:val="005F4676"/>
    <w:rsid w:val="005F4BB1"/>
    <w:rsid w:val="005F4C2C"/>
    <w:rsid w:val="005F5323"/>
    <w:rsid w:val="005F532E"/>
    <w:rsid w:val="005F53E5"/>
    <w:rsid w:val="005F5494"/>
    <w:rsid w:val="005F550E"/>
    <w:rsid w:val="005F56D2"/>
    <w:rsid w:val="005F6003"/>
    <w:rsid w:val="005F6272"/>
    <w:rsid w:val="005F6537"/>
    <w:rsid w:val="005F653E"/>
    <w:rsid w:val="005F6682"/>
    <w:rsid w:val="005F6898"/>
    <w:rsid w:val="005F6B32"/>
    <w:rsid w:val="005F6B47"/>
    <w:rsid w:val="005F6E67"/>
    <w:rsid w:val="005F70F9"/>
    <w:rsid w:val="005F76F2"/>
    <w:rsid w:val="005F78AA"/>
    <w:rsid w:val="005F790F"/>
    <w:rsid w:val="005F7CA0"/>
    <w:rsid w:val="005F7D38"/>
    <w:rsid w:val="006000C3"/>
    <w:rsid w:val="00600139"/>
    <w:rsid w:val="0060066F"/>
    <w:rsid w:val="006007CC"/>
    <w:rsid w:val="0060098C"/>
    <w:rsid w:val="00600B5F"/>
    <w:rsid w:val="00600D97"/>
    <w:rsid w:val="00601305"/>
    <w:rsid w:val="00601367"/>
    <w:rsid w:val="006019D4"/>
    <w:rsid w:val="006021EF"/>
    <w:rsid w:val="006021FB"/>
    <w:rsid w:val="00602251"/>
    <w:rsid w:val="006027F4"/>
    <w:rsid w:val="00602826"/>
    <w:rsid w:val="00602BDE"/>
    <w:rsid w:val="00602C09"/>
    <w:rsid w:val="00602D5A"/>
    <w:rsid w:val="00602FB9"/>
    <w:rsid w:val="006030A9"/>
    <w:rsid w:val="0060357C"/>
    <w:rsid w:val="00603903"/>
    <w:rsid w:val="00603A0B"/>
    <w:rsid w:val="00604212"/>
    <w:rsid w:val="006042A2"/>
    <w:rsid w:val="006042FA"/>
    <w:rsid w:val="006049C4"/>
    <w:rsid w:val="00604E3A"/>
    <w:rsid w:val="00605414"/>
    <w:rsid w:val="006055C9"/>
    <w:rsid w:val="0060588E"/>
    <w:rsid w:val="00605894"/>
    <w:rsid w:val="006058F3"/>
    <w:rsid w:val="00605906"/>
    <w:rsid w:val="00605CDA"/>
    <w:rsid w:val="00605E55"/>
    <w:rsid w:val="00606395"/>
    <w:rsid w:val="0060655D"/>
    <w:rsid w:val="006066CA"/>
    <w:rsid w:val="0060691B"/>
    <w:rsid w:val="00606937"/>
    <w:rsid w:val="00606ADA"/>
    <w:rsid w:val="00606D13"/>
    <w:rsid w:val="00606E98"/>
    <w:rsid w:val="006070D2"/>
    <w:rsid w:val="006072F9"/>
    <w:rsid w:val="006073F3"/>
    <w:rsid w:val="006075C1"/>
    <w:rsid w:val="006076D5"/>
    <w:rsid w:val="006078A6"/>
    <w:rsid w:val="00607998"/>
    <w:rsid w:val="0061019E"/>
    <w:rsid w:val="00610309"/>
    <w:rsid w:val="0061081E"/>
    <w:rsid w:val="006108FE"/>
    <w:rsid w:val="00610FDC"/>
    <w:rsid w:val="00611087"/>
    <w:rsid w:val="00611178"/>
    <w:rsid w:val="0061180A"/>
    <w:rsid w:val="006118D7"/>
    <w:rsid w:val="00611B29"/>
    <w:rsid w:val="006123DC"/>
    <w:rsid w:val="00612713"/>
    <w:rsid w:val="00612A99"/>
    <w:rsid w:val="00612E1B"/>
    <w:rsid w:val="00612F6F"/>
    <w:rsid w:val="006130B4"/>
    <w:rsid w:val="00613733"/>
    <w:rsid w:val="0061393E"/>
    <w:rsid w:val="006140BC"/>
    <w:rsid w:val="006142A2"/>
    <w:rsid w:val="00614352"/>
    <w:rsid w:val="006145DE"/>
    <w:rsid w:val="0061480D"/>
    <w:rsid w:val="006148EA"/>
    <w:rsid w:val="006149DD"/>
    <w:rsid w:val="00614A4E"/>
    <w:rsid w:val="00614CC9"/>
    <w:rsid w:val="006151BB"/>
    <w:rsid w:val="00615403"/>
    <w:rsid w:val="00615905"/>
    <w:rsid w:val="00615944"/>
    <w:rsid w:val="00615A32"/>
    <w:rsid w:val="006161F8"/>
    <w:rsid w:val="00616252"/>
    <w:rsid w:val="00616B5C"/>
    <w:rsid w:val="00616C28"/>
    <w:rsid w:val="00617006"/>
    <w:rsid w:val="0061714A"/>
    <w:rsid w:val="00617473"/>
    <w:rsid w:val="0061747C"/>
    <w:rsid w:val="00617504"/>
    <w:rsid w:val="0061791B"/>
    <w:rsid w:val="00617ACE"/>
    <w:rsid w:val="00617EA9"/>
    <w:rsid w:val="00617F78"/>
    <w:rsid w:val="0062099C"/>
    <w:rsid w:val="00620AE8"/>
    <w:rsid w:val="00620F14"/>
    <w:rsid w:val="0062138E"/>
    <w:rsid w:val="00621562"/>
    <w:rsid w:val="00621721"/>
    <w:rsid w:val="00621A37"/>
    <w:rsid w:val="00621B7D"/>
    <w:rsid w:val="00621C0B"/>
    <w:rsid w:val="006227D6"/>
    <w:rsid w:val="006227D9"/>
    <w:rsid w:val="006228D4"/>
    <w:rsid w:val="00622A32"/>
    <w:rsid w:val="00623154"/>
    <w:rsid w:val="006234AA"/>
    <w:rsid w:val="00623ADF"/>
    <w:rsid w:val="00623B9E"/>
    <w:rsid w:val="00623ED7"/>
    <w:rsid w:val="006242A5"/>
    <w:rsid w:val="0062437A"/>
    <w:rsid w:val="0062463E"/>
    <w:rsid w:val="00624BD3"/>
    <w:rsid w:val="00624C47"/>
    <w:rsid w:val="00624E3E"/>
    <w:rsid w:val="00624EAA"/>
    <w:rsid w:val="006256F9"/>
    <w:rsid w:val="0062575A"/>
    <w:rsid w:val="00625E67"/>
    <w:rsid w:val="00626623"/>
    <w:rsid w:val="0062714E"/>
    <w:rsid w:val="00627814"/>
    <w:rsid w:val="00627880"/>
    <w:rsid w:val="00627FF3"/>
    <w:rsid w:val="0063038D"/>
    <w:rsid w:val="006305C0"/>
    <w:rsid w:val="00630606"/>
    <w:rsid w:val="00630A84"/>
    <w:rsid w:val="00630D82"/>
    <w:rsid w:val="00630FCA"/>
    <w:rsid w:val="00631254"/>
    <w:rsid w:val="0063136F"/>
    <w:rsid w:val="00631456"/>
    <w:rsid w:val="006323D3"/>
    <w:rsid w:val="00632A49"/>
    <w:rsid w:val="00632B48"/>
    <w:rsid w:val="006330E4"/>
    <w:rsid w:val="00633735"/>
    <w:rsid w:val="00633801"/>
    <w:rsid w:val="00633AD8"/>
    <w:rsid w:val="00633AEF"/>
    <w:rsid w:val="00633C55"/>
    <w:rsid w:val="00633F21"/>
    <w:rsid w:val="006340C7"/>
    <w:rsid w:val="006349E3"/>
    <w:rsid w:val="0063549E"/>
    <w:rsid w:val="006354E9"/>
    <w:rsid w:val="00635998"/>
    <w:rsid w:val="00635A04"/>
    <w:rsid w:val="00635AD9"/>
    <w:rsid w:val="00635CA0"/>
    <w:rsid w:val="00635D85"/>
    <w:rsid w:val="00635DD4"/>
    <w:rsid w:val="00635DE9"/>
    <w:rsid w:val="00635EB3"/>
    <w:rsid w:val="00636080"/>
    <w:rsid w:val="006360C4"/>
    <w:rsid w:val="0063629A"/>
    <w:rsid w:val="0063649E"/>
    <w:rsid w:val="006365C9"/>
    <w:rsid w:val="0063689A"/>
    <w:rsid w:val="00636FDE"/>
    <w:rsid w:val="006378B2"/>
    <w:rsid w:val="00637B4A"/>
    <w:rsid w:val="00637E21"/>
    <w:rsid w:val="00640320"/>
    <w:rsid w:val="0064068A"/>
    <w:rsid w:val="006408EC"/>
    <w:rsid w:val="00640C71"/>
    <w:rsid w:val="00640C90"/>
    <w:rsid w:val="00641234"/>
    <w:rsid w:val="006412C3"/>
    <w:rsid w:val="006413EA"/>
    <w:rsid w:val="00641659"/>
    <w:rsid w:val="00641874"/>
    <w:rsid w:val="0064196E"/>
    <w:rsid w:val="00641BE2"/>
    <w:rsid w:val="00641D5F"/>
    <w:rsid w:val="00641EC6"/>
    <w:rsid w:val="00641F29"/>
    <w:rsid w:val="006427C7"/>
    <w:rsid w:val="00642A76"/>
    <w:rsid w:val="00642C9F"/>
    <w:rsid w:val="00643761"/>
    <w:rsid w:val="006437B7"/>
    <w:rsid w:val="00643AC7"/>
    <w:rsid w:val="00643F5F"/>
    <w:rsid w:val="00644950"/>
    <w:rsid w:val="00644C4A"/>
    <w:rsid w:val="00644C7C"/>
    <w:rsid w:val="0064535C"/>
    <w:rsid w:val="006458DD"/>
    <w:rsid w:val="00645ED1"/>
    <w:rsid w:val="006461BC"/>
    <w:rsid w:val="006462B5"/>
    <w:rsid w:val="00647361"/>
    <w:rsid w:val="006474A3"/>
    <w:rsid w:val="006502F0"/>
    <w:rsid w:val="00650A90"/>
    <w:rsid w:val="00650B99"/>
    <w:rsid w:val="00650BB1"/>
    <w:rsid w:val="00650DE9"/>
    <w:rsid w:val="006510EE"/>
    <w:rsid w:val="00651475"/>
    <w:rsid w:val="00651762"/>
    <w:rsid w:val="006518E7"/>
    <w:rsid w:val="00651ACC"/>
    <w:rsid w:val="00651B35"/>
    <w:rsid w:val="00651D30"/>
    <w:rsid w:val="00652100"/>
    <w:rsid w:val="0065227A"/>
    <w:rsid w:val="00652449"/>
    <w:rsid w:val="0065249C"/>
    <w:rsid w:val="00652505"/>
    <w:rsid w:val="00652798"/>
    <w:rsid w:val="0065298C"/>
    <w:rsid w:val="00652AD0"/>
    <w:rsid w:val="00653332"/>
    <w:rsid w:val="006537E6"/>
    <w:rsid w:val="006538A7"/>
    <w:rsid w:val="00653C84"/>
    <w:rsid w:val="00653FD0"/>
    <w:rsid w:val="00654564"/>
    <w:rsid w:val="00654BC4"/>
    <w:rsid w:val="00654E4F"/>
    <w:rsid w:val="00655266"/>
    <w:rsid w:val="0065527A"/>
    <w:rsid w:val="0065527E"/>
    <w:rsid w:val="00655FAF"/>
    <w:rsid w:val="0065646A"/>
    <w:rsid w:val="006566D4"/>
    <w:rsid w:val="0065697E"/>
    <w:rsid w:val="006572AA"/>
    <w:rsid w:val="0065751A"/>
    <w:rsid w:val="006577D3"/>
    <w:rsid w:val="00657880"/>
    <w:rsid w:val="00657C54"/>
    <w:rsid w:val="00657C85"/>
    <w:rsid w:val="00657C87"/>
    <w:rsid w:val="00657D3A"/>
    <w:rsid w:val="0066015A"/>
    <w:rsid w:val="006605A3"/>
    <w:rsid w:val="006605F7"/>
    <w:rsid w:val="00660DB5"/>
    <w:rsid w:val="00660F02"/>
    <w:rsid w:val="00661159"/>
    <w:rsid w:val="006612A7"/>
    <w:rsid w:val="00661837"/>
    <w:rsid w:val="006623CF"/>
    <w:rsid w:val="00662825"/>
    <w:rsid w:val="0066289C"/>
    <w:rsid w:val="00662E59"/>
    <w:rsid w:val="00662E8C"/>
    <w:rsid w:val="00664019"/>
    <w:rsid w:val="00664823"/>
    <w:rsid w:val="00664ACF"/>
    <w:rsid w:val="006654FD"/>
    <w:rsid w:val="006657C9"/>
    <w:rsid w:val="00665939"/>
    <w:rsid w:val="00665AF2"/>
    <w:rsid w:val="00665C0C"/>
    <w:rsid w:val="00665C81"/>
    <w:rsid w:val="00665EE4"/>
    <w:rsid w:val="00666282"/>
    <w:rsid w:val="006664FD"/>
    <w:rsid w:val="00666A39"/>
    <w:rsid w:val="00666B77"/>
    <w:rsid w:val="00666DC7"/>
    <w:rsid w:val="00667191"/>
    <w:rsid w:val="006671BF"/>
    <w:rsid w:val="00667715"/>
    <w:rsid w:val="006679B5"/>
    <w:rsid w:val="00667C33"/>
    <w:rsid w:val="00667CEF"/>
    <w:rsid w:val="00667DD4"/>
    <w:rsid w:val="006701A7"/>
    <w:rsid w:val="0067031B"/>
    <w:rsid w:val="00670330"/>
    <w:rsid w:val="00670399"/>
    <w:rsid w:val="00671120"/>
    <w:rsid w:val="006716B0"/>
    <w:rsid w:val="0067190C"/>
    <w:rsid w:val="00671CC2"/>
    <w:rsid w:val="006725EC"/>
    <w:rsid w:val="006726A5"/>
    <w:rsid w:val="006729EF"/>
    <w:rsid w:val="00672BA9"/>
    <w:rsid w:val="00673302"/>
    <w:rsid w:val="00673465"/>
    <w:rsid w:val="006734CA"/>
    <w:rsid w:val="006734CE"/>
    <w:rsid w:val="0067353C"/>
    <w:rsid w:val="006735DA"/>
    <w:rsid w:val="00673945"/>
    <w:rsid w:val="00673B33"/>
    <w:rsid w:val="00674167"/>
    <w:rsid w:val="006745CB"/>
    <w:rsid w:val="00674640"/>
    <w:rsid w:val="0067497E"/>
    <w:rsid w:val="00674C5B"/>
    <w:rsid w:val="00674C9B"/>
    <w:rsid w:val="00674E77"/>
    <w:rsid w:val="0067502D"/>
    <w:rsid w:val="00675316"/>
    <w:rsid w:val="00675937"/>
    <w:rsid w:val="00675DE9"/>
    <w:rsid w:val="00675E26"/>
    <w:rsid w:val="00676181"/>
    <w:rsid w:val="0067625B"/>
    <w:rsid w:val="00676A64"/>
    <w:rsid w:val="00676D38"/>
    <w:rsid w:val="00677010"/>
    <w:rsid w:val="0067746A"/>
    <w:rsid w:val="006774F4"/>
    <w:rsid w:val="0067752C"/>
    <w:rsid w:val="00677744"/>
    <w:rsid w:val="00677C1F"/>
    <w:rsid w:val="00677C53"/>
    <w:rsid w:val="00677D21"/>
    <w:rsid w:val="006802A2"/>
    <w:rsid w:val="00680D73"/>
    <w:rsid w:val="00680F10"/>
    <w:rsid w:val="00680FEF"/>
    <w:rsid w:val="006814AD"/>
    <w:rsid w:val="00681A15"/>
    <w:rsid w:val="00681E9D"/>
    <w:rsid w:val="00682446"/>
    <w:rsid w:val="00682EBC"/>
    <w:rsid w:val="00682ECB"/>
    <w:rsid w:val="0068310E"/>
    <w:rsid w:val="00683729"/>
    <w:rsid w:val="00684810"/>
    <w:rsid w:val="00684DD3"/>
    <w:rsid w:val="00685375"/>
    <w:rsid w:val="0068589D"/>
    <w:rsid w:val="006858A2"/>
    <w:rsid w:val="0068616B"/>
    <w:rsid w:val="0068622E"/>
    <w:rsid w:val="00686358"/>
    <w:rsid w:val="006864CD"/>
    <w:rsid w:val="00686983"/>
    <w:rsid w:val="00686A3A"/>
    <w:rsid w:val="00686BAB"/>
    <w:rsid w:val="00686C14"/>
    <w:rsid w:val="00686DE4"/>
    <w:rsid w:val="00686FC4"/>
    <w:rsid w:val="006872A2"/>
    <w:rsid w:val="0068753F"/>
    <w:rsid w:val="006876A1"/>
    <w:rsid w:val="00687993"/>
    <w:rsid w:val="00687CB3"/>
    <w:rsid w:val="00687D36"/>
    <w:rsid w:val="00690D0A"/>
    <w:rsid w:val="00690ED8"/>
    <w:rsid w:val="00690FC9"/>
    <w:rsid w:val="00691A50"/>
    <w:rsid w:val="00691A88"/>
    <w:rsid w:val="00691CF2"/>
    <w:rsid w:val="006924A0"/>
    <w:rsid w:val="006924E9"/>
    <w:rsid w:val="00692871"/>
    <w:rsid w:val="006929F0"/>
    <w:rsid w:val="00692BEB"/>
    <w:rsid w:val="00692C91"/>
    <w:rsid w:val="00692CE6"/>
    <w:rsid w:val="00692D2C"/>
    <w:rsid w:val="00692DE2"/>
    <w:rsid w:val="00693365"/>
    <w:rsid w:val="00693713"/>
    <w:rsid w:val="00693941"/>
    <w:rsid w:val="00693C42"/>
    <w:rsid w:val="00694458"/>
    <w:rsid w:val="00694941"/>
    <w:rsid w:val="00694BD1"/>
    <w:rsid w:val="006952E7"/>
    <w:rsid w:val="006955EE"/>
    <w:rsid w:val="0069570F"/>
    <w:rsid w:val="00695769"/>
    <w:rsid w:val="006957F5"/>
    <w:rsid w:val="00696576"/>
    <w:rsid w:val="00696778"/>
    <w:rsid w:val="00696798"/>
    <w:rsid w:val="006968EA"/>
    <w:rsid w:val="00696C26"/>
    <w:rsid w:val="00696F5B"/>
    <w:rsid w:val="00697C2A"/>
    <w:rsid w:val="00697D46"/>
    <w:rsid w:val="00697EA0"/>
    <w:rsid w:val="006A00DC"/>
    <w:rsid w:val="006A0153"/>
    <w:rsid w:val="006A05FA"/>
    <w:rsid w:val="006A0677"/>
    <w:rsid w:val="006A091B"/>
    <w:rsid w:val="006A0A80"/>
    <w:rsid w:val="006A0CA9"/>
    <w:rsid w:val="006A0E4B"/>
    <w:rsid w:val="006A0E78"/>
    <w:rsid w:val="006A1667"/>
    <w:rsid w:val="006A1FA3"/>
    <w:rsid w:val="006A21A0"/>
    <w:rsid w:val="006A27A8"/>
    <w:rsid w:val="006A2B2D"/>
    <w:rsid w:val="006A2F69"/>
    <w:rsid w:val="006A325A"/>
    <w:rsid w:val="006A3568"/>
    <w:rsid w:val="006A37C0"/>
    <w:rsid w:val="006A3926"/>
    <w:rsid w:val="006A3A10"/>
    <w:rsid w:val="006A3C28"/>
    <w:rsid w:val="006A3CB2"/>
    <w:rsid w:val="006A413A"/>
    <w:rsid w:val="006A4333"/>
    <w:rsid w:val="006A522A"/>
    <w:rsid w:val="006A57FC"/>
    <w:rsid w:val="006A5E46"/>
    <w:rsid w:val="006A5F5F"/>
    <w:rsid w:val="006A6A78"/>
    <w:rsid w:val="006A6BD6"/>
    <w:rsid w:val="006A6CEC"/>
    <w:rsid w:val="006A709E"/>
    <w:rsid w:val="006A7615"/>
    <w:rsid w:val="006A7723"/>
    <w:rsid w:val="006A7DC6"/>
    <w:rsid w:val="006A7F4A"/>
    <w:rsid w:val="006B00E1"/>
    <w:rsid w:val="006B0144"/>
    <w:rsid w:val="006B021E"/>
    <w:rsid w:val="006B06EF"/>
    <w:rsid w:val="006B0AA8"/>
    <w:rsid w:val="006B0DA5"/>
    <w:rsid w:val="006B0E37"/>
    <w:rsid w:val="006B1912"/>
    <w:rsid w:val="006B1BCB"/>
    <w:rsid w:val="006B1D62"/>
    <w:rsid w:val="006B1E20"/>
    <w:rsid w:val="006B1E76"/>
    <w:rsid w:val="006B231A"/>
    <w:rsid w:val="006B267A"/>
    <w:rsid w:val="006B278A"/>
    <w:rsid w:val="006B28BB"/>
    <w:rsid w:val="006B2970"/>
    <w:rsid w:val="006B29B9"/>
    <w:rsid w:val="006B2C8D"/>
    <w:rsid w:val="006B3114"/>
    <w:rsid w:val="006B3509"/>
    <w:rsid w:val="006B378B"/>
    <w:rsid w:val="006B3C80"/>
    <w:rsid w:val="006B44FD"/>
    <w:rsid w:val="006B5136"/>
    <w:rsid w:val="006B51EA"/>
    <w:rsid w:val="006B5B60"/>
    <w:rsid w:val="006B5C62"/>
    <w:rsid w:val="006B613E"/>
    <w:rsid w:val="006B616A"/>
    <w:rsid w:val="006B6704"/>
    <w:rsid w:val="006B69C2"/>
    <w:rsid w:val="006B712B"/>
    <w:rsid w:val="006B72B8"/>
    <w:rsid w:val="006B7361"/>
    <w:rsid w:val="006B7739"/>
    <w:rsid w:val="006B7D15"/>
    <w:rsid w:val="006C0056"/>
    <w:rsid w:val="006C0335"/>
    <w:rsid w:val="006C06BE"/>
    <w:rsid w:val="006C07BD"/>
    <w:rsid w:val="006C089B"/>
    <w:rsid w:val="006C0FC0"/>
    <w:rsid w:val="006C1150"/>
    <w:rsid w:val="006C17AE"/>
    <w:rsid w:val="006C1B1D"/>
    <w:rsid w:val="006C1E97"/>
    <w:rsid w:val="006C1F83"/>
    <w:rsid w:val="006C230D"/>
    <w:rsid w:val="006C291A"/>
    <w:rsid w:val="006C2F7A"/>
    <w:rsid w:val="006C333E"/>
    <w:rsid w:val="006C3388"/>
    <w:rsid w:val="006C3435"/>
    <w:rsid w:val="006C36CF"/>
    <w:rsid w:val="006C414C"/>
    <w:rsid w:val="006C41C0"/>
    <w:rsid w:val="006C4617"/>
    <w:rsid w:val="006C4FFA"/>
    <w:rsid w:val="006C6402"/>
    <w:rsid w:val="006C6A59"/>
    <w:rsid w:val="006C6BDB"/>
    <w:rsid w:val="006C75E4"/>
    <w:rsid w:val="006C7691"/>
    <w:rsid w:val="006C7725"/>
    <w:rsid w:val="006C7A0F"/>
    <w:rsid w:val="006C7E5B"/>
    <w:rsid w:val="006C7E84"/>
    <w:rsid w:val="006D032F"/>
    <w:rsid w:val="006D087C"/>
    <w:rsid w:val="006D09D6"/>
    <w:rsid w:val="006D12CE"/>
    <w:rsid w:val="006D14CC"/>
    <w:rsid w:val="006D1528"/>
    <w:rsid w:val="006D166D"/>
    <w:rsid w:val="006D19B9"/>
    <w:rsid w:val="006D1B9D"/>
    <w:rsid w:val="006D1D9D"/>
    <w:rsid w:val="006D1EC3"/>
    <w:rsid w:val="006D25A0"/>
    <w:rsid w:val="006D27CA"/>
    <w:rsid w:val="006D2ECA"/>
    <w:rsid w:val="006D329A"/>
    <w:rsid w:val="006D34A6"/>
    <w:rsid w:val="006D34B2"/>
    <w:rsid w:val="006D3959"/>
    <w:rsid w:val="006D430D"/>
    <w:rsid w:val="006D4456"/>
    <w:rsid w:val="006D453C"/>
    <w:rsid w:val="006D458E"/>
    <w:rsid w:val="006D464C"/>
    <w:rsid w:val="006D48D1"/>
    <w:rsid w:val="006D49CF"/>
    <w:rsid w:val="006D4C2C"/>
    <w:rsid w:val="006D4C81"/>
    <w:rsid w:val="006D53BB"/>
    <w:rsid w:val="006D55FC"/>
    <w:rsid w:val="006D5B16"/>
    <w:rsid w:val="006D5BF2"/>
    <w:rsid w:val="006D5D87"/>
    <w:rsid w:val="006D5EDF"/>
    <w:rsid w:val="006D5FB7"/>
    <w:rsid w:val="006D5FE2"/>
    <w:rsid w:val="006D6382"/>
    <w:rsid w:val="006D644B"/>
    <w:rsid w:val="006D6482"/>
    <w:rsid w:val="006D6674"/>
    <w:rsid w:val="006D6699"/>
    <w:rsid w:val="006D677D"/>
    <w:rsid w:val="006D688E"/>
    <w:rsid w:val="006D6B0D"/>
    <w:rsid w:val="006D6DBB"/>
    <w:rsid w:val="006D6E64"/>
    <w:rsid w:val="006D7430"/>
    <w:rsid w:val="006D74E5"/>
    <w:rsid w:val="006D7C41"/>
    <w:rsid w:val="006D7DEE"/>
    <w:rsid w:val="006E000C"/>
    <w:rsid w:val="006E08AD"/>
    <w:rsid w:val="006E0943"/>
    <w:rsid w:val="006E0A6B"/>
    <w:rsid w:val="006E0B84"/>
    <w:rsid w:val="006E13CD"/>
    <w:rsid w:val="006E13D7"/>
    <w:rsid w:val="006E1EB2"/>
    <w:rsid w:val="006E23FE"/>
    <w:rsid w:val="006E2A5A"/>
    <w:rsid w:val="006E2CC0"/>
    <w:rsid w:val="006E3134"/>
    <w:rsid w:val="006E339E"/>
    <w:rsid w:val="006E3700"/>
    <w:rsid w:val="006E3776"/>
    <w:rsid w:val="006E3EE7"/>
    <w:rsid w:val="006E3FC6"/>
    <w:rsid w:val="006E42F0"/>
    <w:rsid w:val="006E48E3"/>
    <w:rsid w:val="006E4F38"/>
    <w:rsid w:val="006E59F3"/>
    <w:rsid w:val="006E5EBB"/>
    <w:rsid w:val="006E6047"/>
    <w:rsid w:val="006E61BB"/>
    <w:rsid w:val="006E63D3"/>
    <w:rsid w:val="006E642A"/>
    <w:rsid w:val="006E672E"/>
    <w:rsid w:val="006E6BBA"/>
    <w:rsid w:val="006E739D"/>
    <w:rsid w:val="006E7723"/>
    <w:rsid w:val="006E7D93"/>
    <w:rsid w:val="006E7F3F"/>
    <w:rsid w:val="006F0263"/>
    <w:rsid w:val="006F04CF"/>
    <w:rsid w:val="006F05AD"/>
    <w:rsid w:val="006F0846"/>
    <w:rsid w:val="006F09F4"/>
    <w:rsid w:val="006F122D"/>
    <w:rsid w:val="006F1401"/>
    <w:rsid w:val="006F1419"/>
    <w:rsid w:val="006F1A7D"/>
    <w:rsid w:val="006F1B3A"/>
    <w:rsid w:val="006F1D8D"/>
    <w:rsid w:val="006F3148"/>
    <w:rsid w:val="006F3226"/>
    <w:rsid w:val="006F3320"/>
    <w:rsid w:val="006F35B9"/>
    <w:rsid w:val="006F3734"/>
    <w:rsid w:val="006F46BD"/>
    <w:rsid w:val="006F494B"/>
    <w:rsid w:val="006F4ABD"/>
    <w:rsid w:val="006F4C7C"/>
    <w:rsid w:val="006F4C7F"/>
    <w:rsid w:val="006F5244"/>
    <w:rsid w:val="006F53BF"/>
    <w:rsid w:val="006F5CAC"/>
    <w:rsid w:val="006F639D"/>
    <w:rsid w:val="006F6401"/>
    <w:rsid w:val="006F64AB"/>
    <w:rsid w:val="006F6748"/>
    <w:rsid w:val="006F6853"/>
    <w:rsid w:val="006F6B45"/>
    <w:rsid w:val="006F6E1D"/>
    <w:rsid w:val="006F6E88"/>
    <w:rsid w:val="006F7213"/>
    <w:rsid w:val="006F729C"/>
    <w:rsid w:val="006F7365"/>
    <w:rsid w:val="006F781E"/>
    <w:rsid w:val="006F78BE"/>
    <w:rsid w:val="007009D5"/>
    <w:rsid w:val="00700B8D"/>
    <w:rsid w:val="00701176"/>
    <w:rsid w:val="007013B8"/>
    <w:rsid w:val="007015B8"/>
    <w:rsid w:val="0070174D"/>
    <w:rsid w:val="00701892"/>
    <w:rsid w:val="007018A6"/>
    <w:rsid w:val="00702261"/>
    <w:rsid w:val="00702510"/>
    <w:rsid w:val="007026B9"/>
    <w:rsid w:val="007027A0"/>
    <w:rsid w:val="00702BE5"/>
    <w:rsid w:val="00702C48"/>
    <w:rsid w:val="007030DC"/>
    <w:rsid w:val="0070348E"/>
    <w:rsid w:val="00703782"/>
    <w:rsid w:val="00703841"/>
    <w:rsid w:val="00703DB5"/>
    <w:rsid w:val="00703ECF"/>
    <w:rsid w:val="00703F39"/>
    <w:rsid w:val="0070400F"/>
    <w:rsid w:val="0070432C"/>
    <w:rsid w:val="0070451E"/>
    <w:rsid w:val="0070496A"/>
    <w:rsid w:val="00704DB9"/>
    <w:rsid w:val="00704FC0"/>
    <w:rsid w:val="00705967"/>
    <w:rsid w:val="00705D4A"/>
    <w:rsid w:val="00706413"/>
    <w:rsid w:val="00706665"/>
    <w:rsid w:val="007067F4"/>
    <w:rsid w:val="00706A7E"/>
    <w:rsid w:val="00706A98"/>
    <w:rsid w:val="00706AA0"/>
    <w:rsid w:val="00706E78"/>
    <w:rsid w:val="0070701F"/>
    <w:rsid w:val="00707176"/>
    <w:rsid w:val="0070794A"/>
    <w:rsid w:val="00707ECC"/>
    <w:rsid w:val="0071035D"/>
    <w:rsid w:val="00710679"/>
    <w:rsid w:val="00710784"/>
    <w:rsid w:val="00710872"/>
    <w:rsid w:val="00710BB8"/>
    <w:rsid w:val="00711446"/>
    <w:rsid w:val="007117B8"/>
    <w:rsid w:val="00711887"/>
    <w:rsid w:val="00711996"/>
    <w:rsid w:val="00712099"/>
    <w:rsid w:val="007123B5"/>
    <w:rsid w:val="0071265E"/>
    <w:rsid w:val="00712B96"/>
    <w:rsid w:val="00712F2A"/>
    <w:rsid w:val="00713638"/>
    <w:rsid w:val="007138DA"/>
    <w:rsid w:val="00713C04"/>
    <w:rsid w:val="00713FED"/>
    <w:rsid w:val="00714644"/>
    <w:rsid w:val="00714A26"/>
    <w:rsid w:val="00714A28"/>
    <w:rsid w:val="00714DD5"/>
    <w:rsid w:val="00714EF1"/>
    <w:rsid w:val="0071517C"/>
    <w:rsid w:val="00715457"/>
    <w:rsid w:val="0071566E"/>
    <w:rsid w:val="007158B4"/>
    <w:rsid w:val="0071597B"/>
    <w:rsid w:val="007163D7"/>
    <w:rsid w:val="0071656D"/>
    <w:rsid w:val="00716A46"/>
    <w:rsid w:val="00716DBC"/>
    <w:rsid w:val="0071747A"/>
    <w:rsid w:val="00717AF5"/>
    <w:rsid w:val="00717B67"/>
    <w:rsid w:val="00717B7C"/>
    <w:rsid w:val="00717E33"/>
    <w:rsid w:val="00720188"/>
    <w:rsid w:val="0072018B"/>
    <w:rsid w:val="00720B7D"/>
    <w:rsid w:val="0072170A"/>
    <w:rsid w:val="0072184A"/>
    <w:rsid w:val="007219F4"/>
    <w:rsid w:val="00721C18"/>
    <w:rsid w:val="00721D5B"/>
    <w:rsid w:val="00721F62"/>
    <w:rsid w:val="00722159"/>
    <w:rsid w:val="0072290F"/>
    <w:rsid w:val="0072296B"/>
    <w:rsid w:val="00723050"/>
    <w:rsid w:val="007230EE"/>
    <w:rsid w:val="0072315E"/>
    <w:rsid w:val="007236D0"/>
    <w:rsid w:val="00723713"/>
    <w:rsid w:val="0072387F"/>
    <w:rsid w:val="00723F2B"/>
    <w:rsid w:val="007241AF"/>
    <w:rsid w:val="007241C8"/>
    <w:rsid w:val="00724301"/>
    <w:rsid w:val="00724312"/>
    <w:rsid w:val="007243B6"/>
    <w:rsid w:val="007245C5"/>
    <w:rsid w:val="007247A1"/>
    <w:rsid w:val="0072492C"/>
    <w:rsid w:val="00724AA0"/>
    <w:rsid w:val="00724F67"/>
    <w:rsid w:val="0072515F"/>
    <w:rsid w:val="0072542F"/>
    <w:rsid w:val="007256B3"/>
    <w:rsid w:val="007257EF"/>
    <w:rsid w:val="00725EF3"/>
    <w:rsid w:val="00725F14"/>
    <w:rsid w:val="007262B9"/>
    <w:rsid w:val="007262C5"/>
    <w:rsid w:val="00726DBB"/>
    <w:rsid w:val="00726EBB"/>
    <w:rsid w:val="007271AC"/>
    <w:rsid w:val="007273C0"/>
    <w:rsid w:val="00727506"/>
    <w:rsid w:val="00727EFA"/>
    <w:rsid w:val="007304B4"/>
    <w:rsid w:val="007308DA"/>
    <w:rsid w:val="00730C9C"/>
    <w:rsid w:val="00731444"/>
    <w:rsid w:val="007315C3"/>
    <w:rsid w:val="00731992"/>
    <w:rsid w:val="00731AD7"/>
    <w:rsid w:val="00731D49"/>
    <w:rsid w:val="00732027"/>
    <w:rsid w:val="00732270"/>
    <w:rsid w:val="00732965"/>
    <w:rsid w:val="00733CD7"/>
    <w:rsid w:val="0073465A"/>
    <w:rsid w:val="0073527C"/>
    <w:rsid w:val="00735914"/>
    <w:rsid w:val="00735BCA"/>
    <w:rsid w:val="00735EC0"/>
    <w:rsid w:val="007360F5"/>
    <w:rsid w:val="00736521"/>
    <w:rsid w:val="007365B9"/>
    <w:rsid w:val="00736613"/>
    <w:rsid w:val="007368CB"/>
    <w:rsid w:val="00736A80"/>
    <w:rsid w:val="00736C9F"/>
    <w:rsid w:val="00736E15"/>
    <w:rsid w:val="00737644"/>
    <w:rsid w:val="007378EE"/>
    <w:rsid w:val="0073797D"/>
    <w:rsid w:val="00737AFE"/>
    <w:rsid w:val="00737EC1"/>
    <w:rsid w:val="007401D1"/>
    <w:rsid w:val="007407B4"/>
    <w:rsid w:val="0074093B"/>
    <w:rsid w:val="00740A74"/>
    <w:rsid w:val="00740DF4"/>
    <w:rsid w:val="007412B0"/>
    <w:rsid w:val="007413D9"/>
    <w:rsid w:val="007414FC"/>
    <w:rsid w:val="00741D0E"/>
    <w:rsid w:val="00741DB5"/>
    <w:rsid w:val="00741EC2"/>
    <w:rsid w:val="00742462"/>
    <w:rsid w:val="0074290E"/>
    <w:rsid w:val="00742C63"/>
    <w:rsid w:val="007430C9"/>
    <w:rsid w:val="0074329A"/>
    <w:rsid w:val="0074335C"/>
    <w:rsid w:val="00743470"/>
    <w:rsid w:val="00743643"/>
    <w:rsid w:val="00743809"/>
    <w:rsid w:val="00743A26"/>
    <w:rsid w:val="00743DEE"/>
    <w:rsid w:val="00743F84"/>
    <w:rsid w:val="007442B3"/>
    <w:rsid w:val="00744742"/>
    <w:rsid w:val="007448A0"/>
    <w:rsid w:val="00744AEA"/>
    <w:rsid w:val="00744BF2"/>
    <w:rsid w:val="007455FD"/>
    <w:rsid w:val="00745D4B"/>
    <w:rsid w:val="007462A0"/>
    <w:rsid w:val="007465DF"/>
    <w:rsid w:val="00746637"/>
    <w:rsid w:val="00746707"/>
    <w:rsid w:val="00746882"/>
    <w:rsid w:val="00746CBB"/>
    <w:rsid w:val="007471B8"/>
    <w:rsid w:val="0074723F"/>
    <w:rsid w:val="00747493"/>
    <w:rsid w:val="00750001"/>
    <w:rsid w:val="00750123"/>
    <w:rsid w:val="00750884"/>
    <w:rsid w:val="007508F0"/>
    <w:rsid w:val="00750BF4"/>
    <w:rsid w:val="00750C59"/>
    <w:rsid w:val="00751108"/>
    <w:rsid w:val="007512DC"/>
    <w:rsid w:val="00751733"/>
    <w:rsid w:val="007517FE"/>
    <w:rsid w:val="00751BA5"/>
    <w:rsid w:val="00751DD4"/>
    <w:rsid w:val="00752F26"/>
    <w:rsid w:val="00752F59"/>
    <w:rsid w:val="0075328D"/>
    <w:rsid w:val="00753801"/>
    <w:rsid w:val="00753BE5"/>
    <w:rsid w:val="00753D69"/>
    <w:rsid w:val="007542D1"/>
    <w:rsid w:val="00754689"/>
    <w:rsid w:val="00754B11"/>
    <w:rsid w:val="00755124"/>
    <w:rsid w:val="00755343"/>
    <w:rsid w:val="00755469"/>
    <w:rsid w:val="0075550C"/>
    <w:rsid w:val="007555BF"/>
    <w:rsid w:val="0075689E"/>
    <w:rsid w:val="007568FC"/>
    <w:rsid w:val="00756B65"/>
    <w:rsid w:val="00757456"/>
    <w:rsid w:val="007574E9"/>
    <w:rsid w:val="00757734"/>
    <w:rsid w:val="007608CF"/>
    <w:rsid w:val="00760FD9"/>
    <w:rsid w:val="007617C6"/>
    <w:rsid w:val="007618E0"/>
    <w:rsid w:val="00761C44"/>
    <w:rsid w:val="00761D4D"/>
    <w:rsid w:val="00761F80"/>
    <w:rsid w:val="00761FF7"/>
    <w:rsid w:val="007629BC"/>
    <w:rsid w:val="00762DF3"/>
    <w:rsid w:val="0076351E"/>
    <w:rsid w:val="00763532"/>
    <w:rsid w:val="0076357D"/>
    <w:rsid w:val="00763722"/>
    <w:rsid w:val="0076384F"/>
    <w:rsid w:val="00763863"/>
    <w:rsid w:val="007643D2"/>
    <w:rsid w:val="0076441A"/>
    <w:rsid w:val="007645D7"/>
    <w:rsid w:val="0076469F"/>
    <w:rsid w:val="007646E4"/>
    <w:rsid w:val="00764FBD"/>
    <w:rsid w:val="0076505F"/>
    <w:rsid w:val="0076507E"/>
    <w:rsid w:val="007650C4"/>
    <w:rsid w:val="00765A11"/>
    <w:rsid w:val="00765B09"/>
    <w:rsid w:val="00765E10"/>
    <w:rsid w:val="0076607D"/>
    <w:rsid w:val="007662A7"/>
    <w:rsid w:val="00766581"/>
    <w:rsid w:val="007669DA"/>
    <w:rsid w:val="00766A2D"/>
    <w:rsid w:val="00766A36"/>
    <w:rsid w:val="00766D7C"/>
    <w:rsid w:val="00767143"/>
    <w:rsid w:val="00767428"/>
    <w:rsid w:val="007674FB"/>
    <w:rsid w:val="007677A8"/>
    <w:rsid w:val="00767C3D"/>
    <w:rsid w:val="00767C60"/>
    <w:rsid w:val="00770191"/>
    <w:rsid w:val="0077026C"/>
    <w:rsid w:val="007702EC"/>
    <w:rsid w:val="007705A0"/>
    <w:rsid w:val="007705EF"/>
    <w:rsid w:val="00770E45"/>
    <w:rsid w:val="00771120"/>
    <w:rsid w:val="00771301"/>
    <w:rsid w:val="00771716"/>
    <w:rsid w:val="00771F5C"/>
    <w:rsid w:val="007721BB"/>
    <w:rsid w:val="007723CC"/>
    <w:rsid w:val="00772408"/>
    <w:rsid w:val="0077255E"/>
    <w:rsid w:val="00772D15"/>
    <w:rsid w:val="0077311F"/>
    <w:rsid w:val="00773288"/>
    <w:rsid w:val="007736B7"/>
    <w:rsid w:val="00773A99"/>
    <w:rsid w:val="00773DFC"/>
    <w:rsid w:val="00774290"/>
    <w:rsid w:val="007742F0"/>
    <w:rsid w:val="00774591"/>
    <w:rsid w:val="0077489C"/>
    <w:rsid w:val="0077490B"/>
    <w:rsid w:val="00774988"/>
    <w:rsid w:val="00774C4C"/>
    <w:rsid w:val="00774D4E"/>
    <w:rsid w:val="007750BB"/>
    <w:rsid w:val="0077521A"/>
    <w:rsid w:val="007755F4"/>
    <w:rsid w:val="00775FFF"/>
    <w:rsid w:val="00776DCC"/>
    <w:rsid w:val="00777020"/>
    <w:rsid w:val="007774EE"/>
    <w:rsid w:val="00777B44"/>
    <w:rsid w:val="00777EF3"/>
    <w:rsid w:val="007801F4"/>
    <w:rsid w:val="00780394"/>
    <w:rsid w:val="00780958"/>
    <w:rsid w:val="007809D7"/>
    <w:rsid w:val="00780B6E"/>
    <w:rsid w:val="00780C0E"/>
    <w:rsid w:val="00781534"/>
    <w:rsid w:val="00781730"/>
    <w:rsid w:val="007817C8"/>
    <w:rsid w:val="00781C18"/>
    <w:rsid w:val="00781C2D"/>
    <w:rsid w:val="00782025"/>
    <w:rsid w:val="00782047"/>
    <w:rsid w:val="0078269D"/>
    <w:rsid w:val="007827B7"/>
    <w:rsid w:val="007833A4"/>
    <w:rsid w:val="0078398D"/>
    <w:rsid w:val="00783E9B"/>
    <w:rsid w:val="007846D9"/>
    <w:rsid w:val="007846E7"/>
    <w:rsid w:val="0078498C"/>
    <w:rsid w:val="00784E8B"/>
    <w:rsid w:val="00785475"/>
    <w:rsid w:val="007854A1"/>
    <w:rsid w:val="00785520"/>
    <w:rsid w:val="00785883"/>
    <w:rsid w:val="00785B1E"/>
    <w:rsid w:val="00785DD8"/>
    <w:rsid w:val="007863E3"/>
    <w:rsid w:val="00786692"/>
    <w:rsid w:val="0078676F"/>
    <w:rsid w:val="00786D41"/>
    <w:rsid w:val="00786D85"/>
    <w:rsid w:val="007872BD"/>
    <w:rsid w:val="0078768D"/>
    <w:rsid w:val="00787A77"/>
    <w:rsid w:val="00787D6F"/>
    <w:rsid w:val="00790275"/>
    <w:rsid w:val="007902CB"/>
    <w:rsid w:val="00790C15"/>
    <w:rsid w:val="00790CE1"/>
    <w:rsid w:val="00790E45"/>
    <w:rsid w:val="00791430"/>
    <w:rsid w:val="0079195E"/>
    <w:rsid w:val="0079255B"/>
    <w:rsid w:val="00793387"/>
    <w:rsid w:val="0079373A"/>
    <w:rsid w:val="0079383C"/>
    <w:rsid w:val="00793BB0"/>
    <w:rsid w:val="00793E13"/>
    <w:rsid w:val="00793EB4"/>
    <w:rsid w:val="00793F5C"/>
    <w:rsid w:val="00793F82"/>
    <w:rsid w:val="00794045"/>
    <w:rsid w:val="00794165"/>
    <w:rsid w:val="00794315"/>
    <w:rsid w:val="007943EA"/>
    <w:rsid w:val="0079452A"/>
    <w:rsid w:val="00794C7A"/>
    <w:rsid w:val="00795015"/>
    <w:rsid w:val="00795064"/>
    <w:rsid w:val="007954B5"/>
    <w:rsid w:val="0079570F"/>
    <w:rsid w:val="00795BFB"/>
    <w:rsid w:val="00795C80"/>
    <w:rsid w:val="00795E9F"/>
    <w:rsid w:val="0079689F"/>
    <w:rsid w:val="00796F73"/>
    <w:rsid w:val="0079732B"/>
    <w:rsid w:val="007976D0"/>
    <w:rsid w:val="00797961"/>
    <w:rsid w:val="00797F66"/>
    <w:rsid w:val="007A004C"/>
    <w:rsid w:val="007A0322"/>
    <w:rsid w:val="007A072E"/>
    <w:rsid w:val="007A0819"/>
    <w:rsid w:val="007A0CCF"/>
    <w:rsid w:val="007A0EC1"/>
    <w:rsid w:val="007A188A"/>
    <w:rsid w:val="007A1B71"/>
    <w:rsid w:val="007A1C17"/>
    <w:rsid w:val="007A28B7"/>
    <w:rsid w:val="007A2AB2"/>
    <w:rsid w:val="007A2C72"/>
    <w:rsid w:val="007A2DEE"/>
    <w:rsid w:val="007A2E35"/>
    <w:rsid w:val="007A3355"/>
    <w:rsid w:val="007A382E"/>
    <w:rsid w:val="007A3F82"/>
    <w:rsid w:val="007A4000"/>
    <w:rsid w:val="007A4357"/>
    <w:rsid w:val="007A4665"/>
    <w:rsid w:val="007A491D"/>
    <w:rsid w:val="007A4B18"/>
    <w:rsid w:val="007A4F62"/>
    <w:rsid w:val="007A5004"/>
    <w:rsid w:val="007A5378"/>
    <w:rsid w:val="007A5446"/>
    <w:rsid w:val="007A555F"/>
    <w:rsid w:val="007A562C"/>
    <w:rsid w:val="007A5D33"/>
    <w:rsid w:val="007A5E9A"/>
    <w:rsid w:val="007A62B4"/>
    <w:rsid w:val="007A6398"/>
    <w:rsid w:val="007A6639"/>
    <w:rsid w:val="007A6B19"/>
    <w:rsid w:val="007A7BA2"/>
    <w:rsid w:val="007B08FB"/>
    <w:rsid w:val="007B0A12"/>
    <w:rsid w:val="007B0C0C"/>
    <w:rsid w:val="007B0D6F"/>
    <w:rsid w:val="007B100C"/>
    <w:rsid w:val="007B110E"/>
    <w:rsid w:val="007B1166"/>
    <w:rsid w:val="007B1225"/>
    <w:rsid w:val="007B1405"/>
    <w:rsid w:val="007B1502"/>
    <w:rsid w:val="007B1795"/>
    <w:rsid w:val="007B17AE"/>
    <w:rsid w:val="007B1F2C"/>
    <w:rsid w:val="007B23F4"/>
    <w:rsid w:val="007B268D"/>
    <w:rsid w:val="007B31FC"/>
    <w:rsid w:val="007B384F"/>
    <w:rsid w:val="007B3A98"/>
    <w:rsid w:val="007B3B12"/>
    <w:rsid w:val="007B3CC4"/>
    <w:rsid w:val="007B40C0"/>
    <w:rsid w:val="007B44C1"/>
    <w:rsid w:val="007B4819"/>
    <w:rsid w:val="007B4ACD"/>
    <w:rsid w:val="007B4C0B"/>
    <w:rsid w:val="007B528E"/>
    <w:rsid w:val="007B5636"/>
    <w:rsid w:val="007B5DCA"/>
    <w:rsid w:val="007B62A5"/>
    <w:rsid w:val="007B635E"/>
    <w:rsid w:val="007B669D"/>
    <w:rsid w:val="007B66E9"/>
    <w:rsid w:val="007B6E57"/>
    <w:rsid w:val="007B6EF9"/>
    <w:rsid w:val="007B70BC"/>
    <w:rsid w:val="007B7186"/>
    <w:rsid w:val="007B748F"/>
    <w:rsid w:val="007B7548"/>
    <w:rsid w:val="007B7A33"/>
    <w:rsid w:val="007B7B0C"/>
    <w:rsid w:val="007B7B61"/>
    <w:rsid w:val="007B7D03"/>
    <w:rsid w:val="007C04C5"/>
    <w:rsid w:val="007C057F"/>
    <w:rsid w:val="007C05FF"/>
    <w:rsid w:val="007C065D"/>
    <w:rsid w:val="007C09C8"/>
    <w:rsid w:val="007C0C1E"/>
    <w:rsid w:val="007C0E20"/>
    <w:rsid w:val="007C12B0"/>
    <w:rsid w:val="007C144D"/>
    <w:rsid w:val="007C187B"/>
    <w:rsid w:val="007C1903"/>
    <w:rsid w:val="007C1D11"/>
    <w:rsid w:val="007C2308"/>
    <w:rsid w:val="007C2343"/>
    <w:rsid w:val="007C23E2"/>
    <w:rsid w:val="007C2593"/>
    <w:rsid w:val="007C26E7"/>
    <w:rsid w:val="007C2805"/>
    <w:rsid w:val="007C28EE"/>
    <w:rsid w:val="007C291C"/>
    <w:rsid w:val="007C29F9"/>
    <w:rsid w:val="007C2B3C"/>
    <w:rsid w:val="007C2C3B"/>
    <w:rsid w:val="007C2DA2"/>
    <w:rsid w:val="007C3431"/>
    <w:rsid w:val="007C3CF5"/>
    <w:rsid w:val="007C3F1C"/>
    <w:rsid w:val="007C3FA1"/>
    <w:rsid w:val="007C4010"/>
    <w:rsid w:val="007C45E2"/>
    <w:rsid w:val="007C47C3"/>
    <w:rsid w:val="007C4B16"/>
    <w:rsid w:val="007C4D16"/>
    <w:rsid w:val="007C583A"/>
    <w:rsid w:val="007C5968"/>
    <w:rsid w:val="007C5BE5"/>
    <w:rsid w:val="007C5FB7"/>
    <w:rsid w:val="007C6800"/>
    <w:rsid w:val="007C6D4B"/>
    <w:rsid w:val="007C6DA4"/>
    <w:rsid w:val="007C6F1D"/>
    <w:rsid w:val="007C701F"/>
    <w:rsid w:val="007C7BB6"/>
    <w:rsid w:val="007D006E"/>
    <w:rsid w:val="007D0936"/>
    <w:rsid w:val="007D0CBD"/>
    <w:rsid w:val="007D0D69"/>
    <w:rsid w:val="007D0DE5"/>
    <w:rsid w:val="007D0E6D"/>
    <w:rsid w:val="007D0F1C"/>
    <w:rsid w:val="007D1953"/>
    <w:rsid w:val="007D1AAA"/>
    <w:rsid w:val="007D1F55"/>
    <w:rsid w:val="007D1FBA"/>
    <w:rsid w:val="007D2465"/>
    <w:rsid w:val="007D24F9"/>
    <w:rsid w:val="007D272A"/>
    <w:rsid w:val="007D2920"/>
    <w:rsid w:val="007D2B79"/>
    <w:rsid w:val="007D317B"/>
    <w:rsid w:val="007D3367"/>
    <w:rsid w:val="007D3382"/>
    <w:rsid w:val="007D389A"/>
    <w:rsid w:val="007D3C4A"/>
    <w:rsid w:val="007D3E31"/>
    <w:rsid w:val="007D4103"/>
    <w:rsid w:val="007D4212"/>
    <w:rsid w:val="007D4279"/>
    <w:rsid w:val="007D4335"/>
    <w:rsid w:val="007D4C20"/>
    <w:rsid w:val="007D4CBD"/>
    <w:rsid w:val="007D4DEA"/>
    <w:rsid w:val="007D5430"/>
    <w:rsid w:val="007D549E"/>
    <w:rsid w:val="007D59B1"/>
    <w:rsid w:val="007D5B97"/>
    <w:rsid w:val="007D5D6C"/>
    <w:rsid w:val="007D601C"/>
    <w:rsid w:val="007D6437"/>
    <w:rsid w:val="007D649A"/>
    <w:rsid w:val="007D6592"/>
    <w:rsid w:val="007D66DE"/>
    <w:rsid w:val="007D6A3E"/>
    <w:rsid w:val="007D6BAF"/>
    <w:rsid w:val="007D6C44"/>
    <w:rsid w:val="007D7077"/>
    <w:rsid w:val="007D71A2"/>
    <w:rsid w:val="007D7487"/>
    <w:rsid w:val="007D76C2"/>
    <w:rsid w:val="007D7CDC"/>
    <w:rsid w:val="007D7F4E"/>
    <w:rsid w:val="007E018E"/>
    <w:rsid w:val="007E01E3"/>
    <w:rsid w:val="007E04D8"/>
    <w:rsid w:val="007E0723"/>
    <w:rsid w:val="007E0928"/>
    <w:rsid w:val="007E0B81"/>
    <w:rsid w:val="007E0C0F"/>
    <w:rsid w:val="007E1289"/>
    <w:rsid w:val="007E13A1"/>
    <w:rsid w:val="007E15EA"/>
    <w:rsid w:val="007E16B5"/>
    <w:rsid w:val="007E1B3D"/>
    <w:rsid w:val="007E1CB8"/>
    <w:rsid w:val="007E2A72"/>
    <w:rsid w:val="007E2FF3"/>
    <w:rsid w:val="007E34D0"/>
    <w:rsid w:val="007E37C7"/>
    <w:rsid w:val="007E3977"/>
    <w:rsid w:val="007E3A2A"/>
    <w:rsid w:val="007E3ED2"/>
    <w:rsid w:val="007E3F29"/>
    <w:rsid w:val="007E4323"/>
    <w:rsid w:val="007E43E7"/>
    <w:rsid w:val="007E470D"/>
    <w:rsid w:val="007E48CD"/>
    <w:rsid w:val="007E4A0D"/>
    <w:rsid w:val="007E4CEB"/>
    <w:rsid w:val="007E5366"/>
    <w:rsid w:val="007E551F"/>
    <w:rsid w:val="007E5866"/>
    <w:rsid w:val="007E5AC2"/>
    <w:rsid w:val="007E5BA5"/>
    <w:rsid w:val="007E5C09"/>
    <w:rsid w:val="007E71E5"/>
    <w:rsid w:val="007E7451"/>
    <w:rsid w:val="007E74E9"/>
    <w:rsid w:val="007E75B5"/>
    <w:rsid w:val="007E7870"/>
    <w:rsid w:val="007F0038"/>
    <w:rsid w:val="007F0E0D"/>
    <w:rsid w:val="007F1115"/>
    <w:rsid w:val="007F1125"/>
    <w:rsid w:val="007F1166"/>
    <w:rsid w:val="007F1916"/>
    <w:rsid w:val="007F1A37"/>
    <w:rsid w:val="007F1D1C"/>
    <w:rsid w:val="007F2054"/>
    <w:rsid w:val="007F217D"/>
    <w:rsid w:val="007F2480"/>
    <w:rsid w:val="007F25D2"/>
    <w:rsid w:val="007F25F4"/>
    <w:rsid w:val="007F263B"/>
    <w:rsid w:val="007F2759"/>
    <w:rsid w:val="007F27F2"/>
    <w:rsid w:val="007F29BC"/>
    <w:rsid w:val="007F2A91"/>
    <w:rsid w:val="007F2AB5"/>
    <w:rsid w:val="007F3C96"/>
    <w:rsid w:val="007F4193"/>
    <w:rsid w:val="007F42C9"/>
    <w:rsid w:val="007F45F9"/>
    <w:rsid w:val="007F4819"/>
    <w:rsid w:val="007F4C10"/>
    <w:rsid w:val="007F4D01"/>
    <w:rsid w:val="007F4F2E"/>
    <w:rsid w:val="007F4FAB"/>
    <w:rsid w:val="007F4FC7"/>
    <w:rsid w:val="007F51B3"/>
    <w:rsid w:val="007F529C"/>
    <w:rsid w:val="007F5830"/>
    <w:rsid w:val="007F6008"/>
    <w:rsid w:val="007F6304"/>
    <w:rsid w:val="007F6B4E"/>
    <w:rsid w:val="007F6EA0"/>
    <w:rsid w:val="007F73C6"/>
    <w:rsid w:val="007F7805"/>
    <w:rsid w:val="007F78C3"/>
    <w:rsid w:val="007F7D50"/>
    <w:rsid w:val="00800686"/>
    <w:rsid w:val="00800854"/>
    <w:rsid w:val="00800BC2"/>
    <w:rsid w:val="00800BF6"/>
    <w:rsid w:val="00800FFD"/>
    <w:rsid w:val="008011A2"/>
    <w:rsid w:val="0080151E"/>
    <w:rsid w:val="008017ED"/>
    <w:rsid w:val="00801985"/>
    <w:rsid w:val="00801FEA"/>
    <w:rsid w:val="0080217C"/>
    <w:rsid w:val="008021C7"/>
    <w:rsid w:val="00802208"/>
    <w:rsid w:val="0080271A"/>
    <w:rsid w:val="00802CBC"/>
    <w:rsid w:val="00802DF6"/>
    <w:rsid w:val="00802E61"/>
    <w:rsid w:val="00802FED"/>
    <w:rsid w:val="00803300"/>
    <w:rsid w:val="00803591"/>
    <w:rsid w:val="008037A2"/>
    <w:rsid w:val="00803F3A"/>
    <w:rsid w:val="00805016"/>
    <w:rsid w:val="00805156"/>
    <w:rsid w:val="008055DD"/>
    <w:rsid w:val="0080564C"/>
    <w:rsid w:val="00805861"/>
    <w:rsid w:val="00805ECA"/>
    <w:rsid w:val="008060D0"/>
    <w:rsid w:val="008065B4"/>
    <w:rsid w:val="00806A29"/>
    <w:rsid w:val="00807252"/>
    <w:rsid w:val="00807780"/>
    <w:rsid w:val="00807BDA"/>
    <w:rsid w:val="00807DF0"/>
    <w:rsid w:val="008103C5"/>
    <w:rsid w:val="00810520"/>
    <w:rsid w:val="008109EB"/>
    <w:rsid w:val="00810A40"/>
    <w:rsid w:val="00810B09"/>
    <w:rsid w:val="00810ED3"/>
    <w:rsid w:val="0081193E"/>
    <w:rsid w:val="00811ADA"/>
    <w:rsid w:val="00811C03"/>
    <w:rsid w:val="0081215C"/>
    <w:rsid w:val="008121A4"/>
    <w:rsid w:val="008127EE"/>
    <w:rsid w:val="00812A2D"/>
    <w:rsid w:val="00812EB0"/>
    <w:rsid w:val="00813656"/>
    <w:rsid w:val="0081365A"/>
    <w:rsid w:val="00813D0E"/>
    <w:rsid w:val="00814036"/>
    <w:rsid w:val="0081406B"/>
    <w:rsid w:val="00814439"/>
    <w:rsid w:val="008145E6"/>
    <w:rsid w:val="0081493F"/>
    <w:rsid w:val="0081496E"/>
    <w:rsid w:val="00814E69"/>
    <w:rsid w:val="00815031"/>
    <w:rsid w:val="008155B9"/>
    <w:rsid w:val="00815705"/>
    <w:rsid w:val="00815B10"/>
    <w:rsid w:val="00815B1D"/>
    <w:rsid w:val="00815F7B"/>
    <w:rsid w:val="008160B4"/>
    <w:rsid w:val="008165E6"/>
    <w:rsid w:val="008166D0"/>
    <w:rsid w:val="008166F3"/>
    <w:rsid w:val="0081685B"/>
    <w:rsid w:val="00816E92"/>
    <w:rsid w:val="00816F0D"/>
    <w:rsid w:val="00816F92"/>
    <w:rsid w:val="0081742F"/>
    <w:rsid w:val="0081748A"/>
    <w:rsid w:val="00817550"/>
    <w:rsid w:val="00817C56"/>
    <w:rsid w:val="00820142"/>
    <w:rsid w:val="00820250"/>
    <w:rsid w:val="00820441"/>
    <w:rsid w:val="0082087B"/>
    <w:rsid w:val="00820C31"/>
    <w:rsid w:val="00820C7A"/>
    <w:rsid w:val="00820F75"/>
    <w:rsid w:val="008211C0"/>
    <w:rsid w:val="008212EE"/>
    <w:rsid w:val="00822017"/>
    <w:rsid w:val="008220A0"/>
    <w:rsid w:val="0082230B"/>
    <w:rsid w:val="008223F9"/>
    <w:rsid w:val="00822A6F"/>
    <w:rsid w:val="00822E72"/>
    <w:rsid w:val="00823043"/>
    <w:rsid w:val="008232D9"/>
    <w:rsid w:val="008232FD"/>
    <w:rsid w:val="00823303"/>
    <w:rsid w:val="008233F1"/>
    <w:rsid w:val="008237D0"/>
    <w:rsid w:val="0082385F"/>
    <w:rsid w:val="00823949"/>
    <w:rsid w:val="008239A3"/>
    <w:rsid w:val="00823B32"/>
    <w:rsid w:val="008243C1"/>
    <w:rsid w:val="008247AD"/>
    <w:rsid w:val="00824EBC"/>
    <w:rsid w:val="0082541A"/>
    <w:rsid w:val="00825612"/>
    <w:rsid w:val="00825732"/>
    <w:rsid w:val="00825F82"/>
    <w:rsid w:val="00825FA2"/>
    <w:rsid w:val="0082645E"/>
    <w:rsid w:val="00826682"/>
    <w:rsid w:val="0082710B"/>
    <w:rsid w:val="0082719B"/>
    <w:rsid w:val="0082759C"/>
    <w:rsid w:val="008278E4"/>
    <w:rsid w:val="00827B08"/>
    <w:rsid w:val="00830131"/>
    <w:rsid w:val="00830291"/>
    <w:rsid w:val="00830311"/>
    <w:rsid w:val="00830707"/>
    <w:rsid w:val="0083091A"/>
    <w:rsid w:val="0083092F"/>
    <w:rsid w:val="0083094F"/>
    <w:rsid w:val="00830989"/>
    <w:rsid w:val="00830A1A"/>
    <w:rsid w:val="00830EA8"/>
    <w:rsid w:val="008312E9"/>
    <w:rsid w:val="00831397"/>
    <w:rsid w:val="00831EB3"/>
    <w:rsid w:val="00831F78"/>
    <w:rsid w:val="008323F7"/>
    <w:rsid w:val="008324C6"/>
    <w:rsid w:val="00832576"/>
    <w:rsid w:val="00832693"/>
    <w:rsid w:val="00832AE9"/>
    <w:rsid w:val="0083318E"/>
    <w:rsid w:val="00833962"/>
    <w:rsid w:val="0083415C"/>
    <w:rsid w:val="008346FE"/>
    <w:rsid w:val="00834D9C"/>
    <w:rsid w:val="0083539E"/>
    <w:rsid w:val="00835733"/>
    <w:rsid w:val="008357CA"/>
    <w:rsid w:val="00836237"/>
    <w:rsid w:val="0083649D"/>
    <w:rsid w:val="008364F4"/>
    <w:rsid w:val="0083658D"/>
    <w:rsid w:val="00836678"/>
    <w:rsid w:val="0083679B"/>
    <w:rsid w:val="00836FE0"/>
    <w:rsid w:val="0083759F"/>
    <w:rsid w:val="00837777"/>
    <w:rsid w:val="00837842"/>
    <w:rsid w:val="0083797D"/>
    <w:rsid w:val="00840251"/>
    <w:rsid w:val="0084049B"/>
    <w:rsid w:val="008406CE"/>
    <w:rsid w:val="00840A3D"/>
    <w:rsid w:val="008410BC"/>
    <w:rsid w:val="008410F0"/>
    <w:rsid w:val="0084119E"/>
    <w:rsid w:val="0084130D"/>
    <w:rsid w:val="00842970"/>
    <w:rsid w:val="008429BC"/>
    <w:rsid w:val="008432FE"/>
    <w:rsid w:val="00843509"/>
    <w:rsid w:val="00843647"/>
    <w:rsid w:val="008437B3"/>
    <w:rsid w:val="00843AD1"/>
    <w:rsid w:val="00843CE8"/>
    <w:rsid w:val="00843ED6"/>
    <w:rsid w:val="008443AC"/>
    <w:rsid w:val="008443EB"/>
    <w:rsid w:val="00844539"/>
    <w:rsid w:val="00844553"/>
    <w:rsid w:val="00844B96"/>
    <w:rsid w:val="00845193"/>
    <w:rsid w:val="0084522C"/>
    <w:rsid w:val="008454E8"/>
    <w:rsid w:val="00845ED2"/>
    <w:rsid w:val="00846E2D"/>
    <w:rsid w:val="00846ECE"/>
    <w:rsid w:val="008473D4"/>
    <w:rsid w:val="008477A4"/>
    <w:rsid w:val="00847848"/>
    <w:rsid w:val="00847FA2"/>
    <w:rsid w:val="00850161"/>
    <w:rsid w:val="008501EB"/>
    <w:rsid w:val="008504CE"/>
    <w:rsid w:val="00850CAE"/>
    <w:rsid w:val="0085111A"/>
    <w:rsid w:val="008519B1"/>
    <w:rsid w:val="00851ECE"/>
    <w:rsid w:val="00851F5A"/>
    <w:rsid w:val="00851F98"/>
    <w:rsid w:val="00852036"/>
    <w:rsid w:val="00852050"/>
    <w:rsid w:val="008524AA"/>
    <w:rsid w:val="008525C3"/>
    <w:rsid w:val="0085266F"/>
    <w:rsid w:val="00852712"/>
    <w:rsid w:val="00852934"/>
    <w:rsid w:val="00852C87"/>
    <w:rsid w:val="00852E0F"/>
    <w:rsid w:val="00853193"/>
    <w:rsid w:val="00853501"/>
    <w:rsid w:val="00853E41"/>
    <w:rsid w:val="00854154"/>
    <w:rsid w:val="008542C9"/>
    <w:rsid w:val="00854850"/>
    <w:rsid w:val="0085489F"/>
    <w:rsid w:val="00854A6B"/>
    <w:rsid w:val="00854B47"/>
    <w:rsid w:val="00854BCE"/>
    <w:rsid w:val="00854DBD"/>
    <w:rsid w:val="00854DDD"/>
    <w:rsid w:val="0085526C"/>
    <w:rsid w:val="0085527E"/>
    <w:rsid w:val="00855703"/>
    <w:rsid w:val="00855BC9"/>
    <w:rsid w:val="00855C02"/>
    <w:rsid w:val="00855C2E"/>
    <w:rsid w:val="00855CD9"/>
    <w:rsid w:val="00856064"/>
    <w:rsid w:val="00856313"/>
    <w:rsid w:val="0085650B"/>
    <w:rsid w:val="008567FB"/>
    <w:rsid w:val="00856804"/>
    <w:rsid w:val="0085683D"/>
    <w:rsid w:val="008569F3"/>
    <w:rsid w:val="00856FF5"/>
    <w:rsid w:val="00857567"/>
    <w:rsid w:val="008577D8"/>
    <w:rsid w:val="00857990"/>
    <w:rsid w:val="00857C48"/>
    <w:rsid w:val="00860686"/>
    <w:rsid w:val="00860764"/>
    <w:rsid w:val="008608E9"/>
    <w:rsid w:val="00861437"/>
    <w:rsid w:val="00861653"/>
    <w:rsid w:val="008617F3"/>
    <w:rsid w:val="00861E90"/>
    <w:rsid w:val="008621D8"/>
    <w:rsid w:val="008624BE"/>
    <w:rsid w:val="00862A91"/>
    <w:rsid w:val="00862FC9"/>
    <w:rsid w:val="008631AE"/>
    <w:rsid w:val="0086332F"/>
    <w:rsid w:val="00863C88"/>
    <w:rsid w:val="00863EF0"/>
    <w:rsid w:val="0086400C"/>
    <w:rsid w:val="008648B8"/>
    <w:rsid w:val="00864EF2"/>
    <w:rsid w:val="008655D4"/>
    <w:rsid w:val="00865A48"/>
    <w:rsid w:val="00865A59"/>
    <w:rsid w:val="00865A94"/>
    <w:rsid w:val="00865B91"/>
    <w:rsid w:val="00865DF8"/>
    <w:rsid w:val="0086629E"/>
    <w:rsid w:val="00866680"/>
    <w:rsid w:val="0086687E"/>
    <w:rsid w:val="00866C4E"/>
    <w:rsid w:val="00866E00"/>
    <w:rsid w:val="008673C9"/>
    <w:rsid w:val="00867921"/>
    <w:rsid w:val="008679AE"/>
    <w:rsid w:val="00867B93"/>
    <w:rsid w:val="00867BD9"/>
    <w:rsid w:val="00867C34"/>
    <w:rsid w:val="00867D40"/>
    <w:rsid w:val="008700F3"/>
    <w:rsid w:val="00870273"/>
    <w:rsid w:val="008704A6"/>
    <w:rsid w:val="00870729"/>
    <w:rsid w:val="00870777"/>
    <w:rsid w:val="008707BD"/>
    <w:rsid w:val="00870913"/>
    <w:rsid w:val="00870978"/>
    <w:rsid w:val="0087150A"/>
    <w:rsid w:val="0087186C"/>
    <w:rsid w:val="00871ACD"/>
    <w:rsid w:val="008721D8"/>
    <w:rsid w:val="008724D3"/>
    <w:rsid w:val="00873196"/>
    <w:rsid w:val="008732A1"/>
    <w:rsid w:val="008737EC"/>
    <w:rsid w:val="00873CDD"/>
    <w:rsid w:val="00873EAF"/>
    <w:rsid w:val="00874211"/>
    <w:rsid w:val="0087428B"/>
    <w:rsid w:val="008745A6"/>
    <w:rsid w:val="00874606"/>
    <w:rsid w:val="00874865"/>
    <w:rsid w:val="00874A6C"/>
    <w:rsid w:val="00874A85"/>
    <w:rsid w:val="00874AC4"/>
    <w:rsid w:val="00874BBE"/>
    <w:rsid w:val="00874D4C"/>
    <w:rsid w:val="008754A3"/>
    <w:rsid w:val="00875991"/>
    <w:rsid w:val="00875D50"/>
    <w:rsid w:val="00875DD1"/>
    <w:rsid w:val="00875E37"/>
    <w:rsid w:val="00876116"/>
    <w:rsid w:val="008762F2"/>
    <w:rsid w:val="00876650"/>
    <w:rsid w:val="00876D82"/>
    <w:rsid w:val="00876F30"/>
    <w:rsid w:val="00876FC9"/>
    <w:rsid w:val="0087707D"/>
    <w:rsid w:val="008800DE"/>
    <w:rsid w:val="008801F8"/>
    <w:rsid w:val="0088028C"/>
    <w:rsid w:val="00880431"/>
    <w:rsid w:val="0088095D"/>
    <w:rsid w:val="00880CBB"/>
    <w:rsid w:val="00880D0B"/>
    <w:rsid w:val="00881055"/>
    <w:rsid w:val="008812ED"/>
    <w:rsid w:val="0088155A"/>
    <w:rsid w:val="008818A8"/>
    <w:rsid w:val="008822EE"/>
    <w:rsid w:val="008828A1"/>
    <w:rsid w:val="008830A3"/>
    <w:rsid w:val="0088338D"/>
    <w:rsid w:val="00883492"/>
    <w:rsid w:val="008838D2"/>
    <w:rsid w:val="00883B8F"/>
    <w:rsid w:val="00883BE6"/>
    <w:rsid w:val="008845B4"/>
    <w:rsid w:val="00884D3D"/>
    <w:rsid w:val="00884D6A"/>
    <w:rsid w:val="00885385"/>
    <w:rsid w:val="008853C8"/>
    <w:rsid w:val="0088561D"/>
    <w:rsid w:val="00885FBB"/>
    <w:rsid w:val="0088613E"/>
    <w:rsid w:val="00886184"/>
    <w:rsid w:val="008861EC"/>
    <w:rsid w:val="00886713"/>
    <w:rsid w:val="00886778"/>
    <w:rsid w:val="008867F6"/>
    <w:rsid w:val="008868F3"/>
    <w:rsid w:val="0088698A"/>
    <w:rsid w:val="00886D5F"/>
    <w:rsid w:val="00887123"/>
    <w:rsid w:val="008872EA"/>
    <w:rsid w:val="0088778C"/>
    <w:rsid w:val="00887A9D"/>
    <w:rsid w:val="00887C21"/>
    <w:rsid w:val="00887C2F"/>
    <w:rsid w:val="00887E8F"/>
    <w:rsid w:val="00890472"/>
    <w:rsid w:val="008909B5"/>
    <w:rsid w:val="00890AA8"/>
    <w:rsid w:val="00890ACC"/>
    <w:rsid w:val="00891747"/>
    <w:rsid w:val="00891C8F"/>
    <w:rsid w:val="008920E6"/>
    <w:rsid w:val="00892A62"/>
    <w:rsid w:val="00892A75"/>
    <w:rsid w:val="00892BEA"/>
    <w:rsid w:val="00892D20"/>
    <w:rsid w:val="00893073"/>
    <w:rsid w:val="00893249"/>
    <w:rsid w:val="00893996"/>
    <w:rsid w:val="008939B9"/>
    <w:rsid w:val="00893AC9"/>
    <w:rsid w:val="00893D43"/>
    <w:rsid w:val="00893EB3"/>
    <w:rsid w:val="00893F0C"/>
    <w:rsid w:val="00893F4C"/>
    <w:rsid w:val="00894E6C"/>
    <w:rsid w:val="00894F34"/>
    <w:rsid w:val="0089511D"/>
    <w:rsid w:val="00895254"/>
    <w:rsid w:val="008957B9"/>
    <w:rsid w:val="008961DB"/>
    <w:rsid w:val="00896488"/>
    <w:rsid w:val="0089696D"/>
    <w:rsid w:val="00896C0B"/>
    <w:rsid w:val="00896E19"/>
    <w:rsid w:val="008971D4"/>
    <w:rsid w:val="008975C6"/>
    <w:rsid w:val="0089786E"/>
    <w:rsid w:val="00897941"/>
    <w:rsid w:val="00897A52"/>
    <w:rsid w:val="008A04BA"/>
    <w:rsid w:val="008A08BA"/>
    <w:rsid w:val="008A0B6C"/>
    <w:rsid w:val="008A108E"/>
    <w:rsid w:val="008A11E9"/>
    <w:rsid w:val="008A129D"/>
    <w:rsid w:val="008A132A"/>
    <w:rsid w:val="008A16FA"/>
    <w:rsid w:val="008A1A0A"/>
    <w:rsid w:val="008A1CC9"/>
    <w:rsid w:val="008A23C4"/>
    <w:rsid w:val="008A253E"/>
    <w:rsid w:val="008A25A4"/>
    <w:rsid w:val="008A2A12"/>
    <w:rsid w:val="008A2E2D"/>
    <w:rsid w:val="008A315D"/>
    <w:rsid w:val="008A3256"/>
    <w:rsid w:val="008A3282"/>
    <w:rsid w:val="008A3505"/>
    <w:rsid w:val="008A3C89"/>
    <w:rsid w:val="008A3DB9"/>
    <w:rsid w:val="008A3DE9"/>
    <w:rsid w:val="008A4033"/>
    <w:rsid w:val="008A40F0"/>
    <w:rsid w:val="008A44BA"/>
    <w:rsid w:val="008A46D0"/>
    <w:rsid w:val="008A4C21"/>
    <w:rsid w:val="008A5400"/>
    <w:rsid w:val="008A5586"/>
    <w:rsid w:val="008A569D"/>
    <w:rsid w:val="008A571A"/>
    <w:rsid w:val="008A5CD5"/>
    <w:rsid w:val="008A5D38"/>
    <w:rsid w:val="008A5DA6"/>
    <w:rsid w:val="008A5DC7"/>
    <w:rsid w:val="008A602E"/>
    <w:rsid w:val="008A613A"/>
    <w:rsid w:val="008A639C"/>
    <w:rsid w:val="008A63B5"/>
    <w:rsid w:val="008A63C9"/>
    <w:rsid w:val="008A67AC"/>
    <w:rsid w:val="008A6A3B"/>
    <w:rsid w:val="008A6AED"/>
    <w:rsid w:val="008A6DB9"/>
    <w:rsid w:val="008A6ECA"/>
    <w:rsid w:val="008A6F1D"/>
    <w:rsid w:val="008A7179"/>
    <w:rsid w:val="008A7227"/>
    <w:rsid w:val="008A7274"/>
    <w:rsid w:val="008A7882"/>
    <w:rsid w:val="008A7D93"/>
    <w:rsid w:val="008B000B"/>
    <w:rsid w:val="008B0024"/>
    <w:rsid w:val="008B0A81"/>
    <w:rsid w:val="008B0B75"/>
    <w:rsid w:val="008B0F81"/>
    <w:rsid w:val="008B1057"/>
    <w:rsid w:val="008B10EB"/>
    <w:rsid w:val="008B175E"/>
    <w:rsid w:val="008B1B91"/>
    <w:rsid w:val="008B1C51"/>
    <w:rsid w:val="008B1E14"/>
    <w:rsid w:val="008B1EB0"/>
    <w:rsid w:val="008B1EE4"/>
    <w:rsid w:val="008B2401"/>
    <w:rsid w:val="008B25AF"/>
    <w:rsid w:val="008B30F2"/>
    <w:rsid w:val="008B3142"/>
    <w:rsid w:val="008B343D"/>
    <w:rsid w:val="008B351E"/>
    <w:rsid w:val="008B3A60"/>
    <w:rsid w:val="008B3C17"/>
    <w:rsid w:val="008B3C51"/>
    <w:rsid w:val="008B404B"/>
    <w:rsid w:val="008B4449"/>
    <w:rsid w:val="008B4849"/>
    <w:rsid w:val="008B4A76"/>
    <w:rsid w:val="008B4ACF"/>
    <w:rsid w:val="008B4AD6"/>
    <w:rsid w:val="008B51E5"/>
    <w:rsid w:val="008B5404"/>
    <w:rsid w:val="008B5566"/>
    <w:rsid w:val="008B6210"/>
    <w:rsid w:val="008B7017"/>
    <w:rsid w:val="008B70C0"/>
    <w:rsid w:val="008B778F"/>
    <w:rsid w:val="008C0050"/>
    <w:rsid w:val="008C0095"/>
    <w:rsid w:val="008C0172"/>
    <w:rsid w:val="008C035A"/>
    <w:rsid w:val="008C053A"/>
    <w:rsid w:val="008C0782"/>
    <w:rsid w:val="008C0890"/>
    <w:rsid w:val="008C09D4"/>
    <w:rsid w:val="008C0A0F"/>
    <w:rsid w:val="008C0A19"/>
    <w:rsid w:val="008C0AEA"/>
    <w:rsid w:val="008C0F5C"/>
    <w:rsid w:val="008C10C2"/>
    <w:rsid w:val="008C1185"/>
    <w:rsid w:val="008C1327"/>
    <w:rsid w:val="008C13F9"/>
    <w:rsid w:val="008C1449"/>
    <w:rsid w:val="008C1755"/>
    <w:rsid w:val="008C1811"/>
    <w:rsid w:val="008C1FE4"/>
    <w:rsid w:val="008C21B9"/>
    <w:rsid w:val="008C2BD5"/>
    <w:rsid w:val="008C3343"/>
    <w:rsid w:val="008C34CE"/>
    <w:rsid w:val="008C36C5"/>
    <w:rsid w:val="008C3AB1"/>
    <w:rsid w:val="008C3B56"/>
    <w:rsid w:val="008C3D0F"/>
    <w:rsid w:val="008C3FD3"/>
    <w:rsid w:val="008C4061"/>
    <w:rsid w:val="008C45F2"/>
    <w:rsid w:val="008C4794"/>
    <w:rsid w:val="008C4941"/>
    <w:rsid w:val="008C4B2F"/>
    <w:rsid w:val="008C4F2D"/>
    <w:rsid w:val="008C51D8"/>
    <w:rsid w:val="008C5231"/>
    <w:rsid w:val="008C5710"/>
    <w:rsid w:val="008C583B"/>
    <w:rsid w:val="008C5BDF"/>
    <w:rsid w:val="008C5E00"/>
    <w:rsid w:val="008C5E02"/>
    <w:rsid w:val="008C6028"/>
    <w:rsid w:val="008C6186"/>
    <w:rsid w:val="008C62D9"/>
    <w:rsid w:val="008C64ED"/>
    <w:rsid w:val="008C68C2"/>
    <w:rsid w:val="008C6E60"/>
    <w:rsid w:val="008C7417"/>
    <w:rsid w:val="008C77BE"/>
    <w:rsid w:val="008C78D3"/>
    <w:rsid w:val="008C7954"/>
    <w:rsid w:val="008C7DFD"/>
    <w:rsid w:val="008D0134"/>
    <w:rsid w:val="008D01B7"/>
    <w:rsid w:val="008D05DA"/>
    <w:rsid w:val="008D0772"/>
    <w:rsid w:val="008D1440"/>
    <w:rsid w:val="008D146A"/>
    <w:rsid w:val="008D151C"/>
    <w:rsid w:val="008D1594"/>
    <w:rsid w:val="008D15B7"/>
    <w:rsid w:val="008D16CC"/>
    <w:rsid w:val="008D186D"/>
    <w:rsid w:val="008D1909"/>
    <w:rsid w:val="008D1E24"/>
    <w:rsid w:val="008D2180"/>
    <w:rsid w:val="008D2561"/>
    <w:rsid w:val="008D25CD"/>
    <w:rsid w:val="008D29AF"/>
    <w:rsid w:val="008D2B85"/>
    <w:rsid w:val="008D2DBE"/>
    <w:rsid w:val="008D301D"/>
    <w:rsid w:val="008D31AE"/>
    <w:rsid w:val="008D3417"/>
    <w:rsid w:val="008D3639"/>
    <w:rsid w:val="008D3C1E"/>
    <w:rsid w:val="008D412A"/>
    <w:rsid w:val="008D413A"/>
    <w:rsid w:val="008D423D"/>
    <w:rsid w:val="008D43BD"/>
    <w:rsid w:val="008D44C5"/>
    <w:rsid w:val="008D4A26"/>
    <w:rsid w:val="008D4F37"/>
    <w:rsid w:val="008D505E"/>
    <w:rsid w:val="008D53A1"/>
    <w:rsid w:val="008D565F"/>
    <w:rsid w:val="008D5725"/>
    <w:rsid w:val="008D5766"/>
    <w:rsid w:val="008D57B3"/>
    <w:rsid w:val="008D5A9C"/>
    <w:rsid w:val="008D6369"/>
    <w:rsid w:val="008D6421"/>
    <w:rsid w:val="008D667C"/>
    <w:rsid w:val="008D6CF8"/>
    <w:rsid w:val="008D7385"/>
    <w:rsid w:val="008D745C"/>
    <w:rsid w:val="008D79A7"/>
    <w:rsid w:val="008E029D"/>
    <w:rsid w:val="008E03E6"/>
    <w:rsid w:val="008E0657"/>
    <w:rsid w:val="008E096D"/>
    <w:rsid w:val="008E0981"/>
    <w:rsid w:val="008E0B88"/>
    <w:rsid w:val="008E0C90"/>
    <w:rsid w:val="008E11A3"/>
    <w:rsid w:val="008E123A"/>
    <w:rsid w:val="008E194E"/>
    <w:rsid w:val="008E210F"/>
    <w:rsid w:val="008E2118"/>
    <w:rsid w:val="008E21AC"/>
    <w:rsid w:val="008E21E0"/>
    <w:rsid w:val="008E2276"/>
    <w:rsid w:val="008E2424"/>
    <w:rsid w:val="008E30DF"/>
    <w:rsid w:val="008E3352"/>
    <w:rsid w:val="008E3878"/>
    <w:rsid w:val="008E44CB"/>
    <w:rsid w:val="008E4AE9"/>
    <w:rsid w:val="008E527E"/>
    <w:rsid w:val="008E55D6"/>
    <w:rsid w:val="008E57D2"/>
    <w:rsid w:val="008E5962"/>
    <w:rsid w:val="008E6A2F"/>
    <w:rsid w:val="008E6D7E"/>
    <w:rsid w:val="008E6DCF"/>
    <w:rsid w:val="008E70AA"/>
    <w:rsid w:val="008E73D0"/>
    <w:rsid w:val="008E77B5"/>
    <w:rsid w:val="008E7A03"/>
    <w:rsid w:val="008E7A41"/>
    <w:rsid w:val="008F072E"/>
    <w:rsid w:val="008F073E"/>
    <w:rsid w:val="008F0BC7"/>
    <w:rsid w:val="008F0F80"/>
    <w:rsid w:val="008F12F0"/>
    <w:rsid w:val="008F1425"/>
    <w:rsid w:val="008F15FB"/>
    <w:rsid w:val="008F1E70"/>
    <w:rsid w:val="008F2585"/>
    <w:rsid w:val="008F29EE"/>
    <w:rsid w:val="008F2A02"/>
    <w:rsid w:val="008F2F88"/>
    <w:rsid w:val="008F3051"/>
    <w:rsid w:val="008F320B"/>
    <w:rsid w:val="008F3489"/>
    <w:rsid w:val="008F3641"/>
    <w:rsid w:val="008F37CC"/>
    <w:rsid w:val="008F3915"/>
    <w:rsid w:val="008F3AD7"/>
    <w:rsid w:val="008F3D76"/>
    <w:rsid w:val="008F4344"/>
    <w:rsid w:val="008F436A"/>
    <w:rsid w:val="008F442E"/>
    <w:rsid w:val="008F476C"/>
    <w:rsid w:val="008F4E61"/>
    <w:rsid w:val="008F5020"/>
    <w:rsid w:val="008F5870"/>
    <w:rsid w:val="008F5A9E"/>
    <w:rsid w:val="008F5FC1"/>
    <w:rsid w:val="008F63FB"/>
    <w:rsid w:val="008F6609"/>
    <w:rsid w:val="008F6F96"/>
    <w:rsid w:val="008F7E1A"/>
    <w:rsid w:val="00900ACC"/>
    <w:rsid w:val="00900D63"/>
    <w:rsid w:val="00900DAA"/>
    <w:rsid w:val="0090109C"/>
    <w:rsid w:val="00901144"/>
    <w:rsid w:val="00901875"/>
    <w:rsid w:val="0090193B"/>
    <w:rsid w:val="00901ECF"/>
    <w:rsid w:val="00902061"/>
    <w:rsid w:val="00902401"/>
    <w:rsid w:val="00902876"/>
    <w:rsid w:val="00902937"/>
    <w:rsid w:val="00902B8F"/>
    <w:rsid w:val="009030B9"/>
    <w:rsid w:val="00903271"/>
    <w:rsid w:val="00903F41"/>
    <w:rsid w:val="00903F7B"/>
    <w:rsid w:val="00904828"/>
    <w:rsid w:val="00904A4F"/>
    <w:rsid w:val="00904FC9"/>
    <w:rsid w:val="0090500B"/>
    <w:rsid w:val="00905080"/>
    <w:rsid w:val="0090513B"/>
    <w:rsid w:val="00905296"/>
    <w:rsid w:val="00905520"/>
    <w:rsid w:val="0090596B"/>
    <w:rsid w:val="00905F0D"/>
    <w:rsid w:val="00906570"/>
    <w:rsid w:val="00906959"/>
    <w:rsid w:val="00906D2D"/>
    <w:rsid w:val="00907E05"/>
    <w:rsid w:val="0091009D"/>
    <w:rsid w:val="0091015D"/>
    <w:rsid w:val="0091047A"/>
    <w:rsid w:val="00910865"/>
    <w:rsid w:val="00910AE0"/>
    <w:rsid w:val="0091145D"/>
    <w:rsid w:val="0091160A"/>
    <w:rsid w:val="00912C3C"/>
    <w:rsid w:val="00912E0A"/>
    <w:rsid w:val="0091301E"/>
    <w:rsid w:val="0091307B"/>
    <w:rsid w:val="009132E9"/>
    <w:rsid w:val="00913CB3"/>
    <w:rsid w:val="00913F72"/>
    <w:rsid w:val="00914020"/>
    <w:rsid w:val="0091413D"/>
    <w:rsid w:val="009142D9"/>
    <w:rsid w:val="00914983"/>
    <w:rsid w:val="00914BE0"/>
    <w:rsid w:val="00914C87"/>
    <w:rsid w:val="0091526A"/>
    <w:rsid w:val="00915302"/>
    <w:rsid w:val="00915634"/>
    <w:rsid w:val="00915748"/>
    <w:rsid w:val="009158D4"/>
    <w:rsid w:val="0091592F"/>
    <w:rsid w:val="00915A2A"/>
    <w:rsid w:val="00915F41"/>
    <w:rsid w:val="009166E5"/>
    <w:rsid w:val="00916A80"/>
    <w:rsid w:val="00916B29"/>
    <w:rsid w:val="0091707B"/>
    <w:rsid w:val="0091778D"/>
    <w:rsid w:val="0091779C"/>
    <w:rsid w:val="00917EF9"/>
    <w:rsid w:val="00920285"/>
    <w:rsid w:val="00920872"/>
    <w:rsid w:val="00920BED"/>
    <w:rsid w:val="00920C06"/>
    <w:rsid w:val="00920CAF"/>
    <w:rsid w:val="009213BB"/>
    <w:rsid w:val="00921D5E"/>
    <w:rsid w:val="009220F7"/>
    <w:rsid w:val="00922113"/>
    <w:rsid w:val="009222A5"/>
    <w:rsid w:val="00922473"/>
    <w:rsid w:val="009225D8"/>
    <w:rsid w:val="009228BD"/>
    <w:rsid w:val="00922C17"/>
    <w:rsid w:val="00922F44"/>
    <w:rsid w:val="0092328B"/>
    <w:rsid w:val="00923703"/>
    <w:rsid w:val="00923858"/>
    <w:rsid w:val="00923941"/>
    <w:rsid w:val="00924069"/>
    <w:rsid w:val="00924164"/>
    <w:rsid w:val="0092487A"/>
    <w:rsid w:val="009248AA"/>
    <w:rsid w:val="00924905"/>
    <w:rsid w:val="00924A3A"/>
    <w:rsid w:val="00924B36"/>
    <w:rsid w:val="00924C51"/>
    <w:rsid w:val="0092531F"/>
    <w:rsid w:val="00925AAD"/>
    <w:rsid w:val="00926132"/>
    <w:rsid w:val="0092649C"/>
    <w:rsid w:val="00926692"/>
    <w:rsid w:val="009271FC"/>
    <w:rsid w:val="009276AC"/>
    <w:rsid w:val="0093068D"/>
    <w:rsid w:val="009306D7"/>
    <w:rsid w:val="0093093C"/>
    <w:rsid w:val="00930A71"/>
    <w:rsid w:val="00930B09"/>
    <w:rsid w:val="00930B10"/>
    <w:rsid w:val="00930D1E"/>
    <w:rsid w:val="0093183E"/>
    <w:rsid w:val="0093189B"/>
    <w:rsid w:val="00931C9E"/>
    <w:rsid w:val="00931E2A"/>
    <w:rsid w:val="00931F5B"/>
    <w:rsid w:val="00932129"/>
    <w:rsid w:val="0093262F"/>
    <w:rsid w:val="00932711"/>
    <w:rsid w:val="009327E4"/>
    <w:rsid w:val="00933033"/>
    <w:rsid w:val="00933166"/>
    <w:rsid w:val="009331FC"/>
    <w:rsid w:val="0093360F"/>
    <w:rsid w:val="00933615"/>
    <w:rsid w:val="00933CEF"/>
    <w:rsid w:val="00933F89"/>
    <w:rsid w:val="00934367"/>
    <w:rsid w:val="00934429"/>
    <w:rsid w:val="00934512"/>
    <w:rsid w:val="0093458E"/>
    <w:rsid w:val="009346B8"/>
    <w:rsid w:val="00934731"/>
    <w:rsid w:val="00934747"/>
    <w:rsid w:val="00935339"/>
    <w:rsid w:val="009354E6"/>
    <w:rsid w:val="009357ED"/>
    <w:rsid w:val="009362F1"/>
    <w:rsid w:val="00936BFA"/>
    <w:rsid w:val="009371BF"/>
    <w:rsid w:val="009377DF"/>
    <w:rsid w:val="00937BE4"/>
    <w:rsid w:val="0094000F"/>
    <w:rsid w:val="0094007E"/>
    <w:rsid w:val="00940217"/>
    <w:rsid w:val="009403F5"/>
    <w:rsid w:val="00940631"/>
    <w:rsid w:val="009406EF"/>
    <w:rsid w:val="009408BE"/>
    <w:rsid w:val="00940A58"/>
    <w:rsid w:val="00940BEC"/>
    <w:rsid w:val="00940D12"/>
    <w:rsid w:val="00941030"/>
    <w:rsid w:val="0094111C"/>
    <w:rsid w:val="009417BB"/>
    <w:rsid w:val="00941B8E"/>
    <w:rsid w:val="00941DBA"/>
    <w:rsid w:val="00941E27"/>
    <w:rsid w:val="00941E31"/>
    <w:rsid w:val="00941EB5"/>
    <w:rsid w:val="00941EBA"/>
    <w:rsid w:val="00941EC3"/>
    <w:rsid w:val="009420FA"/>
    <w:rsid w:val="00942227"/>
    <w:rsid w:val="00942251"/>
    <w:rsid w:val="00942AD0"/>
    <w:rsid w:val="00942B98"/>
    <w:rsid w:val="009430D0"/>
    <w:rsid w:val="009432AF"/>
    <w:rsid w:val="009436ED"/>
    <w:rsid w:val="0094374E"/>
    <w:rsid w:val="009438E9"/>
    <w:rsid w:val="00943A37"/>
    <w:rsid w:val="00943A9D"/>
    <w:rsid w:val="00943B8D"/>
    <w:rsid w:val="00943BB6"/>
    <w:rsid w:val="00944126"/>
    <w:rsid w:val="0094448F"/>
    <w:rsid w:val="009446F3"/>
    <w:rsid w:val="00944742"/>
    <w:rsid w:val="00944DF7"/>
    <w:rsid w:val="00944E46"/>
    <w:rsid w:val="00945119"/>
    <w:rsid w:val="0094527E"/>
    <w:rsid w:val="009453F4"/>
    <w:rsid w:val="009453F8"/>
    <w:rsid w:val="0094575B"/>
    <w:rsid w:val="00945772"/>
    <w:rsid w:val="00945B72"/>
    <w:rsid w:val="00945D79"/>
    <w:rsid w:val="00946004"/>
    <w:rsid w:val="009460B3"/>
    <w:rsid w:val="009463F7"/>
    <w:rsid w:val="00946585"/>
    <w:rsid w:val="009468D4"/>
    <w:rsid w:val="00946A4E"/>
    <w:rsid w:val="00946A54"/>
    <w:rsid w:val="00946F00"/>
    <w:rsid w:val="00946F8A"/>
    <w:rsid w:val="009470EE"/>
    <w:rsid w:val="0094728F"/>
    <w:rsid w:val="009477C1"/>
    <w:rsid w:val="00947A0B"/>
    <w:rsid w:val="00947C2A"/>
    <w:rsid w:val="00947E5C"/>
    <w:rsid w:val="00947E67"/>
    <w:rsid w:val="009502FF"/>
    <w:rsid w:val="0095032B"/>
    <w:rsid w:val="0095043F"/>
    <w:rsid w:val="00950639"/>
    <w:rsid w:val="0095065C"/>
    <w:rsid w:val="009508B7"/>
    <w:rsid w:val="0095092F"/>
    <w:rsid w:val="00950BFF"/>
    <w:rsid w:val="00951051"/>
    <w:rsid w:val="00951718"/>
    <w:rsid w:val="009518DD"/>
    <w:rsid w:val="00951E4F"/>
    <w:rsid w:val="00952189"/>
    <w:rsid w:val="009522B9"/>
    <w:rsid w:val="009522FB"/>
    <w:rsid w:val="00952669"/>
    <w:rsid w:val="00952998"/>
    <w:rsid w:val="00952A49"/>
    <w:rsid w:val="0095329E"/>
    <w:rsid w:val="009534A2"/>
    <w:rsid w:val="00953A69"/>
    <w:rsid w:val="0095440C"/>
    <w:rsid w:val="00954B28"/>
    <w:rsid w:val="00954BBE"/>
    <w:rsid w:val="00954BFB"/>
    <w:rsid w:val="0095539C"/>
    <w:rsid w:val="00955561"/>
    <w:rsid w:val="00955D87"/>
    <w:rsid w:val="00955EB0"/>
    <w:rsid w:val="009567E4"/>
    <w:rsid w:val="00956C1C"/>
    <w:rsid w:val="00956F36"/>
    <w:rsid w:val="00957AC1"/>
    <w:rsid w:val="00957B65"/>
    <w:rsid w:val="00957C9C"/>
    <w:rsid w:val="0096033C"/>
    <w:rsid w:val="009609CD"/>
    <w:rsid w:val="00960CC0"/>
    <w:rsid w:val="00960D91"/>
    <w:rsid w:val="00960FFB"/>
    <w:rsid w:val="009619F2"/>
    <w:rsid w:val="00961BA5"/>
    <w:rsid w:val="00961E1D"/>
    <w:rsid w:val="00961E9E"/>
    <w:rsid w:val="009620EC"/>
    <w:rsid w:val="0096214F"/>
    <w:rsid w:val="0096243A"/>
    <w:rsid w:val="00962701"/>
    <w:rsid w:val="00962E1A"/>
    <w:rsid w:val="00962E4E"/>
    <w:rsid w:val="009630D5"/>
    <w:rsid w:val="00963500"/>
    <w:rsid w:val="00963CE6"/>
    <w:rsid w:val="00963D56"/>
    <w:rsid w:val="00963E7F"/>
    <w:rsid w:val="009643D9"/>
    <w:rsid w:val="009643F8"/>
    <w:rsid w:val="00964486"/>
    <w:rsid w:val="00964883"/>
    <w:rsid w:val="00965040"/>
    <w:rsid w:val="0096531F"/>
    <w:rsid w:val="009656DC"/>
    <w:rsid w:val="009658E5"/>
    <w:rsid w:val="00965D13"/>
    <w:rsid w:val="009661E5"/>
    <w:rsid w:val="00966208"/>
    <w:rsid w:val="009664DB"/>
    <w:rsid w:val="0096678C"/>
    <w:rsid w:val="00966876"/>
    <w:rsid w:val="00966A40"/>
    <w:rsid w:val="00967241"/>
    <w:rsid w:val="009675BC"/>
    <w:rsid w:val="009678AD"/>
    <w:rsid w:val="00967A8B"/>
    <w:rsid w:val="00967FE4"/>
    <w:rsid w:val="009700C5"/>
    <w:rsid w:val="009702D7"/>
    <w:rsid w:val="009703B5"/>
    <w:rsid w:val="00970737"/>
    <w:rsid w:val="00970AF6"/>
    <w:rsid w:val="00971019"/>
    <w:rsid w:val="009715FB"/>
    <w:rsid w:val="009724F3"/>
    <w:rsid w:val="0097289C"/>
    <w:rsid w:val="009728D2"/>
    <w:rsid w:val="00972999"/>
    <w:rsid w:val="00973245"/>
    <w:rsid w:val="00973317"/>
    <w:rsid w:val="009737BD"/>
    <w:rsid w:val="009738C9"/>
    <w:rsid w:val="009738D3"/>
    <w:rsid w:val="00974130"/>
    <w:rsid w:val="0097445F"/>
    <w:rsid w:val="00974508"/>
    <w:rsid w:val="00974722"/>
    <w:rsid w:val="00974A17"/>
    <w:rsid w:val="00974D01"/>
    <w:rsid w:val="00974D40"/>
    <w:rsid w:val="00974DCC"/>
    <w:rsid w:val="00974E8A"/>
    <w:rsid w:val="009757E4"/>
    <w:rsid w:val="00975A98"/>
    <w:rsid w:val="009760E1"/>
    <w:rsid w:val="0097629D"/>
    <w:rsid w:val="00976385"/>
    <w:rsid w:val="0097646C"/>
    <w:rsid w:val="009764E2"/>
    <w:rsid w:val="00976765"/>
    <w:rsid w:val="009767B0"/>
    <w:rsid w:val="00977384"/>
    <w:rsid w:val="00977390"/>
    <w:rsid w:val="00977A74"/>
    <w:rsid w:val="00977F5A"/>
    <w:rsid w:val="00980805"/>
    <w:rsid w:val="00980AD3"/>
    <w:rsid w:val="00980FFF"/>
    <w:rsid w:val="0098122F"/>
    <w:rsid w:val="00981A26"/>
    <w:rsid w:val="00981C9F"/>
    <w:rsid w:val="009822C7"/>
    <w:rsid w:val="00983006"/>
    <w:rsid w:val="009837FC"/>
    <w:rsid w:val="00983B72"/>
    <w:rsid w:val="00984A1E"/>
    <w:rsid w:val="00984FCA"/>
    <w:rsid w:val="009855BC"/>
    <w:rsid w:val="009855C6"/>
    <w:rsid w:val="00985B69"/>
    <w:rsid w:val="00985C7F"/>
    <w:rsid w:val="00985FB0"/>
    <w:rsid w:val="00986418"/>
    <w:rsid w:val="00986DEE"/>
    <w:rsid w:val="00986ED0"/>
    <w:rsid w:val="00986FED"/>
    <w:rsid w:val="009872FA"/>
    <w:rsid w:val="00987421"/>
    <w:rsid w:val="00987586"/>
    <w:rsid w:val="00987701"/>
    <w:rsid w:val="009879A4"/>
    <w:rsid w:val="00987BBF"/>
    <w:rsid w:val="00987C68"/>
    <w:rsid w:val="00990500"/>
    <w:rsid w:val="00990629"/>
    <w:rsid w:val="00990650"/>
    <w:rsid w:val="00990E5C"/>
    <w:rsid w:val="009914CB"/>
    <w:rsid w:val="009915A2"/>
    <w:rsid w:val="009917D8"/>
    <w:rsid w:val="00991FD1"/>
    <w:rsid w:val="00992016"/>
    <w:rsid w:val="00992468"/>
    <w:rsid w:val="00992E38"/>
    <w:rsid w:val="00993212"/>
    <w:rsid w:val="0099346A"/>
    <w:rsid w:val="0099378D"/>
    <w:rsid w:val="00993AD5"/>
    <w:rsid w:val="009946A8"/>
    <w:rsid w:val="00994731"/>
    <w:rsid w:val="00994EE6"/>
    <w:rsid w:val="009950C5"/>
    <w:rsid w:val="00995136"/>
    <w:rsid w:val="009952DB"/>
    <w:rsid w:val="0099553F"/>
    <w:rsid w:val="009955A4"/>
    <w:rsid w:val="00995A25"/>
    <w:rsid w:val="00995AE5"/>
    <w:rsid w:val="0099654F"/>
    <w:rsid w:val="009966F4"/>
    <w:rsid w:val="00996CC0"/>
    <w:rsid w:val="00996D3F"/>
    <w:rsid w:val="0099741F"/>
    <w:rsid w:val="009975E3"/>
    <w:rsid w:val="00997913"/>
    <w:rsid w:val="00997DAB"/>
    <w:rsid w:val="00997E8C"/>
    <w:rsid w:val="009A078F"/>
    <w:rsid w:val="009A0906"/>
    <w:rsid w:val="009A11F9"/>
    <w:rsid w:val="009A1637"/>
    <w:rsid w:val="009A179C"/>
    <w:rsid w:val="009A21E8"/>
    <w:rsid w:val="009A2506"/>
    <w:rsid w:val="009A251F"/>
    <w:rsid w:val="009A2867"/>
    <w:rsid w:val="009A2CAE"/>
    <w:rsid w:val="009A2D21"/>
    <w:rsid w:val="009A34A5"/>
    <w:rsid w:val="009A38D6"/>
    <w:rsid w:val="009A3E0A"/>
    <w:rsid w:val="009A4258"/>
    <w:rsid w:val="009A42B2"/>
    <w:rsid w:val="009A44D0"/>
    <w:rsid w:val="009A4B4F"/>
    <w:rsid w:val="009A4C7D"/>
    <w:rsid w:val="009A4CCC"/>
    <w:rsid w:val="009A4DDF"/>
    <w:rsid w:val="009A4F5B"/>
    <w:rsid w:val="009A5100"/>
    <w:rsid w:val="009A53A5"/>
    <w:rsid w:val="009A55CB"/>
    <w:rsid w:val="009A560B"/>
    <w:rsid w:val="009A56DB"/>
    <w:rsid w:val="009A5A44"/>
    <w:rsid w:val="009A5FBA"/>
    <w:rsid w:val="009A600F"/>
    <w:rsid w:val="009A623D"/>
    <w:rsid w:val="009A6606"/>
    <w:rsid w:val="009A6E62"/>
    <w:rsid w:val="009A6F05"/>
    <w:rsid w:val="009A71D6"/>
    <w:rsid w:val="009A7779"/>
    <w:rsid w:val="009A781F"/>
    <w:rsid w:val="009A7A37"/>
    <w:rsid w:val="009B0388"/>
    <w:rsid w:val="009B0832"/>
    <w:rsid w:val="009B093C"/>
    <w:rsid w:val="009B0AA9"/>
    <w:rsid w:val="009B0B29"/>
    <w:rsid w:val="009B0BF2"/>
    <w:rsid w:val="009B0F3B"/>
    <w:rsid w:val="009B13D2"/>
    <w:rsid w:val="009B147B"/>
    <w:rsid w:val="009B1653"/>
    <w:rsid w:val="009B1A5C"/>
    <w:rsid w:val="009B1EC2"/>
    <w:rsid w:val="009B2015"/>
    <w:rsid w:val="009B21B7"/>
    <w:rsid w:val="009B22BD"/>
    <w:rsid w:val="009B25CD"/>
    <w:rsid w:val="009B289E"/>
    <w:rsid w:val="009B2A47"/>
    <w:rsid w:val="009B2BBA"/>
    <w:rsid w:val="009B3390"/>
    <w:rsid w:val="009B35A1"/>
    <w:rsid w:val="009B38FD"/>
    <w:rsid w:val="009B3D3C"/>
    <w:rsid w:val="009B4824"/>
    <w:rsid w:val="009B48C9"/>
    <w:rsid w:val="009B4A8C"/>
    <w:rsid w:val="009B4B66"/>
    <w:rsid w:val="009B5013"/>
    <w:rsid w:val="009B511A"/>
    <w:rsid w:val="009B51FD"/>
    <w:rsid w:val="009B521C"/>
    <w:rsid w:val="009B5287"/>
    <w:rsid w:val="009B58FC"/>
    <w:rsid w:val="009B5BF2"/>
    <w:rsid w:val="009B5EA7"/>
    <w:rsid w:val="009B6469"/>
    <w:rsid w:val="009B651A"/>
    <w:rsid w:val="009B6861"/>
    <w:rsid w:val="009B6F9C"/>
    <w:rsid w:val="009B70A9"/>
    <w:rsid w:val="009B70D1"/>
    <w:rsid w:val="009B70E6"/>
    <w:rsid w:val="009B74E4"/>
    <w:rsid w:val="009B760E"/>
    <w:rsid w:val="009B7739"/>
    <w:rsid w:val="009B7914"/>
    <w:rsid w:val="009B7B04"/>
    <w:rsid w:val="009B7CFB"/>
    <w:rsid w:val="009C04C1"/>
    <w:rsid w:val="009C05A2"/>
    <w:rsid w:val="009C0F78"/>
    <w:rsid w:val="009C16D7"/>
    <w:rsid w:val="009C1F7D"/>
    <w:rsid w:val="009C22BB"/>
    <w:rsid w:val="009C2366"/>
    <w:rsid w:val="009C2480"/>
    <w:rsid w:val="009C26C2"/>
    <w:rsid w:val="009C2BAE"/>
    <w:rsid w:val="009C2C98"/>
    <w:rsid w:val="009C2DDC"/>
    <w:rsid w:val="009C2FCA"/>
    <w:rsid w:val="009C324A"/>
    <w:rsid w:val="009C33E4"/>
    <w:rsid w:val="009C3B8F"/>
    <w:rsid w:val="009C3E4D"/>
    <w:rsid w:val="009C3EBF"/>
    <w:rsid w:val="009C4228"/>
    <w:rsid w:val="009C490E"/>
    <w:rsid w:val="009C4B29"/>
    <w:rsid w:val="009C50FD"/>
    <w:rsid w:val="009C57D7"/>
    <w:rsid w:val="009C58A4"/>
    <w:rsid w:val="009C59BF"/>
    <w:rsid w:val="009C5CCB"/>
    <w:rsid w:val="009C699A"/>
    <w:rsid w:val="009C6BC9"/>
    <w:rsid w:val="009C719C"/>
    <w:rsid w:val="009C7D6E"/>
    <w:rsid w:val="009D0115"/>
    <w:rsid w:val="009D0125"/>
    <w:rsid w:val="009D0590"/>
    <w:rsid w:val="009D09C8"/>
    <w:rsid w:val="009D0ACF"/>
    <w:rsid w:val="009D0B0F"/>
    <w:rsid w:val="009D0C87"/>
    <w:rsid w:val="009D0E1C"/>
    <w:rsid w:val="009D10A5"/>
    <w:rsid w:val="009D11FC"/>
    <w:rsid w:val="009D1256"/>
    <w:rsid w:val="009D1C25"/>
    <w:rsid w:val="009D1D67"/>
    <w:rsid w:val="009D2086"/>
    <w:rsid w:val="009D210A"/>
    <w:rsid w:val="009D2131"/>
    <w:rsid w:val="009D2D85"/>
    <w:rsid w:val="009D2F6D"/>
    <w:rsid w:val="009D30A2"/>
    <w:rsid w:val="009D3382"/>
    <w:rsid w:val="009D359C"/>
    <w:rsid w:val="009D38BE"/>
    <w:rsid w:val="009D3A24"/>
    <w:rsid w:val="009D3C57"/>
    <w:rsid w:val="009D4057"/>
    <w:rsid w:val="009D48AB"/>
    <w:rsid w:val="009D4C30"/>
    <w:rsid w:val="009D5BCC"/>
    <w:rsid w:val="009D5EE8"/>
    <w:rsid w:val="009D6050"/>
    <w:rsid w:val="009D60FF"/>
    <w:rsid w:val="009D62AD"/>
    <w:rsid w:val="009D6503"/>
    <w:rsid w:val="009D67AE"/>
    <w:rsid w:val="009D6965"/>
    <w:rsid w:val="009D6B1D"/>
    <w:rsid w:val="009D6CED"/>
    <w:rsid w:val="009D6D05"/>
    <w:rsid w:val="009D7105"/>
    <w:rsid w:val="009D713D"/>
    <w:rsid w:val="009D72D1"/>
    <w:rsid w:val="009D73FA"/>
    <w:rsid w:val="009D7503"/>
    <w:rsid w:val="009D7789"/>
    <w:rsid w:val="009D7AE8"/>
    <w:rsid w:val="009D7BB2"/>
    <w:rsid w:val="009D7D40"/>
    <w:rsid w:val="009D7D67"/>
    <w:rsid w:val="009D7D76"/>
    <w:rsid w:val="009E04D8"/>
    <w:rsid w:val="009E05F8"/>
    <w:rsid w:val="009E088E"/>
    <w:rsid w:val="009E0ACB"/>
    <w:rsid w:val="009E0D07"/>
    <w:rsid w:val="009E0D9E"/>
    <w:rsid w:val="009E0F31"/>
    <w:rsid w:val="009E1F5D"/>
    <w:rsid w:val="009E2329"/>
    <w:rsid w:val="009E235E"/>
    <w:rsid w:val="009E2776"/>
    <w:rsid w:val="009E282F"/>
    <w:rsid w:val="009E2AD3"/>
    <w:rsid w:val="009E2DD1"/>
    <w:rsid w:val="009E3104"/>
    <w:rsid w:val="009E3644"/>
    <w:rsid w:val="009E3687"/>
    <w:rsid w:val="009E39F4"/>
    <w:rsid w:val="009E3AA1"/>
    <w:rsid w:val="009E3F6D"/>
    <w:rsid w:val="009E41D4"/>
    <w:rsid w:val="009E429C"/>
    <w:rsid w:val="009E45AC"/>
    <w:rsid w:val="009E4621"/>
    <w:rsid w:val="009E4B29"/>
    <w:rsid w:val="009E4DF1"/>
    <w:rsid w:val="009E4E9A"/>
    <w:rsid w:val="009E4FC0"/>
    <w:rsid w:val="009E50C9"/>
    <w:rsid w:val="009E5231"/>
    <w:rsid w:val="009E53F0"/>
    <w:rsid w:val="009E53F5"/>
    <w:rsid w:val="009E5560"/>
    <w:rsid w:val="009E5B62"/>
    <w:rsid w:val="009E5D87"/>
    <w:rsid w:val="009E6015"/>
    <w:rsid w:val="009E60E0"/>
    <w:rsid w:val="009E6437"/>
    <w:rsid w:val="009E6EC6"/>
    <w:rsid w:val="009E6FA7"/>
    <w:rsid w:val="009E7066"/>
    <w:rsid w:val="009E71CC"/>
    <w:rsid w:val="009E7331"/>
    <w:rsid w:val="009E7BC5"/>
    <w:rsid w:val="009E7E8C"/>
    <w:rsid w:val="009F083C"/>
    <w:rsid w:val="009F0D05"/>
    <w:rsid w:val="009F0D24"/>
    <w:rsid w:val="009F168D"/>
    <w:rsid w:val="009F16F7"/>
    <w:rsid w:val="009F2003"/>
    <w:rsid w:val="009F2274"/>
    <w:rsid w:val="009F26D1"/>
    <w:rsid w:val="009F2A8A"/>
    <w:rsid w:val="009F2B8D"/>
    <w:rsid w:val="009F2F20"/>
    <w:rsid w:val="009F2FDB"/>
    <w:rsid w:val="009F32CE"/>
    <w:rsid w:val="009F377F"/>
    <w:rsid w:val="009F385C"/>
    <w:rsid w:val="009F386B"/>
    <w:rsid w:val="009F3A63"/>
    <w:rsid w:val="009F47EE"/>
    <w:rsid w:val="009F48D6"/>
    <w:rsid w:val="009F48DC"/>
    <w:rsid w:val="009F4953"/>
    <w:rsid w:val="009F4CB8"/>
    <w:rsid w:val="009F4ED9"/>
    <w:rsid w:val="009F4F0C"/>
    <w:rsid w:val="009F5239"/>
    <w:rsid w:val="009F56F8"/>
    <w:rsid w:val="009F5C91"/>
    <w:rsid w:val="009F5F6B"/>
    <w:rsid w:val="009F65AB"/>
    <w:rsid w:val="009F6C65"/>
    <w:rsid w:val="009F6CCC"/>
    <w:rsid w:val="009F7103"/>
    <w:rsid w:val="009F71E5"/>
    <w:rsid w:val="009F71F9"/>
    <w:rsid w:val="009F7261"/>
    <w:rsid w:val="009F75DF"/>
    <w:rsid w:val="009F75EC"/>
    <w:rsid w:val="009F7858"/>
    <w:rsid w:val="009F787B"/>
    <w:rsid w:val="009F7973"/>
    <w:rsid w:val="009F7C93"/>
    <w:rsid w:val="009F7D82"/>
    <w:rsid w:val="00A002F7"/>
    <w:rsid w:val="00A00A02"/>
    <w:rsid w:val="00A01293"/>
    <w:rsid w:val="00A0188F"/>
    <w:rsid w:val="00A01915"/>
    <w:rsid w:val="00A01BFF"/>
    <w:rsid w:val="00A01C68"/>
    <w:rsid w:val="00A02359"/>
    <w:rsid w:val="00A023D1"/>
    <w:rsid w:val="00A0288B"/>
    <w:rsid w:val="00A028ED"/>
    <w:rsid w:val="00A02E81"/>
    <w:rsid w:val="00A02E92"/>
    <w:rsid w:val="00A02FB3"/>
    <w:rsid w:val="00A02FEF"/>
    <w:rsid w:val="00A03183"/>
    <w:rsid w:val="00A03742"/>
    <w:rsid w:val="00A03AD6"/>
    <w:rsid w:val="00A03D19"/>
    <w:rsid w:val="00A0437C"/>
    <w:rsid w:val="00A04794"/>
    <w:rsid w:val="00A04C76"/>
    <w:rsid w:val="00A04C9A"/>
    <w:rsid w:val="00A0506A"/>
    <w:rsid w:val="00A051E5"/>
    <w:rsid w:val="00A056BA"/>
    <w:rsid w:val="00A05971"/>
    <w:rsid w:val="00A05C50"/>
    <w:rsid w:val="00A060D7"/>
    <w:rsid w:val="00A0613B"/>
    <w:rsid w:val="00A06141"/>
    <w:rsid w:val="00A06226"/>
    <w:rsid w:val="00A06291"/>
    <w:rsid w:val="00A0650F"/>
    <w:rsid w:val="00A06825"/>
    <w:rsid w:val="00A06829"/>
    <w:rsid w:val="00A0685E"/>
    <w:rsid w:val="00A06ABF"/>
    <w:rsid w:val="00A06B83"/>
    <w:rsid w:val="00A06C9F"/>
    <w:rsid w:val="00A06DB8"/>
    <w:rsid w:val="00A06E11"/>
    <w:rsid w:val="00A075A0"/>
    <w:rsid w:val="00A079F0"/>
    <w:rsid w:val="00A07B28"/>
    <w:rsid w:val="00A07CA7"/>
    <w:rsid w:val="00A10017"/>
    <w:rsid w:val="00A100A1"/>
    <w:rsid w:val="00A1016E"/>
    <w:rsid w:val="00A10309"/>
    <w:rsid w:val="00A111A1"/>
    <w:rsid w:val="00A11442"/>
    <w:rsid w:val="00A11EE0"/>
    <w:rsid w:val="00A123E5"/>
    <w:rsid w:val="00A1259C"/>
    <w:rsid w:val="00A1274F"/>
    <w:rsid w:val="00A12877"/>
    <w:rsid w:val="00A12B78"/>
    <w:rsid w:val="00A132D5"/>
    <w:rsid w:val="00A13834"/>
    <w:rsid w:val="00A14259"/>
    <w:rsid w:val="00A146AA"/>
    <w:rsid w:val="00A14910"/>
    <w:rsid w:val="00A14F76"/>
    <w:rsid w:val="00A1501C"/>
    <w:rsid w:val="00A1524E"/>
    <w:rsid w:val="00A1581D"/>
    <w:rsid w:val="00A16028"/>
    <w:rsid w:val="00A1625B"/>
    <w:rsid w:val="00A166D7"/>
    <w:rsid w:val="00A16D12"/>
    <w:rsid w:val="00A16D87"/>
    <w:rsid w:val="00A16DA0"/>
    <w:rsid w:val="00A16E4C"/>
    <w:rsid w:val="00A16FE5"/>
    <w:rsid w:val="00A17176"/>
    <w:rsid w:val="00A174CA"/>
    <w:rsid w:val="00A179EF"/>
    <w:rsid w:val="00A17B90"/>
    <w:rsid w:val="00A17C4A"/>
    <w:rsid w:val="00A17FB9"/>
    <w:rsid w:val="00A202E1"/>
    <w:rsid w:val="00A20C97"/>
    <w:rsid w:val="00A211FD"/>
    <w:rsid w:val="00A21269"/>
    <w:rsid w:val="00A214D8"/>
    <w:rsid w:val="00A21707"/>
    <w:rsid w:val="00A21743"/>
    <w:rsid w:val="00A21942"/>
    <w:rsid w:val="00A21CFF"/>
    <w:rsid w:val="00A220E0"/>
    <w:rsid w:val="00A22A2F"/>
    <w:rsid w:val="00A22EDE"/>
    <w:rsid w:val="00A23C64"/>
    <w:rsid w:val="00A23E56"/>
    <w:rsid w:val="00A240E0"/>
    <w:rsid w:val="00A241D5"/>
    <w:rsid w:val="00A248DA"/>
    <w:rsid w:val="00A25121"/>
    <w:rsid w:val="00A25312"/>
    <w:rsid w:val="00A25322"/>
    <w:rsid w:val="00A2589B"/>
    <w:rsid w:val="00A25C62"/>
    <w:rsid w:val="00A25F31"/>
    <w:rsid w:val="00A26601"/>
    <w:rsid w:val="00A26968"/>
    <w:rsid w:val="00A27BF3"/>
    <w:rsid w:val="00A27C21"/>
    <w:rsid w:val="00A3049A"/>
    <w:rsid w:val="00A305E4"/>
    <w:rsid w:val="00A30619"/>
    <w:rsid w:val="00A30697"/>
    <w:rsid w:val="00A30BC1"/>
    <w:rsid w:val="00A30DFC"/>
    <w:rsid w:val="00A3125A"/>
    <w:rsid w:val="00A313A7"/>
    <w:rsid w:val="00A31623"/>
    <w:rsid w:val="00A31A23"/>
    <w:rsid w:val="00A31A7A"/>
    <w:rsid w:val="00A31F51"/>
    <w:rsid w:val="00A32186"/>
    <w:rsid w:val="00A32C81"/>
    <w:rsid w:val="00A32C8A"/>
    <w:rsid w:val="00A32DBA"/>
    <w:rsid w:val="00A32E0F"/>
    <w:rsid w:val="00A331DC"/>
    <w:rsid w:val="00A334B4"/>
    <w:rsid w:val="00A338A1"/>
    <w:rsid w:val="00A3393D"/>
    <w:rsid w:val="00A342B3"/>
    <w:rsid w:val="00A343DA"/>
    <w:rsid w:val="00A34674"/>
    <w:rsid w:val="00A349E9"/>
    <w:rsid w:val="00A34B87"/>
    <w:rsid w:val="00A34DAE"/>
    <w:rsid w:val="00A34E99"/>
    <w:rsid w:val="00A34F9A"/>
    <w:rsid w:val="00A353AF"/>
    <w:rsid w:val="00A354D6"/>
    <w:rsid w:val="00A35816"/>
    <w:rsid w:val="00A35B41"/>
    <w:rsid w:val="00A3602B"/>
    <w:rsid w:val="00A362C4"/>
    <w:rsid w:val="00A36507"/>
    <w:rsid w:val="00A36938"/>
    <w:rsid w:val="00A36DE8"/>
    <w:rsid w:val="00A37425"/>
    <w:rsid w:val="00A37543"/>
    <w:rsid w:val="00A37815"/>
    <w:rsid w:val="00A40454"/>
    <w:rsid w:val="00A40760"/>
    <w:rsid w:val="00A4079A"/>
    <w:rsid w:val="00A40806"/>
    <w:rsid w:val="00A4093C"/>
    <w:rsid w:val="00A40B4D"/>
    <w:rsid w:val="00A40DD2"/>
    <w:rsid w:val="00A41507"/>
    <w:rsid w:val="00A41C55"/>
    <w:rsid w:val="00A41CF0"/>
    <w:rsid w:val="00A41E01"/>
    <w:rsid w:val="00A41ED7"/>
    <w:rsid w:val="00A41F26"/>
    <w:rsid w:val="00A41F3A"/>
    <w:rsid w:val="00A42290"/>
    <w:rsid w:val="00A428D0"/>
    <w:rsid w:val="00A42999"/>
    <w:rsid w:val="00A42A33"/>
    <w:rsid w:val="00A43102"/>
    <w:rsid w:val="00A4336D"/>
    <w:rsid w:val="00A43417"/>
    <w:rsid w:val="00A4383C"/>
    <w:rsid w:val="00A4442C"/>
    <w:rsid w:val="00A449C0"/>
    <w:rsid w:val="00A452E7"/>
    <w:rsid w:val="00A45484"/>
    <w:rsid w:val="00A45814"/>
    <w:rsid w:val="00A45BB1"/>
    <w:rsid w:val="00A45D20"/>
    <w:rsid w:val="00A45DD4"/>
    <w:rsid w:val="00A4607C"/>
    <w:rsid w:val="00A4621E"/>
    <w:rsid w:val="00A46382"/>
    <w:rsid w:val="00A476FB"/>
    <w:rsid w:val="00A477E5"/>
    <w:rsid w:val="00A47818"/>
    <w:rsid w:val="00A47B36"/>
    <w:rsid w:val="00A47E28"/>
    <w:rsid w:val="00A47F51"/>
    <w:rsid w:val="00A501B1"/>
    <w:rsid w:val="00A505F6"/>
    <w:rsid w:val="00A50E8A"/>
    <w:rsid w:val="00A513A8"/>
    <w:rsid w:val="00A517BE"/>
    <w:rsid w:val="00A51A61"/>
    <w:rsid w:val="00A520B4"/>
    <w:rsid w:val="00A520CE"/>
    <w:rsid w:val="00A52599"/>
    <w:rsid w:val="00A52930"/>
    <w:rsid w:val="00A52C00"/>
    <w:rsid w:val="00A52FC8"/>
    <w:rsid w:val="00A532A8"/>
    <w:rsid w:val="00A533FB"/>
    <w:rsid w:val="00A5395C"/>
    <w:rsid w:val="00A5423C"/>
    <w:rsid w:val="00A54399"/>
    <w:rsid w:val="00A5440F"/>
    <w:rsid w:val="00A5463E"/>
    <w:rsid w:val="00A549EC"/>
    <w:rsid w:val="00A54AB4"/>
    <w:rsid w:val="00A54B38"/>
    <w:rsid w:val="00A54D64"/>
    <w:rsid w:val="00A55068"/>
    <w:rsid w:val="00A55390"/>
    <w:rsid w:val="00A553E1"/>
    <w:rsid w:val="00A55673"/>
    <w:rsid w:val="00A55C49"/>
    <w:rsid w:val="00A55C6E"/>
    <w:rsid w:val="00A55DFE"/>
    <w:rsid w:val="00A56217"/>
    <w:rsid w:val="00A563B9"/>
    <w:rsid w:val="00A56436"/>
    <w:rsid w:val="00A56760"/>
    <w:rsid w:val="00A5694B"/>
    <w:rsid w:val="00A56A69"/>
    <w:rsid w:val="00A56C9A"/>
    <w:rsid w:val="00A57B15"/>
    <w:rsid w:val="00A57F76"/>
    <w:rsid w:val="00A6022C"/>
    <w:rsid w:val="00A60389"/>
    <w:rsid w:val="00A6038F"/>
    <w:rsid w:val="00A603DB"/>
    <w:rsid w:val="00A6071E"/>
    <w:rsid w:val="00A60E52"/>
    <w:rsid w:val="00A60EAE"/>
    <w:rsid w:val="00A60F73"/>
    <w:rsid w:val="00A60F75"/>
    <w:rsid w:val="00A61593"/>
    <w:rsid w:val="00A6175F"/>
    <w:rsid w:val="00A6233E"/>
    <w:rsid w:val="00A63053"/>
    <w:rsid w:val="00A63202"/>
    <w:rsid w:val="00A632A4"/>
    <w:rsid w:val="00A633B0"/>
    <w:rsid w:val="00A63ED8"/>
    <w:rsid w:val="00A63F33"/>
    <w:rsid w:val="00A6449D"/>
    <w:rsid w:val="00A647D4"/>
    <w:rsid w:val="00A649C5"/>
    <w:rsid w:val="00A64DCF"/>
    <w:rsid w:val="00A64FA9"/>
    <w:rsid w:val="00A654B4"/>
    <w:rsid w:val="00A65ADD"/>
    <w:rsid w:val="00A65C46"/>
    <w:rsid w:val="00A65E74"/>
    <w:rsid w:val="00A65EFC"/>
    <w:rsid w:val="00A663E2"/>
    <w:rsid w:val="00A66AD5"/>
    <w:rsid w:val="00A66AEE"/>
    <w:rsid w:val="00A66BF7"/>
    <w:rsid w:val="00A66D99"/>
    <w:rsid w:val="00A67344"/>
    <w:rsid w:val="00A676D7"/>
    <w:rsid w:val="00A67B21"/>
    <w:rsid w:val="00A67D9D"/>
    <w:rsid w:val="00A700A7"/>
    <w:rsid w:val="00A700BC"/>
    <w:rsid w:val="00A703FB"/>
    <w:rsid w:val="00A70EAE"/>
    <w:rsid w:val="00A7102C"/>
    <w:rsid w:val="00A71AA6"/>
    <w:rsid w:val="00A71D06"/>
    <w:rsid w:val="00A71D8E"/>
    <w:rsid w:val="00A720E7"/>
    <w:rsid w:val="00A72488"/>
    <w:rsid w:val="00A725FA"/>
    <w:rsid w:val="00A72627"/>
    <w:rsid w:val="00A72995"/>
    <w:rsid w:val="00A72BC1"/>
    <w:rsid w:val="00A72FFA"/>
    <w:rsid w:val="00A7323C"/>
    <w:rsid w:val="00A734A3"/>
    <w:rsid w:val="00A7399E"/>
    <w:rsid w:val="00A73C01"/>
    <w:rsid w:val="00A73E5E"/>
    <w:rsid w:val="00A73F99"/>
    <w:rsid w:val="00A73FD0"/>
    <w:rsid w:val="00A74A99"/>
    <w:rsid w:val="00A74D0E"/>
    <w:rsid w:val="00A75029"/>
    <w:rsid w:val="00A750C6"/>
    <w:rsid w:val="00A75181"/>
    <w:rsid w:val="00A75444"/>
    <w:rsid w:val="00A758DE"/>
    <w:rsid w:val="00A7590C"/>
    <w:rsid w:val="00A76646"/>
    <w:rsid w:val="00A76A15"/>
    <w:rsid w:val="00A76C5C"/>
    <w:rsid w:val="00A7708A"/>
    <w:rsid w:val="00A77C71"/>
    <w:rsid w:val="00A8033A"/>
    <w:rsid w:val="00A807B1"/>
    <w:rsid w:val="00A80BE3"/>
    <w:rsid w:val="00A80CCE"/>
    <w:rsid w:val="00A8149E"/>
    <w:rsid w:val="00A8158A"/>
    <w:rsid w:val="00A816E0"/>
    <w:rsid w:val="00A817CA"/>
    <w:rsid w:val="00A817DC"/>
    <w:rsid w:val="00A81AAD"/>
    <w:rsid w:val="00A81BB8"/>
    <w:rsid w:val="00A81C33"/>
    <w:rsid w:val="00A81D07"/>
    <w:rsid w:val="00A81FE4"/>
    <w:rsid w:val="00A82352"/>
    <w:rsid w:val="00A823AB"/>
    <w:rsid w:val="00A827E9"/>
    <w:rsid w:val="00A82A42"/>
    <w:rsid w:val="00A82C87"/>
    <w:rsid w:val="00A8309D"/>
    <w:rsid w:val="00A83475"/>
    <w:rsid w:val="00A834F4"/>
    <w:rsid w:val="00A83707"/>
    <w:rsid w:val="00A837A2"/>
    <w:rsid w:val="00A838ED"/>
    <w:rsid w:val="00A83BAB"/>
    <w:rsid w:val="00A84323"/>
    <w:rsid w:val="00A84450"/>
    <w:rsid w:val="00A84654"/>
    <w:rsid w:val="00A848A9"/>
    <w:rsid w:val="00A84C1F"/>
    <w:rsid w:val="00A84C3C"/>
    <w:rsid w:val="00A84FBC"/>
    <w:rsid w:val="00A85084"/>
    <w:rsid w:val="00A85515"/>
    <w:rsid w:val="00A85686"/>
    <w:rsid w:val="00A85AC5"/>
    <w:rsid w:val="00A85D0A"/>
    <w:rsid w:val="00A8603C"/>
    <w:rsid w:val="00A86167"/>
    <w:rsid w:val="00A8625B"/>
    <w:rsid w:val="00A86CEC"/>
    <w:rsid w:val="00A86D03"/>
    <w:rsid w:val="00A875E9"/>
    <w:rsid w:val="00A875EC"/>
    <w:rsid w:val="00A87744"/>
    <w:rsid w:val="00A87916"/>
    <w:rsid w:val="00A879C5"/>
    <w:rsid w:val="00A87A35"/>
    <w:rsid w:val="00A902BE"/>
    <w:rsid w:val="00A90785"/>
    <w:rsid w:val="00A90A56"/>
    <w:rsid w:val="00A90B0E"/>
    <w:rsid w:val="00A91747"/>
    <w:rsid w:val="00A91FDF"/>
    <w:rsid w:val="00A923F0"/>
    <w:rsid w:val="00A923F9"/>
    <w:rsid w:val="00A92601"/>
    <w:rsid w:val="00A92DE6"/>
    <w:rsid w:val="00A930AE"/>
    <w:rsid w:val="00A93326"/>
    <w:rsid w:val="00A93486"/>
    <w:rsid w:val="00A937D4"/>
    <w:rsid w:val="00A937FC"/>
    <w:rsid w:val="00A93E7E"/>
    <w:rsid w:val="00A9413C"/>
    <w:rsid w:val="00A94192"/>
    <w:rsid w:val="00A94250"/>
    <w:rsid w:val="00A94700"/>
    <w:rsid w:val="00A949CA"/>
    <w:rsid w:val="00A94C06"/>
    <w:rsid w:val="00A94F08"/>
    <w:rsid w:val="00A95173"/>
    <w:rsid w:val="00A95487"/>
    <w:rsid w:val="00A955E6"/>
    <w:rsid w:val="00A95992"/>
    <w:rsid w:val="00A962E3"/>
    <w:rsid w:val="00A96826"/>
    <w:rsid w:val="00A969EC"/>
    <w:rsid w:val="00A96A7A"/>
    <w:rsid w:val="00A96B78"/>
    <w:rsid w:val="00A9716E"/>
    <w:rsid w:val="00A97384"/>
    <w:rsid w:val="00A9791E"/>
    <w:rsid w:val="00A97A12"/>
    <w:rsid w:val="00A97F76"/>
    <w:rsid w:val="00A97FC1"/>
    <w:rsid w:val="00AA01AD"/>
    <w:rsid w:val="00AA0267"/>
    <w:rsid w:val="00AA0363"/>
    <w:rsid w:val="00AA04C5"/>
    <w:rsid w:val="00AA0939"/>
    <w:rsid w:val="00AA093A"/>
    <w:rsid w:val="00AA0F17"/>
    <w:rsid w:val="00AA1424"/>
    <w:rsid w:val="00AA1639"/>
    <w:rsid w:val="00AA2253"/>
    <w:rsid w:val="00AA2663"/>
    <w:rsid w:val="00AA2A70"/>
    <w:rsid w:val="00AA2F0B"/>
    <w:rsid w:val="00AA3091"/>
    <w:rsid w:val="00AA3290"/>
    <w:rsid w:val="00AA3395"/>
    <w:rsid w:val="00AA3C43"/>
    <w:rsid w:val="00AA3DDC"/>
    <w:rsid w:val="00AA3E79"/>
    <w:rsid w:val="00AA403A"/>
    <w:rsid w:val="00AA4758"/>
    <w:rsid w:val="00AA4AEF"/>
    <w:rsid w:val="00AA4ECC"/>
    <w:rsid w:val="00AA53E2"/>
    <w:rsid w:val="00AA5497"/>
    <w:rsid w:val="00AA54DB"/>
    <w:rsid w:val="00AA5BF3"/>
    <w:rsid w:val="00AA5D3F"/>
    <w:rsid w:val="00AA5E53"/>
    <w:rsid w:val="00AA628B"/>
    <w:rsid w:val="00AA651C"/>
    <w:rsid w:val="00AA6A0C"/>
    <w:rsid w:val="00AA7630"/>
    <w:rsid w:val="00AA7BA8"/>
    <w:rsid w:val="00AA7E74"/>
    <w:rsid w:val="00AA7EA3"/>
    <w:rsid w:val="00AA7F6E"/>
    <w:rsid w:val="00AB00C3"/>
    <w:rsid w:val="00AB00E8"/>
    <w:rsid w:val="00AB01CE"/>
    <w:rsid w:val="00AB050E"/>
    <w:rsid w:val="00AB0566"/>
    <w:rsid w:val="00AB0C21"/>
    <w:rsid w:val="00AB15E2"/>
    <w:rsid w:val="00AB1B62"/>
    <w:rsid w:val="00AB204C"/>
    <w:rsid w:val="00AB2453"/>
    <w:rsid w:val="00AB270E"/>
    <w:rsid w:val="00AB3011"/>
    <w:rsid w:val="00AB322E"/>
    <w:rsid w:val="00AB3671"/>
    <w:rsid w:val="00AB39A7"/>
    <w:rsid w:val="00AB3B55"/>
    <w:rsid w:val="00AB3CC5"/>
    <w:rsid w:val="00AB3EAE"/>
    <w:rsid w:val="00AB41BC"/>
    <w:rsid w:val="00AB443D"/>
    <w:rsid w:val="00AB4625"/>
    <w:rsid w:val="00AB4820"/>
    <w:rsid w:val="00AB4F2A"/>
    <w:rsid w:val="00AB501E"/>
    <w:rsid w:val="00AB508E"/>
    <w:rsid w:val="00AB509F"/>
    <w:rsid w:val="00AB5108"/>
    <w:rsid w:val="00AB524F"/>
    <w:rsid w:val="00AB55F7"/>
    <w:rsid w:val="00AB5652"/>
    <w:rsid w:val="00AB5757"/>
    <w:rsid w:val="00AB5CA1"/>
    <w:rsid w:val="00AB5DD6"/>
    <w:rsid w:val="00AB5F3B"/>
    <w:rsid w:val="00AB5F71"/>
    <w:rsid w:val="00AB5F82"/>
    <w:rsid w:val="00AB5FD7"/>
    <w:rsid w:val="00AB61F2"/>
    <w:rsid w:val="00AB63E8"/>
    <w:rsid w:val="00AB64C0"/>
    <w:rsid w:val="00AB660B"/>
    <w:rsid w:val="00AB7629"/>
    <w:rsid w:val="00AB7662"/>
    <w:rsid w:val="00AB780E"/>
    <w:rsid w:val="00AB7AA1"/>
    <w:rsid w:val="00AB7B0D"/>
    <w:rsid w:val="00AB7D81"/>
    <w:rsid w:val="00AB7EA0"/>
    <w:rsid w:val="00AC0099"/>
    <w:rsid w:val="00AC0114"/>
    <w:rsid w:val="00AC02FF"/>
    <w:rsid w:val="00AC04E9"/>
    <w:rsid w:val="00AC083B"/>
    <w:rsid w:val="00AC1019"/>
    <w:rsid w:val="00AC10CB"/>
    <w:rsid w:val="00AC10EA"/>
    <w:rsid w:val="00AC1577"/>
    <w:rsid w:val="00AC1614"/>
    <w:rsid w:val="00AC1965"/>
    <w:rsid w:val="00AC1C69"/>
    <w:rsid w:val="00AC2048"/>
    <w:rsid w:val="00AC20F9"/>
    <w:rsid w:val="00AC2129"/>
    <w:rsid w:val="00AC23CF"/>
    <w:rsid w:val="00AC2401"/>
    <w:rsid w:val="00AC249A"/>
    <w:rsid w:val="00AC25A2"/>
    <w:rsid w:val="00AC2732"/>
    <w:rsid w:val="00AC28CE"/>
    <w:rsid w:val="00AC2D72"/>
    <w:rsid w:val="00AC2F4F"/>
    <w:rsid w:val="00AC30C6"/>
    <w:rsid w:val="00AC3407"/>
    <w:rsid w:val="00AC3517"/>
    <w:rsid w:val="00AC3693"/>
    <w:rsid w:val="00AC3734"/>
    <w:rsid w:val="00AC3C24"/>
    <w:rsid w:val="00AC4096"/>
    <w:rsid w:val="00AC44A2"/>
    <w:rsid w:val="00AC480C"/>
    <w:rsid w:val="00AC4B18"/>
    <w:rsid w:val="00AC4ECB"/>
    <w:rsid w:val="00AC4F6B"/>
    <w:rsid w:val="00AC520A"/>
    <w:rsid w:val="00AC550E"/>
    <w:rsid w:val="00AC5B47"/>
    <w:rsid w:val="00AC6912"/>
    <w:rsid w:val="00AC69C8"/>
    <w:rsid w:val="00AC6C75"/>
    <w:rsid w:val="00AC6FD4"/>
    <w:rsid w:val="00AC768E"/>
    <w:rsid w:val="00AC76BE"/>
    <w:rsid w:val="00AC7783"/>
    <w:rsid w:val="00AC7C2F"/>
    <w:rsid w:val="00AC7E07"/>
    <w:rsid w:val="00AC7E3C"/>
    <w:rsid w:val="00AC7F68"/>
    <w:rsid w:val="00AD0468"/>
    <w:rsid w:val="00AD06EC"/>
    <w:rsid w:val="00AD0929"/>
    <w:rsid w:val="00AD0930"/>
    <w:rsid w:val="00AD0ADD"/>
    <w:rsid w:val="00AD0C3A"/>
    <w:rsid w:val="00AD1544"/>
    <w:rsid w:val="00AD1BD4"/>
    <w:rsid w:val="00AD1D25"/>
    <w:rsid w:val="00AD20BE"/>
    <w:rsid w:val="00AD2413"/>
    <w:rsid w:val="00AD241F"/>
    <w:rsid w:val="00AD282A"/>
    <w:rsid w:val="00AD2974"/>
    <w:rsid w:val="00AD2C1E"/>
    <w:rsid w:val="00AD320E"/>
    <w:rsid w:val="00AD3453"/>
    <w:rsid w:val="00AD35C9"/>
    <w:rsid w:val="00AD387E"/>
    <w:rsid w:val="00AD388B"/>
    <w:rsid w:val="00AD395B"/>
    <w:rsid w:val="00AD3DBC"/>
    <w:rsid w:val="00AD4095"/>
    <w:rsid w:val="00AD41F4"/>
    <w:rsid w:val="00AD439D"/>
    <w:rsid w:val="00AD43CD"/>
    <w:rsid w:val="00AD4E4F"/>
    <w:rsid w:val="00AD50F8"/>
    <w:rsid w:val="00AD5138"/>
    <w:rsid w:val="00AD51E2"/>
    <w:rsid w:val="00AD538A"/>
    <w:rsid w:val="00AD567E"/>
    <w:rsid w:val="00AD5992"/>
    <w:rsid w:val="00AD5C89"/>
    <w:rsid w:val="00AD5DCE"/>
    <w:rsid w:val="00AD5FD8"/>
    <w:rsid w:val="00AD607A"/>
    <w:rsid w:val="00AD6249"/>
    <w:rsid w:val="00AD6B39"/>
    <w:rsid w:val="00AD6DE8"/>
    <w:rsid w:val="00AD6FD5"/>
    <w:rsid w:val="00AD789A"/>
    <w:rsid w:val="00AD7D6B"/>
    <w:rsid w:val="00AE00D2"/>
    <w:rsid w:val="00AE022C"/>
    <w:rsid w:val="00AE06B4"/>
    <w:rsid w:val="00AE0756"/>
    <w:rsid w:val="00AE0D6F"/>
    <w:rsid w:val="00AE0E27"/>
    <w:rsid w:val="00AE1437"/>
    <w:rsid w:val="00AE147F"/>
    <w:rsid w:val="00AE167C"/>
    <w:rsid w:val="00AE18CD"/>
    <w:rsid w:val="00AE1DCB"/>
    <w:rsid w:val="00AE1E86"/>
    <w:rsid w:val="00AE2970"/>
    <w:rsid w:val="00AE298E"/>
    <w:rsid w:val="00AE2E2D"/>
    <w:rsid w:val="00AE3007"/>
    <w:rsid w:val="00AE3388"/>
    <w:rsid w:val="00AE3893"/>
    <w:rsid w:val="00AE3935"/>
    <w:rsid w:val="00AE3F58"/>
    <w:rsid w:val="00AE4516"/>
    <w:rsid w:val="00AE45C9"/>
    <w:rsid w:val="00AE4680"/>
    <w:rsid w:val="00AE48EC"/>
    <w:rsid w:val="00AE49CF"/>
    <w:rsid w:val="00AE4AB5"/>
    <w:rsid w:val="00AE4BEB"/>
    <w:rsid w:val="00AE4FF9"/>
    <w:rsid w:val="00AE50F5"/>
    <w:rsid w:val="00AE5487"/>
    <w:rsid w:val="00AE55E4"/>
    <w:rsid w:val="00AE5734"/>
    <w:rsid w:val="00AE5767"/>
    <w:rsid w:val="00AE584C"/>
    <w:rsid w:val="00AE5B9A"/>
    <w:rsid w:val="00AE5D72"/>
    <w:rsid w:val="00AE5DA2"/>
    <w:rsid w:val="00AE644D"/>
    <w:rsid w:val="00AE6A6B"/>
    <w:rsid w:val="00AE6D14"/>
    <w:rsid w:val="00AE719E"/>
    <w:rsid w:val="00AE7599"/>
    <w:rsid w:val="00AE77B4"/>
    <w:rsid w:val="00AE7864"/>
    <w:rsid w:val="00AE7DCE"/>
    <w:rsid w:val="00AF01EA"/>
    <w:rsid w:val="00AF05EE"/>
    <w:rsid w:val="00AF07D0"/>
    <w:rsid w:val="00AF08F3"/>
    <w:rsid w:val="00AF0954"/>
    <w:rsid w:val="00AF0AAA"/>
    <w:rsid w:val="00AF0B87"/>
    <w:rsid w:val="00AF0B98"/>
    <w:rsid w:val="00AF0F84"/>
    <w:rsid w:val="00AF0F94"/>
    <w:rsid w:val="00AF15EC"/>
    <w:rsid w:val="00AF1887"/>
    <w:rsid w:val="00AF1ADE"/>
    <w:rsid w:val="00AF2370"/>
    <w:rsid w:val="00AF2412"/>
    <w:rsid w:val="00AF262B"/>
    <w:rsid w:val="00AF269A"/>
    <w:rsid w:val="00AF2BA1"/>
    <w:rsid w:val="00AF2FBF"/>
    <w:rsid w:val="00AF3B51"/>
    <w:rsid w:val="00AF3DA0"/>
    <w:rsid w:val="00AF3E56"/>
    <w:rsid w:val="00AF3E5E"/>
    <w:rsid w:val="00AF4614"/>
    <w:rsid w:val="00AF48A1"/>
    <w:rsid w:val="00AF4E99"/>
    <w:rsid w:val="00AF4EE8"/>
    <w:rsid w:val="00AF5787"/>
    <w:rsid w:val="00AF5797"/>
    <w:rsid w:val="00AF5902"/>
    <w:rsid w:val="00AF5A71"/>
    <w:rsid w:val="00AF5A88"/>
    <w:rsid w:val="00AF60D9"/>
    <w:rsid w:val="00AF6110"/>
    <w:rsid w:val="00AF6961"/>
    <w:rsid w:val="00AF6BB5"/>
    <w:rsid w:val="00AF6C60"/>
    <w:rsid w:val="00AF6CAE"/>
    <w:rsid w:val="00AF6F54"/>
    <w:rsid w:val="00AF75A9"/>
    <w:rsid w:val="00AF7746"/>
    <w:rsid w:val="00AF776F"/>
    <w:rsid w:val="00AF797B"/>
    <w:rsid w:val="00AF7AE4"/>
    <w:rsid w:val="00AF7B34"/>
    <w:rsid w:val="00AF7ED4"/>
    <w:rsid w:val="00AF7EDE"/>
    <w:rsid w:val="00AF7FB9"/>
    <w:rsid w:val="00B00FB9"/>
    <w:rsid w:val="00B014F1"/>
    <w:rsid w:val="00B01EE1"/>
    <w:rsid w:val="00B02070"/>
    <w:rsid w:val="00B02104"/>
    <w:rsid w:val="00B0245C"/>
    <w:rsid w:val="00B02611"/>
    <w:rsid w:val="00B0296B"/>
    <w:rsid w:val="00B02C18"/>
    <w:rsid w:val="00B02E5C"/>
    <w:rsid w:val="00B02FEE"/>
    <w:rsid w:val="00B0382C"/>
    <w:rsid w:val="00B03C5F"/>
    <w:rsid w:val="00B03D75"/>
    <w:rsid w:val="00B041A4"/>
    <w:rsid w:val="00B04632"/>
    <w:rsid w:val="00B048C2"/>
    <w:rsid w:val="00B050FF"/>
    <w:rsid w:val="00B055C2"/>
    <w:rsid w:val="00B05613"/>
    <w:rsid w:val="00B05617"/>
    <w:rsid w:val="00B056D8"/>
    <w:rsid w:val="00B058E0"/>
    <w:rsid w:val="00B0597A"/>
    <w:rsid w:val="00B05BA5"/>
    <w:rsid w:val="00B05BF2"/>
    <w:rsid w:val="00B05C99"/>
    <w:rsid w:val="00B05D86"/>
    <w:rsid w:val="00B07171"/>
    <w:rsid w:val="00B074B4"/>
    <w:rsid w:val="00B07A60"/>
    <w:rsid w:val="00B07AF3"/>
    <w:rsid w:val="00B103A4"/>
    <w:rsid w:val="00B10AD7"/>
    <w:rsid w:val="00B10BE2"/>
    <w:rsid w:val="00B110E2"/>
    <w:rsid w:val="00B11299"/>
    <w:rsid w:val="00B1138F"/>
    <w:rsid w:val="00B113D0"/>
    <w:rsid w:val="00B11421"/>
    <w:rsid w:val="00B118FE"/>
    <w:rsid w:val="00B119DD"/>
    <w:rsid w:val="00B11D49"/>
    <w:rsid w:val="00B1220D"/>
    <w:rsid w:val="00B1245B"/>
    <w:rsid w:val="00B12A20"/>
    <w:rsid w:val="00B12AD4"/>
    <w:rsid w:val="00B12D98"/>
    <w:rsid w:val="00B12DAB"/>
    <w:rsid w:val="00B12FF0"/>
    <w:rsid w:val="00B12FF5"/>
    <w:rsid w:val="00B13B02"/>
    <w:rsid w:val="00B13D31"/>
    <w:rsid w:val="00B14341"/>
    <w:rsid w:val="00B14514"/>
    <w:rsid w:val="00B146E5"/>
    <w:rsid w:val="00B14D45"/>
    <w:rsid w:val="00B14EDF"/>
    <w:rsid w:val="00B15B6A"/>
    <w:rsid w:val="00B15C41"/>
    <w:rsid w:val="00B15D1C"/>
    <w:rsid w:val="00B16014"/>
    <w:rsid w:val="00B16185"/>
    <w:rsid w:val="00B165BC"/>
    <w:rsid w:val="00B1671D"/>
    <w:rsid w:val="00B16FC0"/>
    <w:rsid w:val="00B17132"/>
    <w:rsid w:val="00B17552"/>
    <w:rsid w:val="00B1774D"/>
    <w:rsid w:val="00B178A5"/>
    <w:rsid w:val="00B17A53"/>
    <w:rsid w:val="00B17AC0"/>
    <w:rsid w:val="00B17EE6"/>
    <w:rsid w:val="00B17F39"/>
    <w:rsid w:val="00B201DE"/>
    <w:rsid w:val="00B2022E"/>
    <w:rsid w:val="00B2037C"/>
    <w:rsid w:val="00B2046F"/>
    <w:rsid w:val="00B20772"/>
    <w:rsid w:val="00B20E55"/>
    <w:rsid w:val="00B20E98"/>
    <w:rsid w:val="00B20EA9"/>
    <w:rsid w:val="00B21075"/>
    <w:rsid w:val="00B21341"/>
    <w:rsid w:val="00B2149C"/>
    <w:rsid w:val="00B21791"/>
    <w:rsid w:val="00B21EB9"/>
    <w:rsid w:val="00B22108"/>
    <w:rsid w:val="00B2256C"/>
    <w:rsid w:val="00B22D0A"/>
    <w:rsid w:val="00B230E7"/>
    <w:rsid w:val="00B2399A"/>
    <w:rsid w:val="00B239D1"/>
    <w:rsid w:val="00B23A0A"/>
    <w:rsid w:val="00B23E66"/>
    <w:rsid w:val="00B24279"/>
    <w:rsid w:val="00B24314"/>
    <w:rsid w:val="00B251E4"/>
    <w:rsid w:val="00B2523B"/>
    <w:rsid w:val="00B25506"/>
    <w:rsid w:val="00B256E9"/>
    <w:rsid w:val="00B25986"/>
    <w:rsid w:val="00B261F3"/>
    <w:rsid w:val="00B26938"/>
    <w:rsid w:val="00B26AF1"/>
    <w:rsid w:val="00B27479"/>
    <w:rsid w:val="00B27AAA"/>
    <w:rsid w:val="00B27AE4"/>
    <w:rsid w:val="00B27F79"/>
    <w:rsid w:val="00B305E8"/>
    <w:rsid w:val="00B30714"/>
    <w:rsid w:val="00B308B0"/>
    <w:rsid w:val="00B30974"/>
    <w:rsid w:val="00B30D71"/>
    <w:rsid w:val="00B30F0D"/>
    <w:rsid w:val="00B3102B"/>
    <w:rsid w:val="00B3141A"/>
    <w:rsid w:val="00B3163D"/>
    <w:rsid w:val="00B31BA4"/>
    <w:rsid w:val="00B32575"/>
    <w:rsid w:val="00B32724"/>
    <w:rsid w:val="00B328B4"/>
    <w:rsid w:val="00B32A4F"/>
    <w:rsid w:val="00B330E0"/>
    <w:rsid w:val="00B3314C"/>
    <w:rsid w:val="00B33222"/>
    <w:rsid w:val="00B3338E"/>
    <w:rsid w:val="00B337C7"/>
    <w:rsid w:val="00B3395E"/>
    <w:rsid w:val="00B33A54"/>
    <w:rsid w:val="00B33B25"/>
    <w:rsid w:val="00B33BF9"/>
    <w:rsid w:val="00B3471B"/>
    <w:rsid w:val="00B3476B"/>
    <w:rsid w:val="00B34CFF"/>
    <w:rsid w:val="00B34F49"/>
    <w:rsid w:val="00B35055"/>
    <w:rsid w:val="00B35523"/>
    <w:rsid w:val="00B357A0"/>
    <w:rsid w:val="00B35960"/>
    <w:rsid w:val="00B35A4B"/>
    <w:rsid w:val="00B35EE1"/>
    <w:rsid w:val="00B36125"/>
    <w:rsid w:val="00B36147"/>
    <w:rsid w:val="00B36747"/>
    <w:rsid w:val="00B373FE"/>
    <w:rsid w:val="00B37545"/>
    <w:rsid w:val="00B378D1"/>
    <w:rsid w:val="00B37D68"/>
    <w:rsid w:val="00B40000"/>
    <w:rsid w:val="00B40170"/>
    <w:rsid w:val="00B403E5"/>
    <w:rsid w:val="00B407A4"/>
    <w:rsid w:val="00B40A29"/>
    <w:rsid w:val="00B40E2F"/>
    <w:rsid w:val="00B40E70"/>
    <w:rsid w:val="00B40F2E"/>
    <w:rsid w:val="00B41EBC"/>
    <w:rsid w:val="00B421CF"/>
    <w:rsid w:val="00B422BD"/>
    <w:rsid w:val="00B42749"/>
    <w:rsid w:val="00B428E4"/>
    <w:rsid w:val="00B42B8B"/>
    <w:rsid w:val="00B42BD4"/>
    <w:rsid w:val="00B431E8"/>
    <w:rsid w:val="00B43464"/>
    <w:rsid w:val="00B4365A"/>
    <w:rsid w:val="00B43769"/>
    <w:rsid w:val="00B43836"/>
    <w:rsid w:val="00B43B33"/>
    <w:rsid w:val="00B43E3B"/>
    <w:rsid w:val="00B441CA"/>
    <w:rsid w:val="00B441ED"/>
    <w:rsid w:val="00B44C8B"/>
    <w:rsid w:val="00B44EBF"/>
    <w:rsid w:val="00B45127"/>
    <w:rsid w:val="00B4512D"/>
    <w:rsid w:val="00B45391"/>
    <w:rsid w:val="00B4585B"/>
    <w:rsid w:val="00B45B79"/>
    <w:rsid w:val="00B45E00"/>
    <w:rsid w:val="00B45E59"/>
    <w:rsid w:val="00B460D5"/>
    <w:rsid w:val="00B46155"/>
    <w:rsid w:val="00B46C98"/>
    <w:rsid w:val="00B46FBB"/>
    <w:rsid w:val="00B474A6"/>
    <w:rsid w:val="00B475BD"/>
    <w:rsid w:val="00B475D9"/>
    <w:rsid w:val="00B47789"/>
    <w:rsid w:val="00B479B4"/>
    <w:rsid w:val="00B47A23"/>
    <w:rsid w:val="00B47CDF"/>
    <w:rsid w:val="00B50573"/>
    <w:rsid w:val="00B50F8E"/>
    <w:rsid w:val="00B51246"/>
    <w:rsid w:val="00B51323"/>
    <w:rsid w:val="00B51325"/>
    <w:rsid w:val="00B51490"/>
    <w:rsid w:val="00B517EC"/>
    <w:rsid w:val="00B518FD"/>
    <w:rsid w:val="00B522B3"/>
    <w:rsid w:val="00B522FC"/>
    <w:rsid w:val="00B528CA"/>
    <w:rsid w:val="00B53060"/>
    <w:rsid w:val="00B53353"/>
    <w:rsid w:val="00B5365F"/>
    <w:rsid w:val="00B53C93"/>
    <w:rsid w:val="00B53CB4"/>
    <w:rsid w:val="00B53F8C"/>
    <w:rsid w:val="00B54387"/>
    <w:rsid w:val="00B54496"/>
    <w:rsid w:val="00B54E38"/>
    <w:rsid w:val="00B55764"/>
    <w:rsid w:val="00B55A2F"/>
    <w:rsid w:val="00B56165"/>
    <w:rsid w:val="00B5628D"/>
    <w:rsid w:val="00B564B3"/>
    <w:rsid w:val="00B5674F"/>
    <w:rsid w:val="00B56871"/>
    <w:rsid w:val="00B56A86"/>
    <w:rsid w:val="00B56EF9"/>
    <w:rsid w:val="00B56F4B"/>
    <w:rsid w:val="00B56F97"/>
    <w:rsid w:val="00B57334"/>
    <w:rsid w:val="00B57353"/>
    <w:rsid w:val="00B5766C"/>
    <w:rsid w:val="00B601AA"/>
    <w:rsid w:val="00B603DE"/>
    <w:rsid w:val="00B6046A"/>
    <w:rsid w:val="00B605A9"/>
    <w:rsid w:val="00B60A46"/>
    <w:rsid w:val="00B60DBB"/>
    <w:rsid w:val="00B6133A"/>
    <w:rsid w:val="00B6146D"/>
    <w:rsid w:val="00B617C5"/>
    <w:rsid w:val="00B617F3"/>
    <w:rsid w:val="00B62594"/>
    <w:rsid w:val="00B62841"/>
    <w:rsid w:val="00B62B95"/>
    <w:rsid w:val="00B62E2D"/>
    <w:rsid w:val="00B635FA"/>
    <w:rsid w:val="00B63959"/>
    <w:rsid w:val="00B639A9"/>
    <w:rsid w:val="00B63ED9"/>
    <w:rsid w:val="00B64260"/>
    <w:rsid w:val="00B64619"/>
    <w:rsid w:val="00B647AA"/>
    <w:rsid w:val="00B64E2F"/>
    <w:rsid w:val="00B64E91"/>
    <w:rsid w:val="00B64FB5"/>
    <w:rsid w:val="00B652ED"/>
    <w:rsid w:val="00B65997"/>
    <w:rsid w:val="00B662DA"/>
    <w:rsid w:val="00B6632A"/>
    <w:rsid w:val="00B6663D"/>
    <w:rsid w:val="00B668A7"/>
    <w:rsid w:val="00B66B56"/>
    <w:rsid w:val="00B66C0B"/>
    <w:rsid w:val="00B66DE3"/>
    <w:rsid w:val="00B66E10"/>
    <w:rsid w:val="00B6776F"/>
    <w:rsid w:val="00B67849"/>
    <w:rsid w:val="00B67C6A"/>
    <w:rsid w:val="00B67CE5"/>
    <w:rsid w:val="00B67DC6"/>
    <w:rsid w:val="00B7057E"/>
    <w:rsid w:val="00B7191E"/>
    <w:rsid w:val="00B71AC4"/>
    <w:rsid w:val="00B7269B"/>
    <w:rsid w:val="00B7294D"/>
    <w:rsid w:val="00B72A9B"/>
    <w:rsid w:val="00B72AEF"/>
    <w:rsid w:val="00B72E19"/>
    <w:rsid w:val="00B72E27"/>
    <w:rsid w:val="00B73777"/>
    <w:rsid w:val="00B737AA"/>
    <w:rsid w:val="00B738EC"/>
    <w:rsid w:val="00B73C2A"/>
    <w:rsid w:val="00B73CC8"/>
    <w:rsid w:val="00B73DC2"/>
    <w:rsid w:val="00B73DE7"/>
    <w:rsid w:val="00B73ECD"/>
    <w:rsid w:val="00B74695"/>
    <w:rsid w:val="00B7475F"/>
    <w:rsid w:val="00B749DC"/>
    <w:rsid w:val="00B74B35"/>
    <w:rsid w:val="00B74CBD"/>
    <w:rsid w:val="00B74DE4"/>
    <w:rsid w:val="00B75183"/>
    <w:rsid w:val="00B754EC"/>
    <w:rsid w:val="00B75CD6"/>
    <w:rsid w:val="00B77677"/>
    <w:rsid w:val="00B77B1A"/>
    <w:rsid w:val="00B77B75"/>
    <w:rsid w:val="00B80852"/>
    <w:rsid w:val="00B80CC2"/>
    <w:rsid w:val="00B81176"/>
    <w:rsid w:val="00B81477"/>
    <w:rsid w:val="00B814CA"/>
    <w:rsid w:val="00B81900"/>
    <w:rsid w:val="00B81B4A"/>
    <w:rsid w:val="00B81C05"/>
    <w:rsid w:val="00B82543"/>
    <w:rsid w:val="00B82F8B"/>
    <w:rsid w:val="00B83551"/>
    <w:rsid w:val="00B838BF"/>
    <w:rsid w:val="00B83AA7"/>
    <w:rsid w:val="00B840C7"/>
    <w:rsid w:val="00B843B7"/>
    <w:rsid w:val="00B847CF"/>
    <w:rsid w:val="00B84978"/>
    <w:rsid w:val="00B84BFF"/>
    <w:rsid w:val="00B84D34"/>
    <w:rsid w:val="00B84F38"/>
    <w:rsid w:val="00B84FF2"/>
    <w:rsid w:val="00B85470"/>
    <w:rsid w:val="00B855B5"/>
    <w:rsid w:val="00B85688"/>
    <w:rsid w:val="00B858B7"/>
    <w:rsid w:val="00B85C4E"/>
    <w:rsid w:val="00B86119"/>
    <w:rsid w:val="00B863F4"/>
    <w:rsid w:val="00B86446"/>
    <w:rsid w:val="00B868B4"/>
    <w:rsid w:val="00B86A1F"/>
    <w:rsid w:val="00B86B65"/>
    <w:rsid w:val="00B86DCC"/>
    <w:rsid w:val="00B86F04"/>
    <w:rsid w:val="00B86F39"/>
    <w:rsid w:val="00B86F88"/>
    <w:rsid w:val="00B87006"/>
    <w:rsid w:val="00B8707C"/>
    <w:rsid w:val="00B873C1"/>
    <w:rsid w:val="00B879E6"/>
    <w:rsid w:val="00B87D31"/>
    <w:rsid w:val="00B91985"/>
    <w:rsid w:val="00B91C20"/>
    <w:rsid w:val="00B91CA3"/>
    <w:rsid w:val="00B92183"/>
    <w:rsid w:val="00B922E7"/>
    <w:rsid w:val="00B92305"/>
    <w:rsid w:val="00B923B0"/>
    <w:rsid w:val="00B927EA"/>
    <w:rsid w:val="00B9287D"/>
    <w:rsid w:val="00B92C05"/>
    <w:rsid w:val="00B92F25"/>
    <w:rsid w:val="00B92F2E"/>
    <w:rsid w:val="00B937D5"/>
    <w:rsid w:val="00B93C11"/>
    <w:rsid w:val="00B9406E"/>
    <w:rsid w:val="00B94DA9"/>
    <w:rsid w:val="00B95351"/>
    <w:rsid w:val="00B955C0"/>
    <w:rsid w:val="00B956C7"/>
    <w:rsid w:val="00B9571F"/>
    <w:rsid w:val="00B95A0D"/>
    <w:rsid w:val="00B95A41"/>
    <w:rsid w:val="00B95AD4"/>
    <w:rsid w:val="00B95B67"/>
    <w:rsid w:val="00B9614A"/>
    <w:rsid w:val="00B96157"/>
    <w:rsid w:val="00B962F5"/>
    <w:rsid w:val="00B96E34"/>
    <w:rsid w:val="00B96E4C"/>
    <w:rsid w:val="00B97152"/>
    <w:rsid w:val="00B97501"/>
    <w:rsid w:val="00B97ABD"/>
    <w:rsid w:val="00BA05B3"/>
    <w:rsid w:val="00BA0CFE"/>
    <w:rsid w:val="00BA0DE4"/>
    <w:rsid w:val="00BA10FA"/>
    <w:rsid w:val="00BA1115"/>
    <w:rsid w:val="00BA1681"/>
    <w:rsid w:val="00BA19D3"/>
    <w:rsid w:val="00BA1BCD"/>
    <w:rsid w:val="00BA1F9C"/>
    <w:rsid w:val="00BA2212"/>
    <w:rsid w:val="00BA2482"/>
    <w:rsid w:val="00BA2863"/>
    <w:rsid w:val="00BA28F4"/>
    <w:rsid w:val="00BA2B07"/>
    <w:rsid w:val="00BA3154"/>
    <w:rsid w:val="00BA356B"/>
    <w:rsid w:val="00BA35E0"/>
    <w:rsid w:val="00BA3A5B"/>
    <w:rsid w:val="00BA3C00"/>
    <w:rsid w:val="00BA3D2F"/>
    <w:rsid w:val="00BA3D5D"/>
    <w:rsid w:val="00BA3DCC"/>
    <w:rsid w:val="00BA3DCD"/>
    <w:rsid w:val="00BA5227"/>
    <w:rsid w:val="00BA5965"/>
    <w:rsid w:val="00BA6017"/>
    <w:rsid w:val="00BA601B"/>
    <w:rsid w:val="00BA652A"/>
    <w:rsid w:val="00BA67A6"/>
    <w:rsid w:val="00BA6E57"/>
    <w:rsid w:val="00BA702C"/>
    <w:rsid w:val="00BA71B6"/>
    <w:rsid w:val="00BA7341"/>
    <w:rsid w:val="00BA73D8"/>
    <w:rsid w:val="00BA73E2"/>
    <w:rsid w:val="00BA746A"/>
    <w:rsid w:val="00BA7A9C"/>
    <w:rsid w:val="00BA7C3B"/>
    <w:rsid w:val="00BA7DCC"/>
    <w:rsid w:val="00BB0002"/>
    <w:rsid w:val="00BB033D"/>
    <w:rsid w:val="00BB0554"/>
    <w:rsid w:val="00BB08D0"/>
    <w:rsid w:val="00BB0DF5"/>
    <w:rsid w:val="00BB10E5"/>
    <w:rsid w:val="00BB1843"/>
    <w:rsid w:val="00BB1BF2"/>
    <w:rsid w:val="00BB1C8F"/>
    <w:rsid w:val="00BB1F76"/>
    <w:rsid w:val="00BB26E6"/>
    <w:rsid w:val="00BB29D1"/>
    <w:rsid w:val="00BB2A3D"/>
    <w:rsid w:val="00BB2A4F"/>
    <w:rsid w:val="00BB310F"/>
    <w:rsid w:val="00BB33D5"/>
    <w:rsid w:val="00BB3771"/>
    <w:rsid w:val="00BB3B70"/>
    <w:rsid w:val="00BB4138"/>
    <w:rsid w:val="00BB432C"/>
    <w:rsid w:val="00BB46CE"/>
    <w:rsid w:val="00BB492D"/>
    <w:rsid w:val="00BB4A25"/>
    <w:rsid w:val="00BB4B1E"/>
    <w:rsid w:val="00BB4D1B"/>
    <w:rsid w:val="00BB5064"/>
    <w:rsid w:val="00BB52AF"/>
    <w:rsid w:val="00BB5637"/>
    <w:rsid w:val="00BB5AA0"/>
    <w:rsid w:val="00BB5D41"/>
    <w:rsid w:val="00BB5F5D"/>
    <w:rsid w:val="00BB5F67"/>
    <w:rsid w:val="00BB64D2"/>
    <w:rsid w:val="00BB6FD7"/>
    <w:rsid w:val="00BB70EB"/>
    <w:rsid w:val="00BB7283"/>
    <w:rsid w:val="00BB72C8"/>
    <w:rsid w:val="00BB74E5"/>
    <w:rsid w:val="00BC0102"/>
    <w:rsid w:val="00BC0BD8"/>
    <w:rsid w:val="00BC0D9F"/>
    <w:rsid w:val="00BC1176"/>
    <w:rsid w:val="00BC1217"/>
    <w:rsid w:val="00BC1446"/>
    <w:rsid w:val="00BC145D"/>
    <w:rsid w:val="00BC15AD"/>
    <w:rsid w:val="00BC1BE1"/>
    <w:rsid w:val="00BC1FFD"/>
    <w:rsid w:val="00BC22F6"/>
    <w:rsid w:val="00BC2366"/>
    <w:rsid w:val="00BC2506"/>
    <w:rsid w:val="00BC2E03"/>
    <w:rsid w:val="00BC3539"/>
    <w:rsid w:val="00BC3921"/>
    <w:rsid w:val="00BC3992"/>
    <w:rsid w:val="00BC3B26"/>
    <w:rsid w:val="00BC3CEE"/>
    <w:rsid w:val="00BC46C9"/>
    <w:rsid w:val="00BC48B3"/>
    <w:rsid w:val="00BC50E4"/>
    <w:rsid w:val="00BC5808"/>
    <w:rsid w:val="00BC5EF9"/>
    <w:rsid w:val="00BC5F29"/>
    <w:rsid w:val="00BC5FDF"/>
    <w:rsid w:val="00BC610A"/>
    <w:rsid w:val="00BC614D"/>
    <w:rsid w:val="00BC618E"/>
    <w:rsid w:val="00BC64D7"/>
    <w:rsid w:val="00BC6569"/>
    <w:rsid w:val="00BC6A9F"/>
    <w:rsid w:val="00BC6B53"/>
    <w:rsid w:val="00BC6C1F"/>
    <w:rsid w:val="00BC7853"/>
    <w:rsid w:val="00BC7A2B"/>
    <w:rsid w:val="00BC7A97"/>
    <w:rsid w:val="00BC7B91"/>
    <w:rsid w:val="00BC7F9B"/>
    <w:rsid w:val="00BD0458"/>
    <w:rsid w:val="00BD04D4"/>
    <w:rsid w:val="00BD0AAA"/>
    <w:rsid w:val="00BD0CD0"/>
    <w:rsid w:val="00BD1003"/>
    <w:rsid w:val="00BD1169"/>
    <w:rsid w:val="00BD1464"/>
    <w:rsid w:val="00BD15FB"/>
    <w:rsid w:val="00BD1E13"/>
    <w:rsid w:val="00BD2012"/>
    <w:rsid w:val="00BD20ED"/>
    <w:rsid w:val="00BD2761"/>
    <w:rsid w:val="00BD2777"/>
    <w:rsid w:val="00BD277A"/>
    <w:rsid w:val="00BD28B7"/>
    <w:rsid w:val="00BD2A31"/>
    <w:rsid w:val="00BD2A52"/>
    <w:rsid w:val="00BD2B20"/>
    <w:rsid w:val="00BD2B59"/>
    <w:rsid w:val="00BD2F96"/>
    <w:rsid w:val="00BD332E"/>
    <w:rsid w:val="00BD3535"/>
    <w:rsid w:val="00BD3C0B"/>
    <w:rsid w:val="00BD3FC3"/>
    <w:rsid w:val="00BD43C5"/>
    <w:rsid w:val="00BD4438"/>
    <w:rsid w:val="00BD4584"/>
    <w:rsid w:val="00BD4E42"/>
    <w:rsid w:val="00BD4EA6"/>
    <w:rsid w:val="00BD5721"/>
    <w:rsid w:val="00BD5875"/>
    <w:rsid w:val="00BD5C24"/>
    <w:rsid w:val="00BD5CE2"/>
    <w:rsid w:val="00BD5D2F"/>
    <w:rsid w:val="00BD64CE"/>
    <w:rsid w:val="00BD6E87"/>
    <w:rsid w:val="00BD70F1"/>
    <w:rsid w:val="00BD711C"/>
    <w:rsid w:val="00BD74E0"/>
    <w:rsid w:val="00BD7523"/>
    <w:rsid w:val="00BD7622"/>
    <w:rsid w:val="00BD767F"/>
    <w:rsid w:val="00BD7791"/>
    <w:rsid w:val="00BD77C3"/>
    <w:rsid w:val="00BD7939"/>
    <w:rsid w:val="00BD7A0E"/>
    <w:rsid w:val="00BE01F8"/>
    <w:rsid w:val="00BE08C6"/>
    <w:rsid w:val="00BE090E"/>
    <w:rsid w:val="00BE0E56"/>
    <w:rsid w:val="00BE0E6A"/>
    <w:rsid w:val="00BE0EC1"/>
    <w:rsid w:val="00BE0ECE"/>
    <w:rsid w:val="00BE13CF"/>
    <w:rsid w:val="00BE14A5"/>
    <w:rsid w:val="00BE157D"/>
    <w:rsid w:val="00BE17B6"/>
    <w:rsid w:val="00BE1C1F"/>
    <w:rsid w:val="00BE1F21"/>
    <w:rsid w:val="00BE208B"/>
    <w:rsid w:val="00BE2596"/>
    <w:rsid w:val="00BE28BE"/>
    <w:rsid w:val="00BE2F39"/>
    <w:rsid w:val="00BE32B7"/>
    <w:rsid w:val="00BE32B9"/>
    <w:rsid w:val="00BE33B1"/>
    <w:rsid w:val="00BE3863"/>
    <w:rsid w:val="00BE3B38"/>
    <w:rsid w:val="00BE3D3D"/>
    <w:rsid w:val="00BE462E"/>
    <w:rsid w:val="00BE577C"/>
    <w:rsid w:val="00BE5CED"/>
    <w:rsid w:val="00BE630E"/>
    <w:rsid w:val="00BE6A29"/>
    <w:rsid w:val="00BE6BAD"/>
    <w:rsid w:val="00BE6BFC"/>
    <w:rsid w:val="00BE6EE4"/>
    <w:rsid w:val="00BE6F38"/>
    <w:rsid w:val="00BE7402"/>
    <w:rsid w:val="00BE7531"/>
    <w:rsid w:val="00BE78B6"/>
    <w:rsid w:val="00BE7BE6"/>
    <w:rsid w:val="00BE7D25"/>
    <w:rsid w:val="00BF00B9"/>
    <w:rsid w:val="00BF0186"/>
    <w:rsid w:val="00BF033F"/>
    <w:rsid w:val="00BF0383"/>
    <w:rsid w:val="00BF0767"/>
    <w:rsid w:val="00BF0777"/>
    <w:rsid w:val="00BF0856"/>
    <w:rsid w:val="00BF0A39"/>
    <w:rsid w:val="00BF0CC4"/>
    <w:rsid w:val="00BF0E8E"/>
    <w:rsid w:val="00BF0EE8"/>
    <w:rsid w:val="00BF0F8D"/>
    <w:rsid w:val="00BF10A0"/>
    <w:rsid w:val="00BF1154"/>
    <w:rsid w:val="00BF1210"/>
    <w:rsid w:val="00BF1655"/>
    <w:rsid w:val="00BF16E3"/>
    <w:rsid w:val="00BF1CA6"/>
    <w:rsid w:val="00BF2059"/>
    <w:rsid w:val="00BF212E"/>
    <w:rsid w:val="00BF2D85"/>
    <w:rsid w:val="00BF2E1B"/>
    <w:rsid w:val="00BF36B9"/>
    <w:rsid w:val="00BF37D2"/>
    <w:rsid w:val="00BF39D5"/>
    <w:rsid w:val="00BF3E40"/>
    <w:rsid w:val="00BF42F7"/>
    <w:rsid w:val="00BF46E1"/>
    <w:rsid w:val="00BF4746"/>
    <w:rsid w:val="00BF4833"/>
    <w:rsid w:val="00BF4866"/>
    <w:rsid w:val="00BF4A17"/>
    <w:rsid w:val="00BF4B0D"/>
    <w:rsid w:val="00BF4B23"/>
    <w:rsid w:val="00BF4B6C"/>
    <w:rsid w:val="00BF50A3"/>
    <w:rsid w:val="00BF50CC"/>
    <w:rsid w:val="00BF54A7"/>
    <w:rsid w:val="00BF5B0E"/>
    <w:rsid w:val="00BF5D8E"/>
    <w:rsid w:val="00BF5F69"/>
    <w:rsid w:val="00BF6464"/>
    <w:rsid w:val="00BF6676"/>
    <w:rsid w:val="00BF6826"/>
    <w:rsid w:val="00BF6C41"/>
    <w:rsid w:val="00BF6DA1"/>
    <w:rsid w:val="00BF6E01"/>
    <w:rsid w:val="00BF71EC"/>
    <w:rsid w:val="00BF7297"/>
    <w:rsid w:val="00BF7609"/>
    <w:rsid w:val="00BF76AF"/>
    <w:rsid w:val="00BF77E2"/>
    <w:rsid w:val="00C00439"/>
    <w:rsid w:val="00C00DDA"/>
    <w:rsid w:val="00C00F66"/>
    <w:rsid w:val="00C015DB"/>
    <w:rsid w:val="00C01780"/>
    <w:rsid w:val="00C01964"/>
    <w:rsid w:val="00C0204E"/>
    <w:rsid w:val="00C0269C"/>
    <w:rsid w:val="00C028FD"/>
    <w:rsid w:val="00C02D34"/>
    <w:rsid w:val="00C0312B"/>
    <w:rsid w:val="00C036B9"/>
    <w:rsid w:val="00C038F2"/>
    <w:rsid w:val="00C03ABB"/>
    <w:rsid w:val="00C03CE1"/>
    <w:rsid w:val="00C03F52"/>
    <w:rsid w:val="00C0433E"/>
    <w:rsid w:val="00C0467C"/>
    <w:rsid w:val="00C04A83"/>
    <w:rsid w:val="00C04D2D"/>
    <w:rsid w:val="00C04F87"/>
    <w:rsid w:val="00C04FDF"/>
    <w:rsid w:val="00C0551B"/>
    <w:rsid w:val="00C0559B"/>
    <w:rsid w:val="00C05674"/>
    <w:rsid w:val="00C05F4F"/>
    <w:rsid w:val="00C063B2"/>
    <w:rsid w:val="00C06628"/>
    <w:rsid w:val="00C0669A"/>
    <w:rsid w:val="00C06B0D"/>
    <w:rsid w:val="00C07378"/>
    <w:rsid w:val="00C07460"/>
    <w:rsid w:val="00C0788B"/>
    <w:rsid w:val="00C07A1E"/>
    <w:rsid w:val="00C07F6E"/>
    <w:rsid w:val="00C103C6"/>
    <w:rsid w:val="00C1075E"/>
    <w:rsid w:val="00C10769"/>
    <w:rsid w:val="00C10A87"/>
    <w:rsid w:val="00C10C40"/>
    <w:rsid w:val="00C10C97"/>
    <w:rsid w:val="00C10FBE"/>
    <w:rsid w:val="00C11355"/>
    <w:rsid w:val="00C120DB"/>
    <w:rsid w:val="00C12426"/>
    <w:rsid w:val="00C12444"/>
    <w:rsid w:val="00C127B5"/>
    <w:rsid w:val="00C12D3F"/>
    <w:rsid w:val="00C12F83"/>
    <w:rsid w:val="00C1337B"/>
    <w:rsid w:val="00C13388"/>
    <w:rsid w:val="00C13779"/>
    <w:rsid w:val="00C138AA"/>
    <w:rsid w:val="00C13B57"/>
    <w:rsid w:val="00C13D5B"/>
    <w:rsid w:val="00C14144"/>
    <w:rsid w:val="00C146BB"/>
    <w:rsid w:val="00C14C50"/>
    <w:rsid w:val="00C1540D"/>
    <w:rsid w:val="00C15E2F"/>
    <w:rsid w:val="00C16172"/>
    <w:rsid w:val="00C165F8"/>
    <w:rsid w:val="00C16945"/>
    <w:rsid w:val="00C16A26"/>
    <w:rsid w:val="00C1787B"/>
    <w:rsid w:val="00C1790B"/>
    <w:rsid w:val="00C203FC"/>
    <w:rsid w:val="00C2065E"/>
    <w:rsid w:val="00C20EF4"/>
    <w:rsid w:val="00C20F41"/>
    <w:rsid w:val="00C210C4"/>
    <w:rsid w:val="00C2130F"/>
    <w:rsid w:val="00C21800"/>
    <w:rsid w:val="00C21917"/>
    <w:rsid w:val="00C21B43"/>
    <w:rsid w:val="00C21D25"/>
    <w:rsid w:val="00C22B1C"/>
    <w:rsid w:val="00C22FAE"/>
    <w:rsid w:val="00C237B2"/>
    <w:rsid w:val="00C23905"/>
    <w:rsid w:val="00C239D1"/>
    <w:rsid w:val="00C23A65"/>
    <w:rsid w:val="00C23B0A"/>
    <w:rsid w:val="00C23BA5"/>
    <w:rsid w:val="00C248FA"/>
    <w:rsid w:val="00C24B8E"/>
    <w:rsid w:val="00C24CE8"/>
    <w:rsid w:val="00C24E42"/>
    <w:rsid w:val="00C24F18"/>
    <w:rsid w:val="00C24F70"/>
    <w:rsid w:val="00C2536C"/>
    <w:rsid w:val="00C25C05"/>
    <w:rsid w:val="00C25CD0"/>
    <w:rsid w:val="00C25D2E"/>
    <w:rsid w:val="00C25D5D"/>
    <w:rsid w:val="00C25ED3"/>
    <w:rsid w:val="00C260A3"/>
    <w:rsid w:val="00C26148"/>
    <w:rsid w:val="00C26200"/>
    <w:rsid w:val="00C26203"/>
    <w:rsid w:val="00C264E1"/>
    <w:rsid w:val="00C26819"/>
    <w:rsid w:val="00C26BB1"/>
    <w:rsid w:val="00C26D87"/>
    <w:rsid w:val="00C2709D"/>
    <w:rsid w:val="00C27398"/>
    <w:rsid w:val="00C27446"/>
    <w:rsid w:val="00C27581"/>
    <w:rsid w:val="00C27AB7"/>
    <w:rsid w:val="00C27AFE"/>
    <w:rsid w:val="00C27B30"/>
    <w:rsid w:val="00C308A0"/>
    <w:rsid w:val="00C30C1B"/>
    <w:rsid w:val="00C31064"/>
    <w:rsid w:val="00C31A89"/>
    <w:rsid w:val="00C32127"/>
    <w:rsid w:val="00C32326"/>
    <w:rsid w:val="00C32423"/>
    <w:rsid w:val="00C3276D"/>
    <w:rsid w:val="00C32C61"/>
    <w:rsid w:val="00C32CB3"/>
    <w:rsid w:val="00C32CDD"/>
    <w:rsid w:val="00C3315E"/>
    <w:rsid w:val="00C331D2"/>
    <w:rsid w:val="00C33315"/>
    <w:rsid w:val="00C33607"/>
    <w:rsid w:val="00C3372F"/>
    <w:rsid w:val="00C33C31"/>
    <w:rsid w:val="00C33E18"/>
    <w:rsid w:val="00C34024"/>
    <w:rsid w:val="00C3445C"/>
    <w:rsid w:val="00C347A0"/>
    <w:rsid w:val="00C348C1"/>
    <w:rsid w:val="00C349FF"/>
    <w:rsid w:val="00C34F5A"/>
    <w:rsid w:val="00C352B1"/>
    <w:rsid w:val="00C35338"/>
    <w:rsid w:val="00C353F4"/>
    <w:rsid w:val="00C35B7A"/>
    <w:rsid w:val="00C35D1C"/>
    <w:rsid w:val="00C36237"/>
    <w:rsid w:val="00C36287"/>
    <w:rsid w:val="00C368EC"/>
    <w:rsid w:val="00C36DC6"/>
    <w:rsid w:val="00C36E18"/>
    <w:rsid w:val="00C3748C"/>
    <w:rsid w:val="00C37CF4"/>
    <w:rsid w:val="00C400E7"/>
    <w:rsid w:val="00C4062B"/>
    <w:rsid w:val="00C40F17"/>
    <w:rsid w:val="00C4135A"/>
    <w:rsid w:val="00C414C0"/>
    <w:rsid w:val="00C41DC8"/>
    <w:rsid w:val="00C41F70"/>
    <w:rsid w:val="00C427E8"/>
    <w:rsid w:val="00C42A91"/>
    <w:rsid w:val="00C42D55"/>
    <w:rsid w:val="00C42ED6"/>
    <w:rsid w:val="00C431D1"/>
    <w:rsid w:val="00C43500"/>
    <w:rsid w:val="00C43564"/>
    <w:rsid w:val="00C43ED6"/>
    <w:rsid w:val="00C445BE"/>
    <w:rsid w:val="00C44804"/>
    <w:rsid w:val="00C45565"/>
    <w:rsid w:val="00C4575E"/>
    <w:rsid w:val="00C46288"/>
    <w:rsid w:val="00C46560"/>
    <w:rsid w:val="00C465E4"/>
    <w:rsid w:val="00C46DBF"/>
    <w:rsid w:val="00C470C2"/>
    <w:rsid w:val="00C473C4"/>
    <w:rsid w:val="00C4749C"/>
    <w:rsid w:val="00C476D7"/>
    <w:rsid w:val="00C476DF"/>
    <w:rsid w:val="00C47964"/>
    <w:rsid w:val="00C47AD6"/>
    <w:rsid w:val="00C47E78"/>
    <w:rsid w:val="00C50277"/>
    <w:rsid w:val="00C50512"/>
    <w:rsid w:val="00C505CF"/>
    <w:rsid w:val="00C50854"/>
    <w:rsid w:val="00C50896"/>
    <w:rsid w:val="00C50D9B"/>
    <w:rsid w:val="00C50F52"/>
    <w:rsid w:val="00C510C1"/>
    <w:rsid w:val="00C51366"/>
    <w:rsid w:val="00C5136E"/>
    <w:rsid w:val="00C514DD"/>
    <w:rsid w:val="00C514EE"/>
    <w:rsid w:val="00C515BF"/>
    <w:rsid w:val="00C51885"/>
    <w:rsid w:val="00C51CBB"/>
    <w:rsid w:val="00C52E98"/>
    <w:rsid w:val="00C52EC3"/>
    <w:rsid w:val="00C52FF8"/>
    <w:rsid w:val="00C5309D"/>
    <w:rsid w:val="00C5348E"/>
    <w:rsid w:val="00C53632"/>
    <w:rsid w:val="00C5378A"/>
    <w:rsid w:val="00C53C2B"/>
    <w:rsid w:val="00C53D44"/>
    <w:rsid w:val="00C54468"/>
    <w:rsid w:val="00C5455F"/>
    <w:rsid w:val="00C54813"/>
    <w:rsid w:val="00C5491A"/>
    <w:rsid w:val="00C54A2B"/>
    <w:rsid w:val="00C54D74"/>
    <w:rsid w:val="00C54FBB"/>
    <w:rsid w:val="00C55061"/>
    <w:rsid w:val="00C5559B"/>
    <w:rsid w:val="00C55DCC"/>
    <w:rsid w:val="00C55EAC"/>
    <w:rsid w:val="00C56137"/>
    <w:rsid w:val="00C56351"/>
    <w:rsid w:val="00C5688A"/>
    <w:rsid w:val="00C57181"/>
    <w:rsid w:val="00C5759D"/>
    <w:rsid w:val="00C57813"/>
    <w:rsid w:val="00C579A7"/>
    <w:rsid w:val="00C606C8"/>
    <w:rsid w:val="00C60C63"/>
    <w:rsid w:val="00C60DE3"/>
    <w:rsid w:val="00C60E06"/>
    <w:rsid w:val="00C61050"/>
    <w:rsid w:val="00C6136B"/>
    <w:rsid w:val="00C613E0"/>
    <w:rsid w:val="00C61777"/>
    <w:rsid w:val="00C61869"/>
    <w:rsid w:val="00C62372"/>
    <w:rsid w:val="00C62707"/>
    <w:rsid w:val="00C62873"/>
    <w:rsid w:val="00C62A99"/>
    <w:rsid w:val="00C6308A"/>
    <w:rsid w:val="00C63284"/>
    <w:rsid w:val="00C63EBF"/>
    <w:rsid w:val="00C64835"/>
    <w:rsid w:val="00C650F0"/>
    <w:rsid w:val="00C651A9"/>
    <w:rsid w:val="00C65239"/>
    <w:rsid w:val="00C65367"/>
    <w:rsid w:val="00C65EE4"/>
    <w:rsid w:val="00C66063"/>
    <w:rsid w:val="00C6628B"/>
    <w:rsid w:val="00C6646B"/>
    <w:rsid w:val="00C6669C"/>
    <w:rsid w:val="00C66CFB"/>
    <w:rsid w:val="00C6707B"/>
    <w:rsid w:val="00C670F3"/>
    <w:rsid w:val="00C672C5"/>
    <w:rsid w:val="00C67587"/>
    <w:rsid w:val="00C675BE"/>
    <w:rsid w:val="00C67723"/>
    <w:rsid w:val="00C67815"/>
    <w:rsid w:val="00C6789B"/>
    <w:rsid w:val="00C67BB2"/>
    <w:rsid w:val="00C67F02"/>
    <w:rsid w:val="00C67FAD"/>
    <w:rsid w:val="00C70128"/>
    <w:rsid w:val="00C701B7"/>
    <w:rsid w:val="00C7087E"/>
    <w:rsid w:val="00C70A73"/>
    <w:rsid w:val="00C70AB2"/>
    <w:rsid w:val="00C71021"/>
    <w:rsid w:val="00C712E3"/>
    <w:rsid w:val="00C719C3"/>
    <w:rsid w:val="00C71C29"/>
    <w:rsid w:val="00C71C93"/>
    <w:rsid w:val="00C71D3B"/>
    <w:rsid w:val="00C72113"/>
    <w:rsid w:val="00C721AD"/>
    <w:rsid w:val="00C72E98"/>
    <w:rsid w:val="00C73152"/>
    <w:rsid w:val="00C731CF"/>
    <w:rsid w:val="00C732ED"/>
    <w:rsid w:val="00C73DD5"/>
    <w:rsid w:val="00C74040"/>
    <w:rsid w:val="00C74E8D"/>
    <w:rsid w:val="00C758B1"/>
    <w:rsid w:val="00C75CA2"/>
    <w:rsid w:val="00C7607C"/>
    <w:rsid w:val="00C76353"/>
    <w:rsid w:val="00C766DD"/>
    <w:rsid w:val="00C76F34"/>
    <w:rsid w:val="00C77196"/>
    <w:rsid w:val="00C7770E"/>
    <w:rsid w:val="00C77AC6"/>
    <w:rsid w:val="00C77CCA"/>
    <w:rsid w:val="00C77E1D"/>
    <w:rsid w:val="00C801C6"/>
    <w:rsid w:val="00C8035A"/>
    <w:rsid w:val="00C804A4"/>
    <w:rsid w:val="00C8056B"/>
    <w:rsid w:val="00C8088A"/>
    <w:rsid w:val="00C80D4C"/>
    <w:rsid w:val="00C80D69"/>
    <w:rsid w:val="00C812C0"/>
    <w:rsid w:val="00C814AA"/>
    <w:rsid w:val="00C8150E"/>
    <w:rsid w:val="00C816AD"/>
    <w:rsid w:val="00C81889"/>
    <w:rsid w:val="00C81BE9"/>
    <w:rsid w:val="00C81C32"/>
    <w:rsid w:val="00C81D03"/>
    <w:rsid w:val="00C81F4F"/>
    <w:rsid w:val="00C82331"/>
    <w:rsid w:val="00C825FF"/>
    <w:rsid w:val="00C827BB"/>
    <w:rsid w:val="00C828BD"/>
    <w:rsid w:val="00C82ABF"/>
    <w:rsid w:val="00C82BA0"/>
    <w:rsid w:val="00C82D1A"/>
    <w:rsid w:val="00C82D29"/>
    <w:rsid w:val="00C82E73"/>
    <w:rsid w:val="00C830BA"/>
    <w:rsid w:val="00C83403"/>
    <w:rsid w:val="00C83809"/>
    <w:rsid w:val="00C8385F"/>
    <w:rsid w:val="00C839BF"/>
    <w:rsid w:val="00C83A70"/>
    <w:rsid w:val="00C83E9D"/>
    <w:rsid w:val="00C83F04"/>
    <w:rsid w:val="00C8473C"/>
    <w:rsid w:val="00C855DA"/>
    <w:rsid w:val="00C85638"/>
    <w:rsid w:val="00C85778"/>
    <w:rsid w:val="00C85892"/>
    <w:rsid w:val="00C85B5D"/>
    <w:rsid w:val="00C85EA9"/>
    <w:rsid w:val="00C85F74"/>
    <w:rsid w:val="00C865DD"/>
    <w:rsid w:val="00C867BC"/>
    <w:rsid w:val="00C86832"/>
    <w:rsid w:val="00C868EA"/>
    <w:rsid w:val="00C86B36"/>
    <w:rsid w:val="00C86C59"/>
    <w:rsid w:val="00C877E9"/>
    <w:rsid w:val="00C8797F"/>
    <w:rsid w:val="00C87B93"/>
    <w:rsid w:val="00C87BE3"/>
    <w:rsid w:val="00C87CED"/>
    <w:rsid w:val="00C87D11"/>
    <w:rsid w:val="00C87EF3"/>
    <w:rsid w:val="00C9010F"/>
    <w:rsid w:val="00C90204"/>
    <w:rsid w:val="00C902C0"/>
    <w:rsid w:val="00C90525"/>
    <w:rsid w:val="00C90EF1"/>
    <w:rsid w:val="00C90FCA"/>
    <w:rsid w:val="00C916CF"/>
    <w:rsid w:val="00C91BDD"/>
    <w:rsid w:val="00C91D42"/>
    <w:rsid w:val="00C91EA4"/>
    <w:rsid w:val="00C92052"/>
    <w:rsid w:val="00C92057"/>
    <w:rsid w:val="00C920F5"/>
    <w:rsid w:val="00C9216C"/>
    <w:rsid w:val="00C9262B"/>
    <w:rsid w:val="00C92733"/>
    <w:rsid w:val="00C927F4"/>
    <w:rsid w:val="00C9289B"/>
    <w:rsid w:val="00C92929"/>
    <w:rsid w:val="00C92C6D"/>
    <w:rsid w:val="00C92D72"/>
    <w:rsid w:val="00C92EFC"/>
    <w:rsid w:val="00C932B7"/>
    <w:rsid w:val="00C9353C"/>
    <w:rsid w:val="00C939C6"/>
    <w:rsid w:val="00C942E4"/>
    <w:rsid w:val="00C943EB"/>
    <w:rsid w:val="00C946FC"/>
    <w:rsid w:val="00C9558A"/>
    <w:rsid w:val="00C96234"/>
    <w:rsid w:val="00C9630D"/>
    <w:rsid w:val="00C9647A"/>
    <w:rsid w:val="00C96680"/>
    <w:rsid w:val="00C97045"/>
    <w:rsid w:val="00C9716C"/>
    <w:rsid w:val="00C9784F"/>
    <w:rsid w:val="00C979C1"/>
    <w:rsid w:val="00CA0867"/>
    <w:rsid w:val="00CA087A"/>
    <w:rsid w:val="00CA0D6E"/>
    <w:rsid w:val="00CA100B"/>
    <w:rsid w:val="00CA10E6"/>
    <w:rsid w:val="00CA18E7"/>
    <w:rsid w:val="00CA19D5"/>
    <w:rsid w:val="00CA1C47"/>
    <w:rsid w:val="00CA2819"/>
    <w:rsid w:val="00CA2897"/>
    <w:rsid w:val="00CA2D07"/>
    <w:rsid w:val="00CA3503"/>
    <w:rsid w:val="00CA351D"/>
    <w:rsid w:val="00CA3550"/>
    <w:rsid w:val="00CA369B"/>
    <w:rsid w:val="00CA37C5"/>
    <w:rsid w:val="00CA3A9A"/>
    <w:rsid w:val="00CA4380"/>
    <w:rsid w:val="00CA485D"/>
    <w:rsid w:val="00CA4B03"/>
    <w:rsid w:val="00CA4E7E"/>
    <w:rsid w:val="00CA4F12"/>
    <w:rsid w:val="00CA523F"/>
    <w:rsid w:val="00CA55C2"/>
    <w:rsid w:val="00CA55FF"/>
    <w:rsid w:val="00CA5754"/>
    <w:rsid w:val="00CA578B"/>
    <w:rsid w:val="00CA5B65"/>
    <w:rsid w:val="00CA5D23"/>
    <w:rsid w:val="00CA6150"/>
    <w:rsid w:val="00CA6701"/>
    <w:rsid w:val="00CA6971"/>
    <w:rsid w:val="00CA72A3"/>
    <w:rsid w:val="00CA72A5"/>
    <w:rsid w:val="00CA72B4"/>
    <w:rsid w:val="00CA7D48"/>
    <w:rsid w:val="00CA7DC2"/>
    <w:rsid w:val="00CA7E3A"/>
    <w:rsid w:val="00CB04EF"/>
    <w:rsid w:val="00CB0C52"/>
    <w:rsid w:val="00CB0E04"/>
    <w:rsid w:val="00CB141C"/>
    <w:rsid w:val="00CB1BDF"/>
    <w:rsid w:val="00CB20B8"/>
    <w:rsid w:val="00CB2290"/>
    <w:rsid w:val="00CB2A2B"/>
    <w:rsid w:val="00CB2BE0"/>
    <w:rsid w:val="00CB2CD4"/>
    <w:rsid w:val="00CB2EED"/>
    <w:rsid w:val="00CB3073"/>
    <w:rsid w:val="00CB31FE"/>
    <w:rsid w:val="00CB34CA"/>
    <w:rsid w:val="00CB42B2"/>
    <w:rsid w:val="00CB434C"/>
    <w:rsid w:val="00CB4D09"/>
    <w:rsid w:val="00CB54E7"/>
    <w:rsid w:val="00CB592B"/>
    <w:rsid w:val="00CB5BA6"/>
    <w:rsid w:val="00CB6663"/>
    <w:rsid w:val="00CB6A0F"/>
    <w:rsid w:val="00CB6D9C"/>
    <w:rsid w:val="00CB6E71"/>
    <w:rsid w:val="00CB6F11"/>
    <w:rsid w:val="00CB7540"/>
    <w:rsid w:val="00CB7564"/>
    <w:rsid w:val="00CB7645"/>
    <w:rsid w:val="00CB76A1"/>
    <w:rsid w:val="00CB78D6"/>
    <w:rsid w:val="00CB79A3"/>
    <w:rsid w:val="00CC01B6"/>
    <w:rsid w:val="00CC02D2"/>
    <w:rsid w:val="00CC0B7F"/>
    <w:rsid w:val="00CC135C"/>
    <w:rsid w:val="00CC13AF"/>
    <w:rsid w:val="00CC15BF"/>
    <w:rsid w:val="00CC1866"/>
    <w:rsid w:val="00CC1E2F"/>
    <w:rsid w:val="00CC2044"/>
    <w:rsid w:val="00CC2125"/>
    <w:rsid w:val="00CC24C5"/>
    <w:rsid w:val="00CC24F6"/>
    <w:rsid w:val="00CC2CD3"/>
    <w:rsid w:val="00CC2F6C"/>
    <w:rsid w:val="00CC3108"/>
    <w:rsid w:val="00CC389B"/>
    <w:rsid w:val="00CC3C3D"/>
    <w:rsid w:val="00CC3C7F"/>
    <w:rsid w:val="00CC3EC3"/>
    <w:rsid w:val="00CC401D"/>
    <w:rsid w:val="00CC4066"/>
    <w:rsid w:val="00CC4736"/>
    <w:rsid w:val="00CC47C3"/>
    <w:rsid w:val="00CC4B65"/>
    <w:rsid w:val="00CC4E55"/>
    <w:rsid w:val="00CC524B"/>
    <w:rsid w:val="00CC55D1"/>
    <w:rsid w:val="00CC59FD"/>
    <w:rsid w:val="00CC5A97"/>
    <w:rsid w:val="00CC5F62"/>
    <w:rsid w:val="00CC6074"/>
    <w:rsid w:val="00CC60CC"/>
    <w:rsid w:val="00CC662A"/>
    <w:rsid w:val="00CC6683"/>
    <w:rsid w:val="00CC6931"/>
    <w:rsid w:val="00CC70C0"/>
    <w:rsid w:val="00CC71CF"/>
    <w:rsid w:val="00CC76A6"/>
    <w:rsid w:val="00CC7E3C"/>
    <w:rsid w:val="00CC7FD3"/>
    <w:rsid w:val="00CD000D"/>
    <w:rsid w:val="00CD00AE"/>
    <w:rsid w:val="00CD091E"/>
    <w:rsid w:val="00CD0D95"/>
    <w:rsid w:val="00CD1175"/>
    <w:rsid w:val="00CD1796"/>
    <w:rsid w:val="00CD2525"/>
    <w:rsid w:val="00CD252E"/>
    <w:rsid w:val="00CD379E"/>
    <w:rsid w:val="00CD37EA"/>
    <w:rsid w:val="00CD410D"/>
    <w:rsid w:val="00CD41D7"/>
    <w:rsid w:val="00CD4615"/>
    <w:rsid w:val="00CD4F58"/>
    <w:rsid w:val="00CD541F"/>
    <w:rsid w:val="00CD5FE9"/>
    <w:rsid w:val="00CD60BA"/>
    <w:rsid w:val="00CD64ED"/>
    <w:rsid w:val="00CD6B23"/>
    <w:rsid w:val="00CD7069"/>
    <w:rsid w:val="00CD70CE"/>
    <w:rsid w:val="00CD7A4B"/>
    <w:rsid w:val="00CD7F72"/>
    <w:rsid w:val="00CE0064"/>
    <w:rsid w:val="00CE0200"/>
    <w:rsid w:val="00CE0314"/>
    <w:rsid w:val="00CE0704"/>
    <w:rsid w:val="00CE0855"/>
    <w:rsid w:val="00CE0F43"/>
    <w:rsid w:val="00CE10DA"/>
    <w:rsid w:val="00CE1190"/>
    <w:rsid w:val="00CE1C0A"/>
    <w:rsid w:val="00CE23B4"/>
    <w:rsid w:val="00CE28DF"/>
    <w:rsid w:val="00CE2905"/>
    <w:rsid w:val="00CE2CD8"/>
    <w:rsid w:val="00CE2D51"/>
    <w:rsid w:val="00CE3009"/>
    <w:rsid w:val="00CE348C"/>
    <w:rsid w:val="00CE35DC"/>
    <w:rsid w:val="00CE37E9"/>
    <w:rsid w:val="00CE3DDE"/>
    <w:rsid w:val="00CE3F68"/>
    <w:rsid w:val="00CE3F76"/>
    <w:rsid w:val="00CE417B"/>
    <w:rsid w:val="00CE4346"/>
    <w:rsid w:val="00CE4484"/>
    <w:rsid w:val="00CE4BDE"/>
    <w:rsid w:val="00CE4C25"/>
    <w:rsid w:val="00CE57E6"/>
    <w:rsid w:val="00CE5844"/>
    <w:rsid w:val="00CE59C4"/>
    <w:rsid w:val="00CE5A8D"/>
    <w:rsid w:val="00CE5D31"/>
    <w:rsid w:val="00CE6891"/>
    <w:rsid w:val="00CE68D4"/>
    <w:rsid w:val="00CE7183"/>
    <w:rsid w:val="00CE7906"/>
    <w:rsid w:val="00CE795F"/>
    <w:rsid w:val="00CE7975"/>
    <w:rsid w:val="00CE7BA6"/>
    <w:rsid w:val="00CF0255"/>
    <w:rsid w:val="00CF02D6"/>
    <w:rsid w:val="00CF03AF"/>
    <w:rsid w:val="00CF094B"/>
    <w:rsid w:val="00CF0CE1"/>
    <w:rsid w:val="00CF0D82"/>
    <w:rsid w:val="00CF0DD3"/>
    <w:rsid w:val="00CF157A"/>
    <w:rsid w:val="00CF1FB0"/>
    <w:rsid w:val="00CF27AA"/>
    <w:rsid w:val="00CF2D2C"/>
    <w:rsid w:val="00CF2DF2"/>
    <w:rsid w:val="00CF3047"/>
    <w:rsid w:val="00CF3217"/>
    <w:rsid w:val="00CF3264"/>
    <w:rsid w:val="00CF3713"/>
    <w:rsid w:val="00CF3809"/>
    <w:rsid w:val="00CF3861"/>
    <w:rsid w:val="00CF407B"/>
    <w:rsid w:val="00CF4207"/>
    <w:rsid w:val="00CF4362"/>
    <w:rsid w:val="00CF45F3"/>
    <w:rsid w:val="00CF466B"/>
    <w:rsid w:val="00CF4C48"/>
    <w:rsid w:val="00CF4EB5"/>
    <w:rsid w:val="00CF5256"/>
    <w:rsid w:val="00CF5694"/>
    <w:rsid w:val="00CF5AE1"/>
    <w:rsid w:val="00CF5B07"/>
    <w:rsid w:val="00CF5DF4"/>
    <w:rsid w:val="00CF5ECA"/>
    <w:rsid w:val="00CF5FC1"/>
    <w:rsid w:val="00CF64C1"/>
    <w:rsid w:val="00CF64FA"/>
    <w:rsid w:val="00CF6E5E"/>
    <w:rsid w:val="00CF77C6"/>
    <w:rsid w:val="00CF7A29"/>
    <w:rsid w:val="00CF7BD8"/>
    <w:rsid w:val="00CF7C47"/>
    <w:rsid w:val="00D00125"/>
    <w:rsid w:val="00D00131"/>
    <w:rsid w:val="00D001ED"/>
    <w:rsid w:val="00D00504"/>
    <w:rsid w:val="00D00CD9"/>
    <w:rsid w:val="00D00D35"/>
    <w:rsid w:val="00D00FBF"/>
    <w:rsid w:val="00D01261"/>
    <w:rsid w:val="00D013F4"/>
    <w:rsid w:val="00D0230B"/>
    <w:rsid w:val="00D02538"/>
    <w:rsid w:val="00D02779"/>
    <w:rsid w:val="00D02B6B"/>
    <w:rsid w:val="00D038F2"/>
    <w:rsid w:val="00D03DEB"/>
    <w:rsid w:val="00D045AF"/>
    <w:rsid w:val="00D048E8"/>
    <w:rsid w:val="00D04CBD"/>
    <w:rsid w:val="00D051AE"/>
    <w:rsid w:val="00D05447"/>
    <w:rsid w:val="00D056FB"/>
    <w:rsid w:val="00D05C52"/>
    <w:rsid w:val="00D05D0A"/>
    <w:rsid w:val="00D06232"/>
    <w:rsid w:val="00D06373"/>
    <w:rsid w:val="00D065BD"/>
    <w:rsid w:val="00D066C3"/>
    <w:rsid w:val="00D0678F"/>
    <w:rsid w:val="00D068F2"/>
    <w:rsid w:val="00D0747D"/>
    <w:rsid w:val="00D075E0"/>
    <w:rsid w:val="00D078CB"/>
    <w:rsid w:val="00D07956"/>
    <w:rsid w:val="00D07AA6"/>
    <w:rsid w:val="00D07B71"/>
    <w:rsid w:val="00D07BC0"/>
    <w:rsid w:val="00D07E9B"/>
    <w:rsid w:val="00D10020"/>
    <w:rsid w:val="00D10107"/>
    <w:rsid w:val="00D10251"/>
    <w:rsid w:val="00D1025A"/>
    <w:rsid w:val="00D10608"/>
    <w:rsid w:val="00D10AD8"/>
    <w:rsid w:val="00D10D31"/>
    <w:rsid w:val="00D11123"/>
    <w:rsid w:val="00D11658"/>
    <w:rsid w:val="00D11BD7"/>
    <w:rsid w:val="00D11F6A"/>
    <w:rsid w:val="00D12051"/>
    <w:rsid w:val="00D12A59"/>
    <w:rsid w:val="00D12B36"/>
    <w:rsid w:val="00D12BE9"/>
    <w:rsid w:val="00D1324E"/>
    <w:rsid w:val="00D138CD"/>
    <w:rsid w:val="00D13ACB"/>
    <w:rsid w:val="00D13E53"/>
    <w:rsid w:val="00D13F28"/>
    <w:rsid w:val="00D142D8"/>
    <w:rsid w:val="00D14539"/>
    <w:rsid w:val="00D14AE8"/>
    <w:rsid w:val="00D14B49"/>
    <w:rsid w:val="00D15140"/>
    <w:rsid w:val="00D15A94"/>
    <w:rsid w:val="00D15ABE"/>
    <w:rsid w:val="00D15B1D"/>
    <w:rsid w:val="00D15DE6"/>
    <w:rsid w:val="00D16174"/>
    <w:rsid w:val="00D16798"/>
    <w:rsid w:val="00D16E2D"/>
    <w:rsid w:val="00D172CC"/>
    <w:rsid w:val="00D174B5"/>
    <w:rsid w:val="00D17D9B"/>
    <w:rsid w:val="00D17E74"/>
    <w:rsid w:val="00D200C1"/>
    <w:rsid w:val="00D205EB"/>
    <w:rsid w:val="00D209AF"/>
    <w:rsid w:val="00D20BB6"/>
    <w:rsid w:val="00D20CBC"/>
    <w:rsid w:val="00D20F4F"/>
    <w:rsid w:val="00D21126"/>
    <w:rsid w:val="00D21142"/>
    <w:rsid w:val="00D21427"/>
    <w:rsid w:val="00D2159B"/>
    <w:rsid w:val="00D217B8"/>
    <w:rsid w:val="00D21816"/>
    <w:rsid w:val="00D2247E"/>
    <w:rsid w:val="00D224C6"/>
    <w:rsid w:val="00D22527"/>
    <w:rsid w:val="00D22537"/>
    <w:rsid w:val="00D22559"/>
    <w:rsid w:val="00D22876"/>
    <w:rsid w:val="00D22C21"/>
    <w:rsid w:val="00D22C53"/>
    <w:rsid w:val="00D22C64"/>
    <w:rsid w:val="00D22FC6"/>
    <w:rsid w:val="00D23306"/>
    <w:rsid w:val="00D23428"/>
    <w:rsid w:val="00D234CE"/>
    <w:rsid w:val="00D248B0"/>
    <w:rsid w:val="00D24AF8"/>
    <w:rsid w:val="00D250B8"/>
    <w:rsid w:val="00D253CF"/>
    <w:rsid w:val="00D25E30"/>
    <w:rsid w:val="00D25FD5"/>
    <w:rsid w:val="00D263FA"/>
    <w:rsid w:val="00D269F5"/>
    <w:rsid w:val="00D2703F"/>
    <w:rsid w:val="00D2725D"/>
    <w:rsid w:val="00D2783F"/>
    <w:rsid w:val="00D27B9F"/>
    <w:rsid w:val="00D3016D"/>
    <w:rsid w:val="00D301CB"/>
    <w:rsid w:val="00D308C6"/>
    <w:rsid w:val="00D30CF7"/>
    <w:rsid w:val="00D30DCD"/>
    <w:rsid w:val="00D30ED8"/>
    <w:rsid w:val="00D31797"/>
    <w:rsid w:val="00D31B2F"/>
    <w:rsid w:val="00D31C7B"/>
    <w:rsid w:val="00D32252"/>
    <w:rsid w:val="00D3236E"/>
    <w:rsid w:val="00D324EC"/>
    <w:rsid w:val="00D32594"/>
    <w:rsid w:val="00D3290C"/>
    <w:rsid w:val="00D32A43"/>
    <w:rsid w:val="00D32B59"/>
    <w:rsid w:val="00D3300D"/>
    <w:rsid w:val="00D337C9"/>
    <w:rsid w:val="00D337E4"/>
    <w:rsid w:val="00D33E0C"/>
    <w:rsid w:val="00D340A9"/>
    <w:rsid w:val="00D3440A"/>
    <w:rsid w:val="00D345E9"/>
    <w:rsid w:val="00D351D6"/>
    <w:rsid w:val="00D352E5"/>
    <w:rsid w:val="00D35B11"/>
    <w:rsid w:val="00D35B2A"/>
    <w:rsid w:val="00D35C9B"/>
    <w:rsid w:val="00D36899"/>
    <w:rsid w:val="00D37475"/>
    <w:rsid w:val="00D376BE"/>
    <w:rsid w:val="00D37E1E"/>
    <w:rsid w:val="00D4057D"/>
    <w:rsid w:val="00D40DAA"/>
    <w:rsid w:val="00D41A17"/>
    <w:rsid w:val="00D41CFF"/>
    <w:rsid w:val="00D42806"/>
    <w:rsid w:val="00D4296C"/>
    <w:rsid w:val="00D4297F"/>
    <w:rsid w:val="00D42D55"/>
    <w:rsid w:val="00D42D63"/>
    <w:rsid w:val="00D432E5"/>
    <w:rsid w:val="00D4398C"/>
    <w:rsid w:val="00D43A88"/>
    <w:rsid w:val="00D43C6B"/>
    <w:rsid w:val="00D442EE"/>
    <w:rsid w:val="00D44700"/>
    <w:rsid w:val="00D4478B"/>
    <w:rsid w:val="00D449D3"/>
    <w:rsid w:val="00D44A14"/>
    <w:rsid w:val="00D44AD1"/>
    <w:rsid w:val="00D44C42"/>
    <w:rsid w:val="00D44C7A"/>
    <w:rsid w:val="00D45376"/>
    <w:rsid w:val="00D458D6"/>
    <w:rsid w:val="00D45D4B"/>
    <w:rsid w:val="00D45FF8"/>
    <w:rsid w:val="00D466A9"/>
    <w:rsid w:val="00D46891"/>
    <w:rsid w:val="00D4699E"/>
    <w:rsid w:val="00D469F7"/>
    <w:rsid w:val="00D46AC9"/>
    <w:rsid w:val="00D474D6"/>
    <w:rsid w:val="00D47583"/>
    <w:rsid w:val="00D47B3F"/>
    <w:rsid w:val="00D50CAE"/>
    <w:rsid w:val="00D51281"/>
    <w:rsid w:val="00D51772"/>
    <w:rsid w:val="00D5177B"/>
    <w:rsid w:val="00D51FEE"/>
    <w:rsid w:val="00D524C1"/>
    <w:rsid w:val="00D52B8F"/>
    <w:rsid w:val="00D53C59"/>
    <w:rsid w:val="00D53E87"/>
    <w:rsid w:val="00D5434F"/>
    <w:rsid w:val="00D5439E"/>
    <w:rsid w:val="00D54B8E"/>
    <w:rsid w:val="00D54E38"/>
    <w:rsid w:val="00D54E39"/>
    <w:rsid w:val="00D55A63"/>
    <w:rsid w:val="00D55C4A"/>
    <w:rsid w:val="00D55CA1"/>
    <w:rsid w:val="00D567C7"/>
    <w:rsid w:val="00D567EB"/>
    <w:rsid w:val="00D56C86"/>
    <w:rsid w:val="00D575E9"/>
    <w:rsid w:val="00D57867"/>
    <w:rsid w:val="00D578C3"/>
    <w:rsid w:val="00D60487"/>
    <w:rsid w:val="00D60CFD"/>
    <w:rsid w:val="00D60D9E"/>
    <w:rsid w:val="00D61148"/>
    <w:rsid w:val="00D6128C"/>
    <w:rsid w:val="00D614A8"/>
    <w:rsid w:val="00D61CD2"/>
    <w:rsid w:val="00D623B9"/>
    <w:rsid w:val="00D62604"/>
    <w:rsid w:val="00D62C36"/>
    <w:rsid w:val="00D6330F"/>
    <w:rsid w:val="00D6331D"/>
    <w:rsid w:val="00D634BB"/>
    <w:rsid w:val="00D6377A"/>
    <w:rsid w:val="00D63C09"/>
    <w:rsid w:val="00D63D1E"/>
    <w:rsid w:val="00D63F86"/>
    <w:rsid w:val="00D64066"/>
    <w:rsid w:val="00D642D1"/>
    <w:rsid w:val="00D644E6"/>
    <w:rsid w:val="00D64500"/>
    <w:rsid w:val="00D6450D"/>
    <w:rsid w:val="00D645F7"/>
    <w:rsid w:val="00D647AB"/>
    <w:rsid w:val="00D64897"/>
    <w:rsid w:val="00D64E5F"/>
    <w:rsid w:val="00D6503C"/>
    <w:rsid w:val="00D654A1"/>
    <w:rsid w:val="00D65826"/>
    <w:rsid w:val="00D65DE7"/>
    <w:rsid w:val="00D662E5"/>
    <w:rsid w:val="00D665F7"/>
    <w:rsid w:val="00D66E9D"/>
    <w:rsid w:val="00D67307"/>
    <w:rsid w:val="00D673DE"/>
    <w:rsid w:val="00D6742B"/>
    <w:rsid w:val="00D675FF"/>
    <w:rsid w:val="00D67754"/>
    <w:rsid w:val="00D6777E"/>
    <w:rsid w:val="00D679E2"/>
    <w:rsid w:val="00D67DBD"/>
    <w:rsid w:val="00D701BB"/>
    <w:rsid w:val="00D7043A"/>
    <w:rsid w:val="00D71071"/>
    <w:rsid w:val="00D715F0"/>
    <w:rsid w:val="00D71B3B"/>
    <w:rsid w:val="00D71B4F"/>
    <w:rsid w:val="00D71BD8"/>
    <w:rsid w:val="00D72641"/>
    <w:rsid w:val="00D727A1"/>
    <w:rsid w:val="00D7284C"/>
    <w:rsid w:val="00D729C5"/>
    <w:rsid w:val="00D72A9F"/>
    <w:rsid w:val="00D72CD1"/>
    <w:rsid w:val="00D7348D"/>
    <w:rsid w:val="00D735C5"/>
    <w:rsid w:val="00D73680"/>
    <w:rsid w:val="00D73E30"/>
    <w:rsid w:val="00D7401B"/>
    <w:rsid w:val="00D747AA"/>
    <w:rsid w:val="00D74D5A"/>
    <w:rsid w:val="00D74F7F"/>
    <w:rsid w:val="00D75161"/>
    <w:rsid w:val="00D7526C"/>
    <w:rsid w:val="00D75344"/>
    <w:rsid w:val="00D7563F"/>
    <w:rsid w:val="00D757C2"/>
    <w:rsid w:val="00D75F41"/>
    <w:rsid w:val="00D7600F"/>
    <w:rsid w:val="00D76121"/>
    <w:rsid w:val="00D7670F"/>
    <w:rsid w:val="00D769CF"/>
    <w:rsid w:val="00D76DD7"/>
    <w:rsid w:val="00D76E5A"/>
    <w:rsid w:val="00D7730C"/>
    <w:rsid w:val="00D77592"/>
    <w:rsid w:val="00D77C5F"/>
    <w:rsid w:val="00D77C92"/>
    <w:rsid w:val="00D77D51"/>
    <w:rsid w:val="00D801A2"/>
    <w:rsid w:val="00D80358"/>
    <w:rsid w:val="00D803EB"/>
    <w:rsid w:val="00D805EC"/>
    <w:rsid w:val="00D8090D"/>
    <w:rsid w:val="00D80B9C"/>
    <w:rsid w:val="00D80E87"/>
    <w:rsid w:val="00D80E95"/>
    <w:rsid w:val="00D80EE6"/>
    <w:rsid w:val="00D817BB"/>
    <w:rsid w:val="00D8198D"/>
    <w:rsid w:val="00D82500"/>
    <w:rsid w:val="00D829F3"/>
    <w:rsid w:val="00D82ABD"/>
    <w:rsid w:val="00D82DD8"/>
    <w:rsid w:val="00D83003"/>
    <w:rsid w:val="00D8360F"/>
    <w:rsid w:val="00D83CD0"/>
    <w:rsid w:val="00D83DE6"/>
    <w:rsid w:val="00D83EDA"/>
    <w:rsid w:val="00D83F69"/>
    <w:rsid w:val="00D83FA7"/>
    <w:rsid w:val="00D83FDF"/>
    <w:rsid w:val="00D8403B"/>
    <w:rsid w:val="00D84D58"/>
    <w:rsid w:val="00D850B7"/>
    <w:rsid w:val="00D85239"/>
    <w:rsid w:val="00D859D4"/>
    <w:rsid w:val="00D85A86"/>
    <w:rsid w:val="00D860E0"/>
    <w:rsid w:val="00D869B4"/>
    <w:rsid w:val="00D86A07"/>
    <w:rsid w:val="00D86B6F"/>
    <w:rsid w:val="00D871AC"/>
    <w:rsid w:val="00D8796C"/>
    <w:rsid w:val="00D9024F"/>
    <w:rsid w:val="00D90533"/>
    <w:rsid w:val="00D9071E"/>
    <w:rsid w:val="00D908CB"/>
    <w:rsid w:val="00D9092F"/>
    <w:rsid w:val="00D90A3A"/>
    <w:rsid w:val="00D90CA3"/>
    <w:rsid w:val="00D9104E"/>
    <w:rsid w:val="00D910B2"/>
    <w:rsid w:val="00D911C2"/>
    <w:rsid w:val="00D919DA"/>
    <w:rsid w:val="00D92624"/>
    <w:rsid w:val="00D927B3"/>
    <w:rsid w:val="00D92C50"/>
    <w:rsid w:val="00D93ED9"/>
    <w:rsid w:val="00D94223"/>
    <w:rsid w:val="00D94539"/>
    <w:rsid w:val="00D9464A"/>
    <w:rsid w:val="00D9467B"/>
    <w:rsid w:val="00D947CE"/>
    <w:rsid w:val="00D94845"/>
    <w:rsid w:val="00D94915"/>
    <w:rsid w:val="00D95219"/>
    <w:rsid w:val="00D95311"/>
    <w:rsid w:val="00D957DC"/>
    <w:rsid w:val="00D95DF2"/>
    <w:rsid w:val="00D95ED7"/>
    <w:rsid w:val="00D96509"/>
    <w:rsid w:val="00D96689"/>
    <w:rsid w:val="00D96F4A"/>
    <w:rsid w:val="00D97190"/>
    <w:rsid w:val="00D97B15"/>
    <w:rsid w:val="00D97B5C"/>
    <w:rsid w:val="00D97E0B"/>
    <w:rsid w:val="00D97FC2"/>
    <w:rsid w:val="00DA03B5"/>
    <w:rsid w:val="00DA05B6"/>
    <w:rsid w:val="00DA05BE"/>
    <w:rsid w:val="00DA1043"/>
    <w:rsid w:val="00DA1107"/>
    <w:rsid w:val="00DA1679"/>
    <w:rsid w:val="00DA16C4"/>
    <w:rsid w:val="00DA1E3C"/>
    <w:rsid w:val="00DA2406"/>
    <w:rsid w:val="00DA2617"/>
    <w:rsid w:val="00DA36B5"/>
    <w:rsid w:val="00DA3799"/>
    <w:rsid w:val="00DA3815"/>
    <w:rsid w:val="00DA3F5C"/>
    <w:rsid w:val="00DA4318"/>
    <w:rsid w:val="00DA4B08"/>
    <w:rsid w:val="00DA4C5B"/>
    <w:rsid w:val="00DA517F"/>
    <w:rsid w:val="00DA5361"/>
    <w:rsid w:val="00DA55BF"/>
    <w:rsid w:val="00DA5740"/>
    <w:rsid w:val="00DA5A92"/>
    <w:rsid w:val="00DA6403"/>
    <w:rsid w:val="00DA6522"/>
    <w:rsid w:val="00DA6C8C"/>
    <w:rsid w:val="00DA7114"/>
    <w:rsid w:val="00DA7311"/>
    <w:rsid w:val="00DB0534"/>
    <w:rsid w:val="00DB0567"/>
    <w:rsid w:val="00DB0C6A"/>
    <w:rsid w:val="00DB181C"/>
    <w:rsid w:val="00DB1CB3"/>
    <w:rsid w:val="00DB1CC4"/>
    <w:rsid w:val="00DB22BA"/>
    <w:rsid w:val="00DB243A"/>
    <w:rsid w:val="00DB2E72"/>
    <w:rsid w:val="00DB32DE"/>
    <w:rsid w:val="00DB35CC"/>
    <w:rsid w:val="00DB3A37"/>
    <w:rsid w:val="00DB4017"/>
    <w:rsid w:val="00DB4161"/>
    <w:rsid w:val="00DB4768"/>
    <w:rsid w:val="00DB47A0"/>
    <w:rsid w:val="00DB487C"/>
    <w:rsid w:val="00DB48F2"/>
    <w:rsid w:val="00DB4B28"/>
    <w:rsid w:val="00DB4B33"/>
    <w:rsid w:val="00DB4B92"/>
    <w:rsid w:val="00DB4F53"/>
    <w:rsid w:val="00DB4F86"/>
    <w:rsid w:val="00DB5065"/>
    <w:rsid w:val="00DB5099"/>
    <w:rsid w:val="00DB54E2"/>
    <w:rsid w:val="00DB614D"/>
    <w:rsid w:val="00DB6AA3"/>
    <w:rsid w:val="00DB6B13"/>
    <w:rsid w:val="00DB79C4"/>
    <w:rsid w:val="00DC0369"/>
    <w:rsid w:val="00DC081A"/>
    <w:rsid w:val="00DC087B"/>
    <w:rsid w:val="00DC08E0"/>
    <w:rsid w:val="00DC0966"/>
    <w:rsid w:val="00DC167C"/>
    <w:rsid w:val="00DC16D2"/>
    <w:rsid w:val="00DC1C37"/>
    <w:rsid w:val="00DC1CA0"/>
    <w:rsid w:val="00DC1EAE"/>
    <w:rsid w:val="00DC1F63"/>
    <w:rsid w:val="00DC1F95"/>
    <w:rsid w:val="00DC2245"/>
    <w:rsid w:val="00DC2277"/>
    <w:rsid w:val="00DC242B"/>
    <w:rsid w:val="00DC270A"/>
    <w:rsid w:val="00DC29F4"/>
    <w:rsid w:val="00DC2A20"/>
    <w:rsid w:val="00DC2E6F"/>
    <w:rsid w:val="00DC302E"/>
    <w:rsid w:val="00DC3800"/>
    <w:rsid w:val="00DC38C5"/>
    <w:rsid w:val="00DC38FA"/>
    <w:rsid w:val="00DC3DAA"/>
    <w:rsid w:val="00DC3E99"/>
    <w:rsid w:val="00DC472B"/>
    <w:rsid w:val="00DC4817"/>
    <w:rsid w:val="00DC4CE3"/>
    <w:rsid w:val="00DC4D8F"/>
    <w:rsid w:val="00DC52EA"/>
    <w:rsid w:val="00DC53A2"/>
    <w:rsid w:val="00DC56E4"/>
    <w:rsid w:val="00DC579B"/>
    <w:rsid w:val="00DC5A80"/>
    <w:rsid w:val="00DC5BE9"/>
    <w:rsid w:val="00DC5CF6"/>
    <w:rsid w:val="00DC5EB4"/>
    <w:rsid w:val="00DC6321"/>
    <w:rsid w:val="00DC6353"/>
    <w:rsid w:val="00DC6637"/>
    <w:rsid w:val="00DC67D1"/>
    <w:rsid w:val="00DC69BC"/>
    <w:rsid w:val="00DC6A69"/>
    <w:rsid w:val="00DC6B10"/>
    <w:rsid w:val="00DC6E97"/>
    <w:rsid w:val="00DC7809"/>
    <w:rsid w:val="00DC78F0"/>
    <w:rsid w:val="00DC7F92"/>
    <w:rsid w:val="00DD000C"/>
    <w:rsid w:val="00DD009E"/>
    <w:rsid w:val="00DD04DF"/>
    <w:rsid w:val="00DD087A"/>
    <w:rsid w:val="00DD0DDF"/>
    <w:rsid w:val="00DD0E20"/>
    <w:rsid w:val="00DD112A"/>
    <w:rsid w:val="00DD1136"/>
    <w:rsid w:val="00DD1312"/>
    <w:rsid w:val="00DD164A"/>
    <w:rsid w:val="00DD16DB"/>
    <w:rsid w:val="00DD1B68"/>
    <w:rsid w:val="00DD1E8B"/>
    <w:rsid w:val="00DD277E"/>
    <w:rsid w:val="00DD2A1B"/>
    <w:rsid w:val="00DD2FE9"/>
    <w:rsid w:val="00DD323F"/>
    <w:rsid w:val="00DD343F"/>
    <w:rsid w:val="00DD36B4"/>
    <w:rsid w:val="00DD3993"/>
    <w:rsid w:val="00DD3A2B"/>
    <w:rsid w:val="00DD3E3B"/>
    <w:rsid w:val="00DD4275"/>
    <w:rsid w:val="00DD4297"/>
    <w:rsid w:val="00DD443B"/>
    <w:rsid w:val="00DD4503"/>
    <w:rsid w:val="00DD48D5"/>
    <w:rsid w:val="00DD4C91"/>
    <w:rsid w:val="00DD4DD5"/>
    <w:rsid w:val="00DD4EF9"/>
    <w:rsid w:val="00DD55AF"/>
    <w:rsid w:val="00DD6195"/>
    <w:rsid w:val="00DD6919"/>
    <w:rsid w:val="00DD6AB7"/>
    <w:rsid w:val="00DD6D53"/>
    <w:rsid w:val="00DD6E23"/>
    <w:rsid w:val="00DD6E76"/>
    <w:rsid w:val="00DD7319"/>
    <w:rsid w:val="00DD755A"/>
    <w:rsid w:val="00DD7891"/>
    <w:rsid w:val="00DE06C4"/>
    <w:rsid w:val="00DE07FB"/>
    <w:rsid w:val="00DE0B4E"/>
    <w:rsid w:val="00DE0DF3"/>
    <w:rsid w:val="00DE0E22"/>
    <w:rsid w:val="00DE0E89"/>
    <w:rsid w:val="00DE0F21"/>
    <w:rsid w:val="00DE173B"/>
    <w:rsid w:val="00DE1BD4"/>
    <w:rsid w:val="00DE1D33"/>
    <w:rsid w:val="00DE1E24"/>
    <w:rsid w:val="00DE1EAF"/>
    <w:rsid w:val="00DE2ED3"/>
    <w:rsid w:val="00DE3532"/>
    <w:rsid w:val="00DE35F3"/>
    <w:rsid w:val="00DE3868"/>
    <w:rsid w:val="00DE3D21"/>
    <w:rsid w:val="00DE3E51"/>
    <w:rsid w:val="00DE4271"/>
    <w:rsid w:val="00DE43A8"/>
    <w:rsid w:val="00DE45A6"/>
    <w:rsid w:val="00DE4A69"/>
    <w:rsid w:val="00DE4C92"/>
    <w:rsid w:val="00DE4D26"/>
    <w:rsid w:val="00DE4F32"/>
    <w:rsid w:val="00DE513A"/>
    <w:rsid w:val="00DE5317"/>
    <w:rsid w:val="00DE551B"/>
    <w:rsid w:val="00DE5B39"/>
    <w:rsid w:val="00DE5B62"/>
    <w:rsid w:val="00DE5F7B"/>
    <w:rsid w:val="00DE6154"/>
    <w:rsid w:val="00DE6963"/>
    <w:rsid w:val="00DE6BC3"/>
    <w:rsid w:val="00DE6D81"/>
    <w:rsid w:val="00DE7D86"/>
    <w:rsid w:val="00DE7DAA"/>
    <w:rsid w:val="00DF0552"/>
    <w:rsid w:val="00DF06C3"/>
    <w:rsid w:val="00DF0BDE"/>
    <w:rsid w:val="00DF13D8"/>
    <w:rsid w:val="00DF1721"/>
    <w:rsid w:val="00DF172F"/>
    <w:rsid w:val="00DF2321"/>
    <w:rsid w:val="00DF2708"/>
    <w:rsid w:val="00DF2818"/>
    <w:rsid w:val="00DF285B"/>
    <w:rsid w:val="00DF28B8"/>
    <w:rsid w:val="00DF2A53"/>
    <w:rsid w:val="00DF2D6C"/>
    <w:rsid w:val="00DF2E7D"/>
    <w:rsid w:val="00DF33CA"/>
    <w:rsid w:val="00DF34EE"/>
    <w:rsid w:val="00DF3843"/>
    <w:rsid w:val="00DF3904"/>
    <w:rsid w:val="00DF3ADC"/>
    <w:rsid w:val="00DF442A"/>
    <w:rsid w:val="00DF44AB"/>
    <w:rsid w:val="00DF4DA4"/>
    <w:rsid w:val="00DF5332"/>
    <w:rsid w:val="00DF5CA9"/>
    <w:rsid w:val="00DF6032"/>
    <w:rsid w:val="00DF6172"/>
    <w:rsid w:val="00DF6592"/>
    <w:rsid w:val="00DF69EC"/>
    <w:rsid w:val="00DF6FD5"/>
    <w:rsid w:val="00DF716E"/>
    <w:rsid w:val="00DF7B26"/>
    <w:rsid w:val="00DF7DFA"/>
    <w:rsid w:val="00E009C0"/>
    <w:rsid w:val="00E00FD4"/>
    <w:rsid w:val="00E01065"/>
    <w:rsid w:val="00E013F0"/>
    <w:rsid w:val="00E01772"/>
    <w:rsid w:val="00E01A15"/>
    <w:rsid w:val="00E021B2"/>
    <w:rsid w:val="00E02218"/>
    <w:rsid w:val="00E023D8"/>
    <w:rsid w:val="00E02615"/>
    <w:rsid w:val="00E027F2"/>
    <w:rsid w:val="00E028E6"/>
    <w:rsid w:val="00E02C20"/>
    <w:rsid w:val="00E02DE0"/>
    <w:rsid w:val="00E03186"/>
    <w:rsid w:val="00E036A7"/>
    <w:rsid w:val="00E03778"/>
    <w:rsid w:val="00E03807"/>
    <w:rsid w:val="00E038AD"/>
    <w:rsid w:val="00E042CE"/>
    <w:rsid w:val="00E046F7"/>
    <w:rsid w:val="00E054A0"/>
    <w:rsid w:val="00E05736"/>
    <w:rsid w:val="00E05748"/>
    <w:rsid w:val="00E058DD"/>
    <w:rsid w:val="00E059D1"/>
    <w:rsid w:val="00E05F34"/>
    <w:rsid w:val="00E05FCE"/>
    <w:rsid w:val="00E0602B"/>
    <w:rsid w:val="00E064D9"/>
    <w:rsid w:val="00E06628"/>
    <w:rsid w:val="00E0686B"/>
    <w:rsid w:val="00E0696F"/>
    <w:rsid w:val="00E06A0B"/>
    <w:rsid w:val="00E06A28"/>
    <w:rsid w:val="00E06B2E"/>
    <w:rsid w:val="00E06F35"/>
    <w:rsid w:val="00E075E3"/>
    <w:rsid w:val="00E0762E"/>
    <w:rsid w:val="00E078CA"/>
    <w:rsid w:val="00E07DD9"/>
    <w:rsid w:val="00E07FA0"/>
    <w:rsid w:val="00E104AD"/>
    <w:rsid w:val="00E10769"/>
    <w:rsid w:val="00E1085C"/>
    <w:rsid w:val="00E1085F"/>
    <w:rsid w:val="00E1094B"/>
    <w:rsid w:val="00E10CCB"/>
    <w:rsid w:val="00E11097"/>
    <w:rsid w:val="00E1198C"/>
    <w:rsid w:val="00E12102"/>
    <w:rsid w:val="00E1260F"/>
    <w:rsid w:val="00E12AF4"/>
    <w:rsid w:val="00E12B69"/>
    <w:rsid w:val="00E12C3F"/>
    <w:rsid w:val="00E12C63"/>
    <w:rsid w:val="00E12FF1"/>
    <w:rsid w:val="00E13146"/>
    <w:rsid w:val="00E131CB"/>
    <w:rsid w:val="00E134CB"/>
    <w:rsid w:val="00E13551"/>
    <w:rsid w:val="00E13A99"/>
    <w:rsid w:val="00E13ADC"/>
    <w:rsid w:val="00E13AF9"/>
    <w:rsid w:val="00E14695"/>
    <w:rsid w:val="00E146CA"/>
    <w:rsid w:val="00E1490A"/>
    <w:rsid w:val="00E14958"/>
    <w:rsid w:val="00E14CF6"/>
    <w:rsid w:val="00E15697"/>
    <w:rsid w:val="00E15D82"/>
    <w:rsid w:val="00E16613"/>
    <w:rsid w:val="00E16AED"/>
    <w:rsid w:val="00E16EA7"/>
    <w:rsid w:val="00E16EC4"/>
    <w:rsid w:val="00E1779F"/>
    <w:rsid w:val="00E17854"/>
    <w:rsid w:val="00E17C47"/>
    <w:rsid w:val="00E17C58"/>
    <w:rsid w:val="00E17EAA"/>
    <w:rsid w:val="00E20A24"/>
    <w:rsid w:val="00E20FEF"/>
    <w:rsid w:val="00E210CD"/>
    <w:rsid w:val="00E2131C"/>
    <w:rsid w:val="00E21DD2"/>
    <w:rsid w:val="00E2202A"/>
    <w:rsid w:val="00E2225F"/>
    <w:rsid w:val="00E2246A"/>
    <w:rsid w:val="00E22927"/>
    <w:rsid w:val="00E238AC"/>
    <w:rsid w:val="00E238D6"/>
    <w:rsid w:val="00E239B3"/>
    <w:rsid w:val="00E240A7"/>
    <w:rsid w:val="00E24213"/>
    <w:rsid w:val="00E24E22"/>
    <w:rsid w:val="00E24E4D"/>
    <w:rsid w:val="00E24F44"/>
    <w:rsid w:val="00E2507D"/>
    <w:rsid w:val="00E25924"/>
    <w:rsid w:val="00E25970"/>
    <w:rsid w:val="00E25A05"/>
    <w:rsid w:val="00E25B89"/>
    <w:rsid w:val="00E25D96"/>
    <w:rsid w:val="00E26092"/>
    <w:rsid w:val="00E26139"/>
    <w:rsid w:val="00E2628C"/>
    <w:rsid w:val="00E263B0"/>
    <w:rsid w:val="00E2676C"/>
    <w:rsid w:val="00E26848"/>
    <w:rsid w:val="00E2687E"/>
    <w:rsid w:val="00E27176"/>
    <w:rsid w:val="00E276EF"/>
    <w:rsid w:val="00E27B82"/>
    <w:rsid w:val="00E27D76"/>
    <w:rsid w:val="00E27F34"/>
    <w:rsid w:val="00E303EB"/>
    <w:rsid w:val="00E307CA"/>
    <w:rsid w:val="00E30F49"/>
    <w:rsid w:val="00E311E8"/>
    <w:rsid w:val="00E31446"/>
    <w:rsid w:val="00E3218A"/>
    <w:rsid w:val="00E321CE"/>
    <w:rsid w:val="00E323CF"/>
    <w:rsid w:val="00E32787"/>
    <w:rsid w:val="00E327DD"/>
    <w:rsid w:val="00E33107"/>
    <w:rsid w:val="00E331A9"/>
    <w:rsid w:val="00E3330E"/>
    <w:rsid w:val="00E334EB"/>
    <w:rsid w:val="00E33586"/>
    <w:rsid w:val="00E3367F"/>
    <w:rsid w:val="00E3369C"/>
    <w:rsid w:val="00E347D9"/>
    <w:rsid w:val="00E34805"/>
    <w:rsid w:val="00E34BBD"/>
    <w:rsid w:val="00E35172"/>
    <w:rsid w:val="00E35CCD"/>
    <w:rsid w:val="00E35DFA"/>
    <w:rsid w:val="00E35E47"/>
    <w:rsid w:val="00E362EE"/>
    <w:rsid w:val="00E364E4"/>
    <w:rsid w:val="00E36508"/>
    <w:rsid w:val="00E365A3"/>
    <w:rsid w:val="00E3689E"/>
    <w:rsid w:val="00E3690D"/>
    <w:rsid w:val="00E36AB8"/>
    <w:rsid w:val="00E36CD5"/>
    <w:rsid w:val="00E37058"/>
    <w:rsid w:val="00E378C4"/>
    <w:rsid w:val="00E37B20"/>
    <w:rsid w:val="00E37E9D"/>
    <w:rsid w:val="00E37EB0"/>
    <w:rsid w:val="00E40380"/>
    <w:rsid w:val="00E4093A"/>
    <w:rsid w:val="00E40A92"/>
    <w:rsid w:val="00E41243"/>
    <w:rsid w:val="00E41291"/>
    <w:rsid w:val="00E413EA"/>
    <w:rsid w:val="00E417B2"/>
    <w:rsid w:val="00E422D7"/>
    <w:rsid w:val="00E42569"/>
    <w:rsid w:val="00E42665"/>
    <w:rsid w:val="00E4291F"/>
    <w:rsid w:val="00E42AF2"/>
    <w:rsid w:val="00E42C04"/>
    <w:rsid w:val="00E42FCC"/>
    <w:rsid w:val="00E4305A"/>
    <w:rsid w:val="00E43B1D"/>
    <w:rsid w:val="00E43C70"/>
    <w:rsid w:val="00E4416B"/>
    <w:rsid w:val="00E4438C"/>
    <w:rsid w:val="00E446DD"/>
    <w:rsid w:val="00E44780"/>
    <w:rsid w:val="00E44860"/>
    <w:rsid w:val="00E44CB7"/>
    <w:rsid w:val="00E4575F"/>
    <w:rsid w:val="00E45792"/>
    <w:rsid w:val="00E45B67"/>
    <w:rsid w:val="00E45BD3"/>
    <w:rsid w:val="00E45CF9"/>
    <w:rsid w:val="00E45D4C"/>
    <w:rsid w:val="00E45DD2"/>
    <w:rsid w:val="00E45E60"/>
    <w:rsid w:val="00E46852"/>
    <w:rsid w:val="00E46B39"/>
    <w:rsid w:val="00E46E0F"/>
    <w:rsid w:val="00E476FC"/>
    <w:rsid w:val="00E47B16"/>
    <w:rsid w:val="00E47D4A"/>
    <w:rsid w:val="00E5071C"/>
    <w:rsid w:val="00E5091A"/>
    <w:rsid w:val="00E5096C"/>
    <w:rsid w:val="00E50C60"/>
    <w:rsid w:val="00E51861"/>
    <w:rsid w:val="00E5199C"/>
    <w:rsid w:val="00E51C5C"/>
    <w:rsid w:val="00E5229A"/>
    <w:rsid w:val="00E527CB"/>
    <w:rsid w:val="00E52B6D"/>
    <w:rsid w:val="00E53350"/>
    <w:rsid w:val="00E53427"/>
    <w:rsid w:val="00E535B5"/>
    <w:rsid w:val="00E536B6"/>
    <w:rsid w:val="00E5371C"/>
    <w:rsid w:val="00E53851"/>
    <w:rsid w:val="00E53ABD"/>
    <w:rsid w:val="00E53BFA"/>
    <w:rsid w:val="00E53C74"/>
    <w:rsid w:val="00E53E39"/>
    <w:rsid w:val="00E53ECD"/>
    <w:rsid w:val="00E543B8"/>
    <w:rsid w:val="00E547F9"/>
    <w:rsid w:val="00E54B72"/>
    <w:rsid w:val="00E551D2"/>
    <w:rsid w:val="00E55547"/>
    <w:rsid w:val="00E55553"/>
    <w:rsid w:val="00E556F9"/>
    <w:rsid w:val="00E557CB"/>
    <w:rsid w:val="00E558E9"/>
    <w:rsid w:val="00E558F3"/>
    <w:rsid w:val="00E5590C"/>
    <w:rsid w:val="00E559D4"/>
    <w:rsid w:val="00E56694"/>
    <w:rsid w:val="00E56CEE"/>
    <w:rsid w:val="00E56DED"/>
    <w:rsid w:val="00E56F08"/>
    <w:rsid w:val="00E57569"/>
    <w:rsid w:val="00E60086"/>
    <w:rsid w:val="00E6037A"/>
    <w:rsid w:val="00E605B4"/>
    <w:rsid w:val="00E605C3"/>
    <w:rsid w:val="00E6065C"/>
    <w:rsid w:val="00E609B9"/>
    <w:rsid w:val="00E60C97"/>
    <w:rsid w:val="00E616AD"/>
    <w:rsid w:val="00E6174F"/>
    <w:rsid w:val="00E61DB9"/>
    <w:rsid w:val="00E61E02"/>
    <w:rsid w:val="00E61ED7"/>
    <w:rsid w:val="00E62022"/>
    <w:rsid w:val="00E6301C"/>
    <w:rsid w:val="00E6379E"/>
    <w:rsid w:val="00E63B0A"/>
    <w:rsid w:val="00E63EE1"/>
    <w:rsid w:val="00E6443D"/>
    <w:rsid w:val="00E64EE6"/>
    <w:rsid w:val="00E64F90"/>
    <w:rsid w:val="00E65034"/>
    <w:rsid w:val="00E65146"/>
    <w:rsid w:val="00E65305"/>
    <w:rsid w:val="00E65402"/>
    <w:rsid w:val="00E65818"/>
    <w:rsid w:val="00E65B66"/>
    <w:rsid w:val="00E662A1"/>
    <w:rsid w:val="00E669B2"/>
    <w:rsid w:val="00E67067"/>
    <w:rsid w:val="00E67A44"/>
    <w:rsid w:val="00E7012E"/>
    <w:rsid w:val="00E70E71"/>
    <w:rsid w:val="00E7103A"/>
    <w:rsid w:val="00E713DA"/>
    <w:rsid w:val="00E7149F"/>
    <w:rsid w:val="00E7156A"/>
    <w:rsid w:val="00E7191C"/>
    <w:rsid w:val="00E71B21"/>
    <w:rsid w:val="00E71DCA"/>
    <w:rsid w:val="00E71F60"/>
    <w:rsid w:val="00E722D4"/>
    <w:rsid w:val="00E724A0"/>
    <w:rsid w:val="00E72643"/>
    <w:rsid w:val="00E7279B"/>
    <w:rsid w:val="00E7294A"/>
    <w:rsid w:val="00E73017"/>
    <w:rsid w:val="00E730FF"/>
    <w:rsid w:val="00E735EA"/>
    <w:rsid w:val="00E73B45"/>
    <w:rsid w:val="00E73D3D"/>
    <w:rsid w:val="00E73FF0"/>
    <w:rsid w:val="00E740C0"/>
    <w:rsid w:val="00E741F8"/>
    <w:rsid w:val="00E74611"/>
    <w:rsid w:val="00E746B1"/>
    <w:rsid w:val="00E74B1D"/>
    <w:rsid w:val="00E74E6D"/>
    <w:rsid w:val="00E75205"/>
    <w:rsid w:val="00E7548E"/>
    <w:rsid w:val="00E755D7"/>
    <w:rsid w:val="00E755FF"/>
    <w:rsid w:val="00E7572D"/>
    <w:rsid w:val="00E757D3"/>
    <w:rsid w:val="00E75CD8"/>
    <w:rsid w:val="00E75EAC"/>
    <w:rsid w:val="00E761A9"/>
    <w:rsid w:val="00E766B9"/>
    <w:rsid w:val="00E769E4"/>
    <w:rsid w:val="00E770C7"/>
    <w:rsid w:val="00E771C4"/>
    <w:rsid w:val="00E77335"/>
    <w:rsid w:val="00E773A2"/>
    <w:rsid w:val="00E777EB"/>
    <w:rsid w:val="00E77DC3"/>
    <w:rsid w:val="00E77F0A"/>
    <w:rsid w:val="00E8003A"/>
    <w:rsid w:val="00E80BE6"/>
    <w:rsid w:val="00E810ED"/>
    <w:rsid w:val="00E81941"/>
    <w:rsid w:val="00E82887"/>
    <w:rsid w:val="00E829AE"/>
    <w:rsid w:val="00E82D90"/>
    <w:rsid w:val="00E8356B"/>
    <w:rsid w:val="00E83E03"/>
    <w:rsid w:val="00E83F65"/>
    <w:rsid w:val="00E840CF"/>
    <w:rsid w:val="00E841B3"/>
    <w:rsid w:val="00E8427C"/>
    <w:rsid w:val="00E84297"/>
    <w:rsid w:val="00E843B3"/>
    <w:rsid w:val="00E8466A"/>
    <w:rsid w:val="00E8477A"/>
    <w:rsid w:val="00E84CB9"/>
    <w:rsid w:val="00E84DFD"/>
    <w:rsid w:val="00E84E96"/>
    <w:rsid w:val="00E84EDA"/>
    <w:rsid w:val="00E85127"/>
    <w:rsid w:val="00E85597"/>
    <w:rsid w:val="00E86192"/>
    <w:rsid w:val="00E8655A"/>
    <w:rsid w:val="00E8656D"/>
    <w:rsid w:val="00E86967"/>
    <w:rsid w:val="00E86A2B"/>
    <w:rsid w:val="00E87030"/>
    <w:rsid w:val="00E87425"/>
    <w:rsid w:val="00E87441"/>
    <w:rsid w:val="00E875D3"/>
    <w:rsid w:val="00E87754"/>
    <w:rsid w:val="00E878F2"/>
    <w:rsid w:val="00E87979"/>
    <w:rsid w:val="00E87AB5"/>
    <w:rsid w:val="00E90167"/>
    <w:rsid w:val="00E90750"/>
    <w:rsid w:val="00E90986"/>
    <w:rsid w:val="00E90AB5"/>
    <w:rsid w:val="00E90F37"/>
    <w:rsid w:val="00E915FF"/>
    <w:rsid w:val="00E9167B"/>
    <w:rsid w:val="00E91704"/>
    <w:rsid w:val="00E9178F"/>
    <w:rsid w:val="00E91A15"/>
    <w:rsid w:val="00E91B25"/>
    <w:rsid w:val="00E91E82"/>
    <w:rsid w:val="00E91EC2"/>
    <w:rsid w:val="00E91F3B"/>
    <w:rsid w:val="00E92187"/>
    <w:rsid w:val="00E92438"/>
    <w:rsid w:val="00E92707"/>
    <w:rsid w:val="00E92F0E"/>
    <w:rsid w:val="00E93157"/>
    <w:rsid w:val="00E9341B"/>
    <w:rsid w:val="00E9350F"/>
    <w:rsid w:val="00E9359F"/>
    <w:rsid w:val="00E938E4"/>
    <w:rsid w:val="00E93B82"/>
    <w:rsid w:val="00E93D7E"/>
    <w:rsid w:val="00E94334"/>
    <w:rsid w:val="00E9462A"/>
    <w:rsid w:val="00E946BA"/>
    <w:rsid w:val="00E9489A"/>
    <w:rsid w:val="00E94D6E"/>
    <w:rsid w:val="00E94DCC"/>
    <w:rsid w:val="00E94F2B"/>
    <w:rsid w:val="00E95255"/>
    <w:rsid w:val="00E956FC"/>
    <w:rsid w:val="00E9581E"/>
    <w:rsid w:val="00E95A28"/>
    <w:rsid w:val="00E95D26"/>
    <w:rsid w:val="00E95DF4"/>
    <w:rsid w:val="00E96302"/>
    <w:rsid w:val="00E96DCA"/>
    <w:rsid w:val="00E96DCE"/>
    <w:rsid w:val="00E97056"/>
    <w:rsid w:val="00E9780B"/>
    <w:rsid w:val="00E978D7"/>
    <w:rsid w:val="00E97D65"/>
    <w:rsid w:val="00EA00EE"/>
    <w:rsid w:val="00EA018F"/>
    <w:rsid w:val="00EA0D5F"/>
    <w:rsid w:val="00EA0E0A"/>
    <w:rsid w:val="00EA1100"/>
    <w:rsid w:val="00EA11D0"/>
    <w:rsid w:val="00EA16EB"/>
    <w:rsid w:val="00EA1B94"/>
    <w:rsid w:val="00EA1C64"/>
    <w:rsid w:val="00EA1C6D"/>
    <w:rsid w:val="00EA1CC5"/>
    <w:rsid w:val="00EA1E0F"/>
    <w:rsid w:val="00EA27D6"/>
    <w:rsid w:val="00EA27DF"/>
    <w:rsid w:val="00EA2832"/>
    <w:rsid w:val="00EA2A4B"/>
    <w:rsid w:val="00EA2B60"/>
    <w:rsid w:val="00EA30F8"/>
    <w:rsid w:val="00EA35F2"/>
    <w:rsid w:val="00EA3A17"/>
    <w:rsid w:val="00EA3F97"/>
    <w:rsid w:val="00EA4404"/>
    <w:rsid w:val="00EA44A1"/>
    <w:rsid w:val="00EA4542"/>
    <w:rsid w:val="00EA46F5"/>
    <w:rsid w:val="00EA4BD8"/>
    <w:rsid w:val="00EA4C01"/>
    <w:rsid w:val="00EA5989"/>
    <w:rsid w:val="00EA5B5C"/>
    <w:rsid w:val="00EA5D16"/>
    <w:rsid w:val="00EA5D42"/>
    <w:rsid w:val="00EA604A"/>
    <w:rsid w:val="00EA6422"/>
    <w:rsid w:val="00EA648A"/>
    <w:rsid w:val="00EA6A4B"/>
    <w:rsid w:val="00EA6BCB"/>
    <w:rsid w:val="00EA6E7A"/>
    <w:rsid w:val="00EA72B6"/>
    <w:rsid w:val="00EA75DC"/>
    <w:rsid w:val="00EA7685"/>
    <w:rsid w:val="00EA7AFD"/>
    <w:rsid w:val="00EA7C0B"/>
    <w:rsid w:val="00EA7D0A"/>
    <w:rsid w:val="00EB0145"/>
    <w:rsid w:val="00EB0D83"/>
    <w:rsid w:val="00EB1610"/>
    <w:rsid w:val="00EB1A92"/>
    <w:rsid w:val="00EB1D0B"/>
    <w:rsid w:val="00EB1F3B"/>
    <w:rsid w:val="00EB2AFD"/>
    <w:rsid w:val="00EB2D9A"/>
    <w:rsid w:val="00EB2DF7"/>
    <w:rsid w:val="00EB3046"/>
    <w:rsid w:val="00EB3173"/>
    <w:rsid w:val="00EB3395"/>
    <w:rsid w:val="00EB3630"/>
    <w:rsid w:val="00EB3953"/>
    <w:rsid w:val="00EB3C17"/>
    <w:rsid w:val="00EB3FB6"/>
    <w:rsid w:val="00EB429B"/>
    <w:rsid w:val="00EB42CE"/>
    <w:rsid w:val="00EB4C48"/>
    <w:rsid w:val="00EB4E41"/>
    <w:rsid w:val="00EB4FEA"/>
    <w:rsid w:val="00EB52D9"/>
    <w:rsid w:val="00EB549D"/>
    <w:rsid w:val="00EB5522"/>
    <w:rsid w:val="00EB5604"/>
    <w:rsid w:val="00EB5A34"/>
    <w:rsid w:val="00EB5BDC"/>
    <w:rsid w:val="00EB639D"/>
    <w:rsid w:val="00EB64D0"/>
    <w:rsid w:val="00EB6C9F"/>
    <w:rsid w:val="00EB6D05"/>
    <w:rsid w:val="00EB6D8A"/>
    <w:rsid w:val="00EB7152"/>
    <w:rsid w:val="00EB718B"/>
    <w:rsid w:val="00EB7331"/>
    <w:rsid w:val="00EB7345"/>
    <w:rsid w:val="00EB73C1"/>
    <w:rsid w:val="00EB7771"/>
    <w:rsid w:val="00EB7801"/>
    <w:rsid w:val="00EB7CD6"/>
    <w:rsid w:val="00EC04C7"/>
    <w:rsid w:val="00EC05D5"/>
    <w:rsid w:val="00EC0A7A"/>
    <w:rsid w:val="00EC0C70"/>
    <w:rsid w:val="00EC0F23"/>
    <w:rsid w:val="00EC1A9C"/>
    <w:rsid w:val="00EC1C89"/>
    <w:rsid w:val="00EC1DD7"/>
    <w:rsid w:val="00EC1DF7"/>
    <w:rsid w:val="00EC2217"/>
    <w:rsid w:val="00EC2664"/>
    <w:rsid w:val="00EC2DF9"/>
    <w:rsid w:val="00EC2E8E"/>
    <w:rsid w:val="00EC304F"/>
    <w:rsid w:val="00EC3215"/>
    <w:rsid w:val="00EC3434"/>
    <w:rsid w:val="00EC3689"/>
    <w:rsid w:val="00EC38DD"/>
    <w:rsid w:val="00EC3BF5"/>
    <w:rsid w:val="00EC418B"/>
    <w:rsid w:val="00EC4710"/>
    <w:rsid w:val="00EC489D"/>
    <w:rsid w:val="00EC49C2"/>
    <w:rsid w:val="00EC4F99"/>
    <w:rsid w:val="00EC53B1"/>
    <w:rsid w:val="00EC5656"/>
    <w:rsid w:val="00EC570B"/>
    <w:rsid w:val="00EC5793"/>
    <w:rsid w:val="00EC57BB"/>
    <w:rsid w:val="00EC57F4"/>
    <w:rsid w:val="00EC5FBC"/>
    <w:rsid w:val="00EC605E"/>
    <w:rsid w:val="00EC6168"/>
    <w:rsid w:val="00EC6383"/>
    <w:rsid w:val="00EC693A"/>
    <w:rsid w:val="00EC6AFA"/>
    <w:rsid w:val="00EC6BD1"/>
    <w:rsid w:val="00EC6BFC"/>
    <w:rsid w:val="00EC6E4A"/>
    <w:rsid w:val="00EC6F7D"/>
    <w:rsid w:val="00EC6F80"/>
    <w:rsid w:val="00EC7585"/>
    <w:rsid w:val="00EC7AF2"/>
    <w:rsid w:val="00EC7B65"/>
    <w:rsid w:val="00EC7CA9"/>
    <w:rsid w:val="00ED0423"/>
    <w:rsid w:val="00ED06B2"/>
    <w:rsid w:val="00ED083E"/>
    <w:rsid w:val="00ED0F1B"/>
    <w:rsid w:val="00ED1786"/>
    <w:rsid w:val="00ED1C03"/>
    <w:rsid w:val="00ED1CF7"/>
    <w:rsid w:val="00ED1FD1"/>
    <w:rsid w:val="00ED23FA"/>
    <w:rsid w:val="00ED284D"/>
    <w:rsid w:val="00ED3043"/>
    <w:rsid w:val="00ED30BB"/>
    <w:rsid w:val="00ED3305"/>
    <w:rsid w:val="00ED3813"/>
    <w:rsid w:val="00ED3BF8"/>
    <w:rsid w:val="00ED3EC3"/>
    <w:rsid w:val="00ED3F23"/>
    <w:rsid w:val="00ED4195"/>
    <w:rsid w:val="00ED5157"/>
    <w:rsid w:val="00ED5287"/>
    <w:rsid w:val="00ED5B3C"/>
    <w:rsid w:val="00ED5EAD"/>
    <w:rsid w:val="00ED600E"/>
    <w:rsid w:val="00ED65C4"/>
    <w:rsid w:val="00ED6671"/>
    <w:rsid w:val="00ED6AD7"/>
    <w:rsid w:val="00ED6ADD"/>
    <w:rsid w:val="00ED6D15"/>
    <w:rsid w:val="00ED6D20"/>
    <w:rsid w:val="00ED7382"/>
    <w:rsid w:val="00ED73CA"/>
    <w:rsid w:val="00ED76DA"/>
    <w:rsid w:val="00ED7847"/>
    <w:rsid w:val="00ED7909"/>
    <w:rsid w:val="00ED79E3"/>
    <w:rsid w:val="00ED7AE2"/>
    <w:rsid w:val="00EE0706"/>
    <w:rsid w:val="00EE09AA"/>
    <w:rsid w:val="00EE0A35"/>
    <w:rsid w:val="00EE0E9B"/>
    <w:rsid w:val="00EE1367"/>
    <w:rsid w:val="00EE15EB"/>
    <w:rsid w:val="00EE172F"/>
    <w:rsid w:val="00EE1999"/>
    <w:rsid w:val="00EE1A49"/>
    <w:rsid w:val="00EE1B9F"/>
    <w:rsid w:val="00EE235C"/>
    <w:rsid w:val="00EE2423"/>
    <w:rsid w:val="00EE2469"/>
    <w:rsid w:val="00EE2D7B"/>
    <w:rsid w:val="00EE2D92"/>
    <w:rsid w:val="00EE2E2E"/>
    <w:rsid w:val="00EE2EBA"/>
    <w:rsid w:val="00EE35A7"/>
    <w:rsid w:val="00EE3A3A"/>
    <w:rsid w:val="00EE3CA1"/>
    <w:rsid w:val="00EE4038"/>
    <w:rsid w:val="00EE4124"/>
    <w:rsid w:val="00EE4B5B"/>
    <w:rsid w:val="00EE4D82"/>
    <w:rsid w:val="00EE4DB0"/>
    <w:rsid w:val="00EE4E41"/>
    <w:rsid w:val="00EE5122"/>
    <w:rsid w:val="00EE5448"/>
    <w:rsid w:val="00EE544F"/>
    <w:rsid w:val="00EE54F5"/>
    <w:rsid w:val="00EE5578"/>
    <w:rsid w:val="00EE5820"/>
    <w:rsid w:val="00EE59FD"/>
    <w:rsid w:val="00EE5A50"/>
    <w:rsid w:val="00EE5B2A"/>
    <w:rsid w:val="00EE5DCA"/>
    <w:rsid w:val="00EE67C6"/>
    <w:rsid w:val="00EE6E82"/>
    <w:rsid w:val="00EE6FE8"/>
    <w:rsid w:val="00EE7597"/>
    <w:rsid w:val="00EE7699"/>
    <w:rsid w:val="00EE79B3"/>
    <w:rsid w:val="00EE7C7D"/>
    <w:rsid w:val="00EE7E8B"/>
    <w:rsid w:val="00EF0229"/>
    <w:rsid w:val="00EF063A"/>
    <w:rsid w:val="00EF0B05"/>
    <w:rsid w:val="00EF0BD1"/>
    <w:rsid w:val="00EF10F3"/>
    <w:rsid w:val="00EF1635"/>
    <w:rsid w:val="00EF1D07"/>
    <w:rsid w:val="00EF1E25"/>
    <w:rsid w:val="00EF2422"/>
    <w:rsid w:val="00EF24DA"/>
    <w:rsid w:val="00EF26F1"/>
    <w:rsid w:val="00EF2770"/>
    <w:rsid w:val="00EF2AA3"/>
    <w:rsid w:val="00EF2DE5"/>
    <w:rsid w:val="00EF3015"/>
    <w:rsid w:val="00EF336A"/>
    <w:rsid w:val="00EF3B98"/>
    <w:rsid w:val="00EF3E55"/>
    <w:rsid w:val="00EF409D"/>
    <w:rsid w:val="00EF429B"/>
    <w:rsid w:val="00EF478E"/>
    <w:rsid w:val="00EF4BF3"/>
    <w:rsid w:val="00EF509D"/>
    <w:rsid w:val="00EF5242"/>
    <w:rsid w:val="00EF547D"/>
    <w:rsid w:val="00EF55D2"/>
    <w:rsid w:val="00EF5C4C"/>
    <w:rsid w:val="00EF5D23"/>
    <w:rsid w:val="00EF5E21"/>
    <w:rsid w:val="00EF5FEF"/>
    <w:rsid w:val="00EF61A2"/>
    <w:rsid w:val="00EF6336"/>
    <w:rsid w:val="00EF65CA"/>
    <w:rsid w:val="00EF6C13"/>
    <w:rsid w:val="00EF6C4C"/>
    <w:rsid w:val="00EF72FA"/>
    <w:rsid w:val="00EF73FC"/>
    <w:rsid w:val="00EF757F"/>
    <w:rsid w:val="00EF77AA"/>
    <w:rsid w:val="00EF7CB2"/>
    <w:rsid w:val="00EF7EBA"/>
    <w:rsid w:val="00EF7F6E"/>
    <w:rsid w:val="00F003BF"/>
    <w:rsid w:val="00F003D3"/>
    <w:rsid w:val="00F0094C"/>
    <w:rsid w:val="00F0182A"/>
    <w:rsid w:val="00F019C6"/>
    <w:rsid w:val="00F01D01"/>
    <w:rsid w:val="00F01EA7"/>
    <w:rsid w:val="00F022CB"/>
    <w:rsid w:val="00F02317"/>
    <w:rsid w:val="00F0261D"/>
    <w:rsid w:val="00F02783"/>
    <w:rsid w:val="00F0286E"/>
    <w:rsid w:val="00F029DE"/>
    <w:rsid w:val="00F02C80"/>
    <w:rsid w:val="00F02FA9"/>
    <w:rsid w:val="00F034CD"/>
    <w:rsid w:val="00F0352E"/>
    <w:rsid w:val="00F03693"/>
    <w:rsid w:val="00F03D3D"/>
    <w:rsid w:val="00F0406A"/>
    <w:rsid w:val="00F04C5E"/>
    <w:rsid w:val="00F04E65"/>
    <w:rsid w:val="00F04EDE"/>
    <w:rsid w:val="00F04F4F"/>
    <w:rsid w:val="00F05090"/>
    <w:rsid w:val="00F051B3"/>
    <w:rsid w:val="00F05321"/>
    <w:rsid w:val="00F054CC"/>
    <w:rsid w:val="00F05606"/>
    <w:rsid w:val="00F0567C"/>
    <w:rsid w:val="00F05D8D"/>
    <w:rsid w:val="00F05DF6"/>
    <w:rsid w:val="00F05FCE"/>
    <w:rsid w:val="00F060FA"/>
    <w:rsid w:val="00F0651A"/>
    <w:rsid w:val="00F06A34"/>
    <w:rsid w:val="00F06A84"/>
    <w:rsid w:val="00F06CAF"/>
    <w:rsid w:val="00F06EC2"/>
    <w:rsid w:val="00F07B7E"/>
    <w:rsid w:val="00F07E10"/>
    <w:rsid w:val="00F07E6C"/>
    <w:rsid w:val="00F07EAB"/>
    <w:rsid w:val="00F104A0"/>
    <w:rsid w:val="00F10C45"/>
    <w:rsid w:val="00F10E98"/>
    <w:rsid w:val="00F10EF9"/>
    <w:rsid w:val="00F113D7"/>
    <w:rsid w:val="00F1185C"/>
    <w:rsid w:val="00F11A4A"/>
    <w:rsid w:val="00F11D57"/>
    <w:rsid w:val="00F11ECA"/>
    <w:rsid w:val="00F122ED"/>
    <w:rsid w:val="00F127FA"/>
    <w:rsid w:val="00F12858"/>
    <w:rsid w:val="00F12A8C"/>
    <w:rsid w:val="00F132FF"/>
    <w:rsid w:val="00F13541"/>
    <w:rsid w:val="00F1372D"/>
    <w:rsid w:val="00F13A5A"/>
    <w:rsid w:val="00F13AD2"/>
    <w:rsid w:val="00F14189"/>
    <w:rsid w:val="00F14301"/>
    <w:rsid w:val="00F14BC6"/>
    <w:rsid w:val="00F14D1D"/>
    <w:rsid w:val="00F152AF"/>
    <w:rsid w:val="00F15307"/>
    <w:rsid w:val="00F154AE"/>
    <w:rsid w:val="00F15693"/>
    <w:rsid w:val="00F15A2A"/>
    <w:rsid w:val="00F15C96"/>
    <w:rsid w:val="00F15D8D"/>
    <w:rsid w:val="00F16344"/>
    <w:rsid w:val="00F16514"/>
    <w:rsid w:val="00F16A16"/>
    <w:rsid w:val="00F16A77"/>
    <w:rsid w:val="00F16B6B"/>
    <w:rsid w:val="00F17372"/>
    <w:rsid w:val="00F173AA"/>
    <w:rsid w:val="00F1746F"/>
    <w:rsid w:val="00F17C06"/>
    <w:rsid w:val="00F17F07"/>
    <w:rsid w:val="00F200F0"/>
    <w:rsid w:val="00F2038B"/>
    <w:rsid w:val="00F203B7"/>
    <w:rsid w:val="00F20600"/>
    <w:rsid w:val="00F20661"/>
    <w:rsid w:val="00F2089B"/>
    <w:rsid w:val="00F20D28"/>
    <w:rsid w:val="00F2108D"/>
    <w:rsid w:val="00F21475"/>
    <w:rsid w:val="00F21538"/>
    <w:rsid w:val="00F2154D"/>
    <w:rsid w:val="00F21630"/>
    <w:rsid w:val="00F21B51"/>
    <w:rsid w:val="00F21B90"/>
    <w:rsid w:val="00F21E07"/>
    <w:rsid w:val="00F2211D"/>
    <w:rsid w:val="00F2218E"/>
    <w:rsid w:val="00F221FF"/>
    <w:rsid w:val="00F226AC"/>
    <w:rsid w:val="00F23176"/>
    <w:rsid w:val="00F23320"/>
    <w:rsid w:val="00F234F1"/>
    <w:rsid w:val="00F23636"/>
    <w:rsid w:val="00F23BFB"/>
    <w:rsid w:val="00F23E57"/>
    <w:rsid w:val="00F23F7A"/>
    <w:rsid w:val="00F2418F"/>
    <w:rsid w:val="00F24B13"/>
    <w:rsid w:val="00F24BBE"/>
    <w:rsid w:val="00F24E42"/>
    <w:rsid w:val="00F25134"/>
    <w:rsid w:val="00F25673"/>
    <w:rsid w:val="00F257D3"/>
    <w:rsid w:val="00F25CEE"/>
    <w:rsid w:val="00F25E9C"/>
    <w:rsid w:val="00F25FA6"/>
    <w:rsid w:val="00F26574"/>
    <w:rsid w:val="00F26A95"/>
    <w:rsid w:val="00F26FB7"/>
    <w:rsid w:val="00F27194"/>
    <w:rsid w:val="00F27AC6"/>
    <w:rsid w:val="00F27B06"/>
    <w:rsid w:val="00F30593"/>
    <w:rsid w:val="00F3063B"/>
    <w:rsid w:val="00F30836"/>
    <w:rsid w:val="00F30846"/>
    <w:rsid w:val="00F30C42"/>
    <w:rsid w:val="00F31528"/>
    <w:rsid w:val="00F31580"/>
    <w:rsid w:val="00F31909"/>
    <w:rsid w:val="00F31D3B"/>
    <w:rsid w:val="00F31DE2"/>
    <w:rsid w:val="00F3236E"/>
    <w:rsid w:val="00F32450"/>
    <w:rsid w:val="00F3253D"/>
    <w:rsid w:val="00F32635"/>
    <w:rsid w:val="00F3265E"/>
    <w:rsid w:val="00F327FC"/>
    <w:rsid w:val="00F33860"/>
    <w:rsid w:val="00F339D7"/>
    <w:rsid w:val="00F33F44"/>
    <w:rsid w:val="00F34407"/>
    <w:rsid w:val="00F344CD"/>
    <w:rsid w:val="00F34779"/>
    <w:rsid w:val="00F347E4"/>
    <w:rsid w:val="00F34977"/>
    <w:rsid w:val="00F34CE8"/>
    <w:rsid w:val="00F3506E"/>
    <w:rsid w:val="00F35356"/>
    <w:rsid w:val="00F35812"/>
    <w:rsid w:val="00F36481"/>
    <w:rsid w:val="00F36DEE"/>
    <w:rsid w:val="00F37098"/>
    <w:rsid w:val="00F370BA"/>
    <w:rsid w:val="00F371A7"/>
    <w:rsid w:val="00F37399"/>
    <w:rsid w:val="00F3748F"/>
    <w:rsid w:val="00F3764F"/>
    <w:rsid w:val="00F376D0"/>
    <w:rsid w:val="00F37C26"/>
    <w:rsid w:val="00F37F26"/>
    <w:rsid w:val="00F40162"/>
    <w:rsid w:val="00F4034A"/>
    <w:rsid w:val="00F404AA"/>
    <w:rsid w:val="00F4077E"/>
    <w:rsid w:val="00F407B0"/>
    <w:rsid w:val="00F40B62"/>
    <w:rsid w:val="00F40BC0"/>
    <w:rsid w:val="00F4120C"/>
    <w:rsid w:val="00F4120F"/>
    <w:rsid w:val="00F41213"/>
    <w:rsid w:val="00F4155B"/>
    <w:rsid w:val="00F41B2C"/>
    <w:rsid w:val="00F41C70"/>
    <w:rsid w:val="00F42075"/>
    <w:rsid w:val="00F423CA"/>
    <w:rsid w:val="00F423F0"/>
    <w:rsid w:val="00F429D0"/>
    <w:rsid w:val="00F432CC"/>
    <w:rsid w:val="00F43364"/>
    <w:rsid w:val="00F43B25"/>
    <w:rsid w:val="00F43EB8"/>
    <w:rsid w:val="00F43ED3"/>
    <w:rsid w:val="00F44185"/>
    <w:rsid w:val="00F44213"/>
    <w:rsid w:val="00F4476D"/>
    <w:rsid w:val="00F44884"/>
    <w:rsid w:val="00F452A6"/>
    <w:rsid w:val="00F453A9"/>
    <w:rsid w:val="00F45556"/>
    <w:rsid w:val="00F457B8"/>
    <w:rsid w:val="00F45E34"/>
    <w:rsid w:val="00F461B1"/>
    <w:rsid w:val="00F4631C"/>
    <w:rsid w:val="00F463D0"/>
    <w:rsid w:val="00F466D2"/>
    <w:rsid w:val="00F466FE"/>
    <w:rsid w:val="00F467AC"/>
    <w:rsid w:val="00F467D9"/>
    <w:rsid w:val="00F46CFF"/>
    <w:rsid w:val="00F46DD9"/>
    <w:rsid w:val="00F46E82"/>
    <w:rsid w:val="00F47F3D"/>
    <w:rsid w:val="00F50197"/>
    <w:rsid w:val="00F50771"/>
    <w:rsid w:val="00F513DC"/>
    <w:rsid w:val="00F517EF"/>
    <w:rsid w:val="00F51841"/>
    <w:rsid w:val="00F52040"/>
    <w:rsid w:val="00F520BB"/>
    <w:rsid w:val="00F52163"/>
    <w:rsid w:val="00F521EB"/>
    <w:rsid w:val="00F525C7"/>
    <w:rsid w:val="00F528EA"/>
    <w:rsid w:val="00F52DB6"/>
    <w:rsid w:val="00F531EC"/>
    <w:rsid w:val="00F5325B"/>
    <w:rsid w:val="00F53851"/>
    <w:rsid w:val="00F5390B"/>
    <w:rsid w:val="00F53A22"/>
    <w:rsid w:val="00F53E5C"/>
    <w:rsid w:val="00F541F6"/>
    <w:rsid w:val="00F543F6"/>
    <w:rsid w:val="00F54FF3"/>
    <w:rsid w:val="00F55561"/>
    <w:rsid w:val="00F55D04"/>
    <w:rsid w:val="00F55D3F"/>
    <w:rsid w:val="00F5653E"/>
    <w:rsid w:val="00F56FF6"/>
    <w:rsid w:val="00F5711E"/>
    <w:rsid w:val="00F573BE"/>
    <w:rsid w:val="00F573EF"/>
    <w:rsid w:val="00F5794D"/>
    <w:rsid w:val="00F57ABD"/>
    <w:rsid w:val="00F57C67"/>
    <w:rsid w:val="00F57E72"/>
    <w:rsid w:val="00F604CA"/>
    <w:rsid w:val="00F604E4"/>
    <w:rsid w:val="00F60883"/>
    <w:rsid w:val="00F60A0B"/>
    <w:rsid w:val="00F61196"/>
    <w:rsid w:val="00F61249"/>
    <w:rsid w:val="00F6146A"/>
    <w:rsid w:val="00F624AC"/>
    <w:rsid w:val="00F62913"/>
    <w:rsid w:val="00F62CBD"/>
    <w:rsid w:val="00F63058"/>
    <w:rsid w:val="00F63336"/>
    <w:rsid w:val="00F6337D"/>
    <w:rsid w:val="00F63552"/>
    <w:rsid w:val="00F635A0"/>
    <w:rsid w:val="00F637C9"/>
    <w:rsid w:val="00F63D42"/>
    <w:rsid w:val="00F63EDC"/>
    <w:rsid w:val="00F64270"/>
    <w:rsid w:val="00F64C32"/>
    <w:rsid w:val="00F64D8A"/>
    <w:rsid w:val="00F65248"/>
    <w:rsid w:val="00F65E87"/>
    <w:rsid w:val="00F66048"/>
    <w:rsid w:val="00F661B7"/>
    <w:rsid w:val="00F662C6"/>
    <w:rsid w:val="00F6645C"/>
    <w:rsid w:val="00F668F8"/>
    <w:rsid w:val="00F66CD6"/>
    <w:rsid w:val="00F66E35"/>
    <w:rsid w:val="00F66E8C"/>
    <w:rsid w:val="00F671C8"/>
    <w:rsid w:val="00F672B1"/>
    <w:rsid w:val="00F67372"/>
    <w:rsid w:val="00F67730"/>
    <w:rsid w:val="00F67758"/>
    <w:rsid w:val="00F6781B"/>
    <w:rsid w:val="00F67850"/>
    <w:rsid w:val="00F67B1F"/>
    <w:rsid w:val="00F7039C"/>
    <w:rsid w:val="00F70C2D"/>
    <w:rsid w:val="00F70F5A"/>
    <w:rsid w:val="00F711C0"/>
    <w:rsid w:val="00F713B7"/>
    <w:rsid w:val="00F715A3"/>
    <w:rsid w:val="00F7169B"/>
    <w:rsid w:val="00F7170A"/>
    <w:rsid w:val="00F71984"/>
    <w:rsid w:val="00F71A9A"/>
    <w:rsid w:val="00F720D7"/>
    <w:rsid w:val="00F721B6"/>
    <w:rsid w:val="00F72625"/>
    <w:rsid w:val="00F727B3"/>
    <w:rsid w:val="00F72949"/>
    <w:rsid w:val="00F72FF9"/>
    <w:rsid w:val="00F73007"/>
    <w:rsid w:val="00F731B0"/>
    <w:rsid w:val="00F731B7"/>
    <w:rsid w:val="00F734F6"/>
    <w:rsid w:val="00F73610"/>
    <w:rsid w:val="00F73F04"/>
    <w:rsid w:val="00F7408C"/>
    <w:rsid w:val="00F7493E"/>
    <w:rsid w:val="00F74F7B"/>
    <w:rsid w:val="00F7581E"/>
    <w:rsid w:val="00F75972"/>
    <w:rsid w:val="00F75EF7"/>
    <w:rsid w:val="00F762AD"/>
    <w:rsid w:val="00F76448"/>
    <w:rsid w:val="00F7651A"/>
    <w:rsid w:val="00F7659D"/>
    <w:rsid w:val="00F765F0"/>
    <w:rsid w:val="00F76765"/>
    <w:rsid w:val="00F7676C"/>
    <w:rsid w:val="00F76CB3"/>
    <w:rsid w:val="00F770FD"/>
    <w:rsid w:val="00F77135"/>
    <w:rsid w:val="00F77F12"/>
    <w:rsid w:val="00F77FE2"/>
    <w:rsid w:val="00F80503"/>
    <w:rsid w:val="00F80F5B"/>
    <w:rsid w:val="00F8100D"/>
    <w:rsid w:val="00F824A3"/>
    <w:rsid w:val="00F8258C"/>
    <w:rsid w:val="00F829A9"/>
    <w:rsid w:val="00F82AB2"/>
    <w:rsid w:val="00F82B6D"/>
    <w:rsid w:val="00F83DDF"/>
    <w:rsid w:val="00F83FC1"/>
    <w:rsid w:val="00F840D8"/>
    <w:rsid w:val="00F8416E"/>
    <w:rsid w:val="00F84462"/>
    <w:rsid w:val="00F84736"/>
    <w:rsid w:val="00F848BD"/>
    <w:rsid w:val="00F84B27"/>
    <w:rsid w:val="00F84C3E"/>
    <w:rsid w:val="00F84CA9"/>
    <w:rsid w:val="00F84DE2"/>
    <w:rsid w:val="00F8508D"/>
    <w:rsid w:val="00F8533E"/>
    <w:rsid w:val="00F854A2"/>
    <w:rsid w:val="00F85500"/>
    <w:rsid w:val="00F8564B"/>
    <w:rsid w:val="00F856C0"/>
    <w:rsid w:val="00F856CD"/>
    <w:rsid w:val="00F8639E"/>
    <w:rsid w:val="00F863E6"/>
    <w:rsid w:val="00F8652D"/>
    <w:rsid w:val="00F868E2"/>
    <w:rsid w:val="00F87286"/>
    <w:rsid w:val="00F87BBE"/>
    <w:rsid w:val="00F87C09"/>
    <w:rsid w:val="00F87CF4"/>
    <w:rsid w:val="00F87D3E"/>
    <w:rsid w:val="00F87DCB"/>
    <w:rsid w:val="00F9061F"/>
    <w:rsid w:val="00F908AB"/>
    <w:rsid w:val="00F90933"/>
    <w:rsid w:val="00F91277"/>
    <w:rsid w:val="00F921DB"/>
    <w:rsid w:val="00F92462"/>
    <w:rsid w:val="00F92A97"/>
    <w:rsid w:val="00F92AE9"/>
    <w:rsid w:val="00F92F55"/>
    <w:rsid w:val="00F93110"/>
    <w:rsid w:val="00F93357"/>
    <w:rsid w:val="00F93B41"/>
    <w:rsid w:val="00F93C51"/>
    <w:rsid w:val="00F943EA"/>
    <w:rsid w:val="00F944A2"/>
    <w:rsid w:val="00F94511"/>
    <w:rsid w:val="00F94F68"/>
    <w:rsid w:val="00F953F0"/>
    <w:rsid w:val="00F9574F"/>
    <w:rsid w:val="00F957A7"/>
    <w:rsid w:val="00F959B4"/>
    <w:rsid w:val="00F95CA4"/>
    <w:rsid w:val="00F960C9"/>
    <w:rsid w:val="00F964AF"/>
    <w:rsid w:val="00F96701"/>
    <w:rsid w:val="00F969E9"/>
    <w:rsid w:val="00F96A04"/>
    <w:rsid w:val="00F96F42"/>
    <w:rsid w:val="00F974DB"/>
    <w:rsid w:val="00F97840"/>
    <w:rsid w:val="00FA0075"/>
    <w:rsid w:val="00FA03E1"/>
    <w:rsid w:val="00FA0DED"/>
    <w:rsid w:val="00FA11DF"/>
    <w:rsid w:val="00FA11F9"/>
    <w:rsid w:val="00FA147F"/>
    <w:rsid w:val="00FA152F"/>
    <w:rsid w:val="00FA2031"/>
    <w:rsid w:val="00FA257E"/>
    <w:rsid w:val="00FA29E3"/>
    <w:rsid w:val="00FA2AB5"/>
    <w:rsid w:val="00FA2CC6"/>
    <w:rsid w:val="00FA3074"/>
    <w:rsid w:val="00FA34A3"/>
    <w:rsid w:val="00FA3588"/>
    <w:rsid w:val="00FA3989"/>
    <w:rsid w:val="00FA3B35"/>
    <w:rsid w:val="00FA3CB1"/>
    <w:rsid w:val="00FA3F1B"/>
    <w:rsid w:val="00FA4094"/>
    <w:rsid w:val="00FA4262"/>
    <w:rsid w:val="00FA4749"/>
    <w:rsid w:val="00FA51E4"/>
    <w:rsid w:val="00FA54BB"/>
    <w:rsid w:val="00FA582C"/>
    <w:rsid w:val="00FA5AA7"/>
    <w:rsid w:val="00FA5AF6"/>
    <w:rsid w:val="00FA5F35"/>
    <w:rsid w:val="00FA5FCC"/>
    <w:rsid w:val="00FA633E"/>
    <w:rsid w:val="00FA6611"/>
    <w:rsid w:val="00FA7039"/>
    <w:rsid w:val="00FA7246"/>
    <w:rsid w:val="00FA742F"/>
    <w:rsid w:val="00FA77B7"/>
    <w:rsid w:val="00FA7810"/>
    <w:rsid w:val="00FA7EE0"/>
    <w:rsid w:val="00FA7F74"/>
    <w:rsid w:val="00FB09BE"/>
    <w:rsid w:val="00FB13B5"/>
    <w:rsid w:val="00FB2090"/>
    <w:rsid w:val="00FB23AB"/>
    <w:rsid w:val="00FB2646"/>
    <w:rsid w:val="00FB28DC"/>
    <w:rsid w:val="00FB298A"/>
    <w:rsid w:val="00FB33A1"/>
    <w:rsid w:val="00FB344B"/>
    <w:rsid w:val="00FB3611"/>
    <w:rsid w:val="00FB3852"/>
    <w:rsid w:val="00FB3BA8"/>
    <w:rsid w:val="00FB492E"/>
    <w:rsid w:val="00FB492F"/>
    <w:rsid w:val="00FB49BA"/>
    <w:rsid w:val="00FB4AA5"/>
    <w:rsid w:val="00FB4DBF"/>
    <w:rsid w:val="00FB4E31"/>
    <w:rsid w:val="00FB53A8"/>
    <w:rsid w:val="00FB5A33"/>
    <w:rsid w:val="00FB5B3C"/>
    <w:rsid w:val="00FB6099"/>
    <w:rsid w:val="00FB69BE"/>
    <w:rsid w:val="00FB6D99"/>
    <w:rsid w:val="00FB7009"/>
    <w:rsid w:val="00FB725D"/>
    <w:rsid w:val="00FB77D2"/>
    <w:rsid w:val="00FB78C4"/>
    <w:rsid w:val="00FC05DA"/>
    <w:rsid w:val="00FC0946"/>
    <w:rsid w:val="00FC0EA7"/>
    <w:rsid w:val="00FC1078"/>
    <w:rsid w:val="00FC1403"/>
    <w:rsid w:val="00FC1484"/>
    <w:rsid w:val="00FC1750"/>
    <w:rsid w:val="00FC1FB3"/>
    <w:rsid w:val="00FC207B"/>
    <w:rsid w:val="00FC228C"/>
    <w:rsid w:val="00FC243B"/>
    <w:rsid w:val="00FC29A9"/>
    <w:rsid w:val="00FC2A3B"/>
    <w:rsid w:val="00FC2C7C"/>
    <w:rsid w:val="00FC2DCE"/>
    <w:rsid w:val="00FC2F57"/>
    <w:rsid w:val="00FC3583"/>
    <w:rsid w:val="00FC3A59"/>
    <w:rsid w:val="00FC3F4F"/>
    <w:rsid w:val="00FC4340"/>
    <w:rsid w:val="00FC481A"/>
    <w:rsid w:val="00FC4ACC"/>
    <w:rsid w:val="00FC4EEE"/>
    <w:rsid w:val="00FC516A"/>
    <w:rsid w:val="00FC5295"/>
    <w:rsid w:val="00FC541A"/>
    <w:rsid w:val="00FC5D13"/>
    <w:rsid w:val="00FC6333"/>
    <w:rsid w:val="00FC6620"/>
    <w:rsid w:val="00FC672E"/>
    <w:rsid w:val="00FC68FD"/>
    <w:rsid w:val="00FC6A55"/>
    <w:rsid w:val="00FC715B"/>
    <w:rsid w:val="00FC73B3"/>
    <w:rsid w:val="00FC74D0"/>
    <w:rsid w:val="00FC7CE2"/>
    <w:rsid w:val="00FC7F97"/>
    <w:rsid w:val="00FD0422"/>
    <w:rsid w:val="00FD081C"/>
    <w:rsid w:val="00FD090B"/>
    <w:rsid w:val="00FD0A39"/>
    <w:rsid w:val="00FD0B4D"/>
    <w:rsid w:val="00FD1223"/>
    <w:rsid w:val="00FD127B"/>
    <w:rsid w:val="00FD1437"/>
    <w:rsid w:val="00FD18EF"/>
    <w:rsid w:val="00FD1D9C"/>
    <w:rsid w:val="00FD1EA4"/>
    <w:rsid w:val="00FD1F70"/>
    <w:rsid w:val="00FD221A"/>
    <w:rsid w:val="00FD225D"/>
    <w:rsid w:val="00FD23E0"/>
    <w:rsid w:val="00FD26B2"/>
    <w:rsid w:val="00FD2CDF"/>
    <w:rsid w:val="00FD30DC"/>
    <w:rsid w:val="00FD3173"/>
    <w:rsid w:val="00FD379E"/>
    <w:rsid w:val="00FD3846"/>
    <w:rsid w:val="00FD3B9C"/>
    <w:rsid w:val="00FD3CE2"/>
    <w:rsid w:val="00FD4128"/>
    <w:rsid w:val="00FD445C"/>
    <w:rsid w:val="00FD4878"/>
    <w:rsid w:val="00FD4AC0"/>
    <w:rsid w:val="00FD4B2D"/>
    <w:rsid w:val="00FD52B8"/>
    <w:rsid w:val="00FD5326"/>
    <w:rsid w:val="00FD5A7B"/>
    <w:rsid w:val="00FD5BE1"/>
    <w:rsid w:val="00FD5FCF"/>
    <w:rsid w:val="00FD651F"/>
    <w:rsid w:val="00FD65BA"/>
    <w:rsid w:val="00FD6A48"/>
    <w:rsid w:val="00FD6C00"/>
    <w:rsid w:val="00FD73C5"/>
    <w:rsid w:val="00FD7409"/>
    <w:rsid w:val="00FD766A"/>
    <w:rsid w:val="00FD7C4B"/>
    <w:rsid w:val="00FE077B"/>
    <w:rsid w:val="00FE0B8C"/>
    <w:rsid w:val="00FE0D33"/>
    <w:rsid w:val="00FE110D"/>
    <w:rsid w:val="00FE1706"/>
    <w:rsid w:val="00FE1A6D"/>
    <w:rsid w:val="00FE1B6B"/>
    <w:rsid w:val="00FE1D6D"/>
    <w:rsid w:val="00FE22DB"/>
    <w:rsid w:val="00FE353A"/>
    <w:rsid w:val="00FE36B5"/>
    <w:rsid w:val="00FE3ACC"/>
    <w:rsid w:val="00FE4474"/>
    <w:rsid w:val="00FE4535"/>
    <w:rsid w:val="00FE4580"/>
    <w:rsid w:val="00FE465F"/>
    <w:rsid w:val="00FE46EB"/>
    <w:rsid w:val="00FE471F"/>
    <w:rsid w:val="00FE4855"/>
    <w:rsid w:val="00FE4B0B"/>
    <w:rsid w:val="00FE4BCE"/>
    <w:rsid w:val="00FE4C2D"/>
    <w:rsid w:val="00FE5136"/>
    <w:rsid w:val="00FE5251"/>
    <w:rsid w:val="00FE5352"/>
    <w:rsid w:val="00FE5384"/>
    <w:rsid w:val="00FE57E6"/>
    <w:rsid w:val="00FE581F"/>
    <w:rsid w:val="00FE598B"/>
    <w:rsid w:val="00FE59F7"/>
    <w:rsid w:val="00FE5C5C"/>
    <w:rsid w:val="00FE5DAA"/>
    <w:rsid w:val="00FE5E27"/>
    <w:rsid w:val="00FE5E4E"/>
    <w:rsid w:val="00FE6412"/>
    <w:rsid w:val="00FE6541"/>
    <w:rsid w:val="00FE661C"/>
    <w:rsid w:val="00FE667D"/>
    <w:rsid w:val="00FE6F01"/>
    <w:rsid w:val="00FE6F89"/>
    <w:rsid w:val="00FE6FCB"/>
    <w:rsid w:val="00FE72B3"/>
    <w:rsid w:val="00FE7320"/>
    <w:rsid w:val="00FE7A27"/>
    <w:rsid w:val="00FE7DCC"/>
    <w:rsid w:val="00FF00ED"/>
    <w:rsid w:val="00FF0662"/>
    <w:rsid w:val="00FF074E"/>
    <w:rsid w:val="00FF0A52"/>
    <w:rsid w:val="00FF0CE5"/>
    <w:rsid w:val="00FF0F8F"/>
    <w:rsid w:val="00FF10DE"/>
    <w:rsid w:val="00FF12CD"/>
    <w:rsid w:val="00FF1CFF"/>
    <w:rsid w:val="00FF237C"/>
    <w:rsid w:val="00FF2A0A"/>
    <w:rsid w:val="00FF2B7B"/>
    <w:rsid w:val="00FF2E5A"/>
    <w:rsid w:val="00FF2F2E"/>
    <w:rsid w:val="00FF30FA"/>
    <w:rsid w:val="00FF3151"/>
    <w:rsid w:val="00FF31CA"/>
    <w:rsid w:val="00FF352F"/>
    <w:rsid w:val="00FF3643"/>
    <w:rsid w:val="00FF3701"/>
    <w:rsid w:val="00FF3A84"/>
    <w:rsid w:val="00FF3BA2"/>
    <w:rsid w:val="00FF3F61"/>
    <w:rsid w:val="00FF4608"/>
    <w:rsid w:val="00FF463E"/>
    <w:rsid w:val="00FF586A"/>
    <w:rsid w:val="00FF5C17"/>
    <w:rsid w:val="00FF5D7F"/>
    <w:rsid w:val="00FF6049"/>
    <w:rsid w:val="00FF6403"/>
    <w:rsid w:val="00FF647C"/>
    <w:rsid w:val="00FF64A9"/>
    <w:rsid w:val="00FF6EA0"/>
    <w:rsid w:val="00FF7333"/>
    <w:rsid w:val="00FF7717"/>
    <w:rsid w:val="00FF7CBE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4127EE"/>
  <w15:chartTrackingRefBased/>
  <w15:docId w15:val="{6F599539-7A2A-47BB-B246-100AEA16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caption" w:qFormat="1"/>
    <w:lsdException w:name="table of figures" w:uiPriority="99"/>
    <w:lsdException w:name="annotation reference" w:uiPriority="99"/>
    <w:lsdException w:name="List Bullet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5B5"/>
    <w:rPr>
      <w:rFonts w:cs="Arial"/>
      <w:kern w:val="2"/>
      <w:sz w:val="21"/>
      <w:szCs w:val="21"/>
      <w:lang w:eastAsia="zh-CN"/>
    </w:rPr>
  </w:style>
  <w:style w:type="paragraph" w:styleId="Heading1">
    <w:name w:val="heading 1"/>
    <w:aliases w:val="H1,Heading 1 (NN),h1,Titolo Sezione,R1,H11,Huvudrubrik,app heading 1,l1,h11,h12,h13,h14,h15,h16,NMP Heading 1,h17,h111,h121,h131,h141,h151,h161,h18,h112,h122,h132,h142,h152,h162,h19,h113,h123,h133,h143,h153,h163,Titre§,1,Section Hea,标题 1 Char1"/>
    <w:basedOn w:val="Normal"/>
    <w:next w:val="Heading2"/>
    <w:link w:val="Heading1Char"/>
    <w:qFormat/>
    <w:rsid w:val="007E75B5"/>
    <w:pPr>
      <w:keepNext/>
      <w:numPr>
        <w:numId w:val="22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SimHei" w:hAnsi="Book Antiqua" w:cs="Book Antiqua"/>
      <w:b/>
      <w:bCs/>
      <w:sz w:val="44"/>
      <w:szCs w:val="44"/>
    </w:rPr>
  </w:style>
  <w:style w:type="paragraph" w:styleId="Heading2">
    <w:name w:val="heading 2"/>
    <w:aliases w:val="H2,h2,t2,chapitre 1.1,Titre 2bis,nul,Titre 2bis1,nul1,Title1,2,Header 2,l2,h21,21,Header 21,l21,h22,22,Header 22,l22,h23,23,Header 23,l23,h24,24,Header 24,l24,h25,25,Header 25,l25,h26,26,Header 26,l26,h27,27,Header 27,l27,h28,28,l28,Heading T"/>
    <w:basedOn w:val="Header"/>
    <w:link w:val="Heading2Char"/>
    <w:qFormat/>
    <w:rsid w:val="00A663E2"/>
    <w:pPr>
      <w:keepNext/>
      <w:keepLines/>
      <w:numPr>
        <w:ilvl w:val="1"/>
        <w:numId w:val="22"/>
      </w:numPr>
      <w:tabs>
        <w:tab w:val="left" w:pos="4153"/>
      </w:tabs>
      <w:spacing w:before="600"/>
      <w:ind w:left="0"/>
      <w:jc w:val="left"/>
      <w:outlineLvl w:val="1"/>
    </w:pPr>
    <w:rPr>
      <w:rFonts w:ascii="Book Antiqua" w:eastAsia="SimHei" w:hAnsi="Book Antiqua" w:cs="Book Antiqua"/>
      <w:b/>
      <w:bCs/>
      <w:noProof/>
      <w:kern w:val="0"/>
      <w:sz w:val="36"/>
      <w:szCs w:val="36"/>
      <w:lang w:eastAsia="en-US"/>
    </w:rPr>
  </w:style>
  <w:style w:type="paragraph" w:styleId="Heading3">
    <w:name w:val="heading 3"/>
    <w:aliases w:val="Underrubrik2,H3,3,h3,Titolo Sotto/Sottosezione,hhh,0H,l3,list 3,Head 3,1.1.1,3rd level,E3,h31,CT,Prophead 3,HHHeading,Heading 31,Heading 32,Heading 33,Heading 34,Heading 35,Heading 36,Minor,Project 3,Proposa,Level 1 - 1,sub-sub,Task,标题 3 Char2"/>
    <w:basedOn w:val="Normal"/>
    <w:next w:val="Normal"/>
    <w:link w:val="Heading3Char"/>
    <w:qFormat/>
    <w:rsid w:val="00C35B7A"/>
    <w:pPr>
      <w:keepNext/>
      <w:keepLines/>
      <w:numPr>
        <w:ilvl w:val="2"/>
        <w:numId w:val="22"/>
      </w:numPr>
      <w:spacing w:before="200"/>
      <w:ind w:left="420"/>
      <w:outlineLvl w:val="2"/>
    </w:pPr>
    <w:rPr>
      <w:rFonts w:ascii="Book Antiqua" w:eastAsia="SimHei" w:hAnsi="Book Antiqua" w:cs="SimSun"/>
      <w:b/>
      <w:noProof/>
      <w:kern w:val="0"/>
      <w:sz w:val="32"/>
      <w:szCs w:val="32"/>
    </w:rPr>
  </w:style>
  <w:style w:type="paragraph" w:styleId="Heading4">
    <w:name w:val="heading 4"/>
    <w:aliases w:val="h4,H4,4,procedure,ph,H41,h41,H42,h42,H43,h43,H411,h411,H421,h421,H44,h44,H412,h412,H422,h422,H431,h431,H45,h45,H413,h413,H423,h423,H432,h432,H46,h46,H47,h47,Memo Heading 4,4H,Heading 4.,E4,Heading Four,Level 2 - a,Bullet 1,Sub-Minor,PIM 4,bull"/>
    <w:basedOn w:val="Normal"/>
    <w:next w:val="Normal"/>
    <w:link w:val="Heading4Char"/>
    <w:qFormat/>
    <w:rsid w:val="007E75B5"/>
    <w:pPr>
      <w:keepNext/>
      <w:keepLines/>
      <w:numPr>
        <w:ilvl w:val="4"/>
        <w:numId w:val="22"/>
      </w:numPr>
      <w:outlineLvl w:val="3"/>
    </w:pPr>
    <w:rPr>
      <w:rFonts w:cs="Times New Roman"/>
      <w:b/>
      <w:bCs/>
    </w:rPr>
  </w:style>
  <w:style w:type="paragraph" w:styleId="Heading5">
    <w:name w:val="heading 5"/>
    <w:aliases w:val="heading 5"/>
    <w:basedOn w:val="Normal"/>
    <w:next w:val="Normal"/>
    <w:link w:val="Heading5Char"/>
    <w:uiPriority w:val="9"/>
    <w:qFormat/>
    <w:rsid w:val="007E75B5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7E75B5"/>
    <w:pPr>
      <w:keepNext/>
      <w:keepLines/>
      <w:spacing w:before="240" w:after="64" w:line="320" w:lineRule="atLeast"/>
      <w:outlineLvl w:val="5"/>
    </w:pPr>
    <w:rPr>
      <w:rFonts w:ascii="Arial" w:eastAsia="SimHei" w:hAnsi="Arial" w:cs="Times New Roman"/>
      <w:b/>
      <w:bCs/>
    </w:rPr>
  </w:style>
  <w:style w:type="paragraph" w:styleId="Heading7">
    <w:name w:val="heading 7"/>
    <w:basedOn w:val="Heading1"/>
    <w:next w:val="Heading8"/>
    <w:link w:val="Heading7Char"/>
    <w:qFormat/>
    <w:rsid w:val="007E75B5"/>
    <w:pPr>
      <w:keepLines/>
      <w:numPr>
        <w:numId w:val="17"/>
      </w:numPr>
      <w:pBdr>
        <w:bottom w:val="single" w:sz="4" w:space="1" w:color="auto"/>
      </w:pBdr>
      <w:outlineLvl w:val="6"/>
    </w:pPr>
    <w:rPr>
      <w:bCs w:val="0"/>
    </w:rPr>
  </w:style>
  <w:style w:type="paragraph" w:styleId="Heading8">
    <w:name w:val="heading 8"/>
    <w:basedOn w:val="Heading2"/>
    <w:next w:val="Heading9"/>
    <w:link w:val="Heading8Char"/>
    <w:qFormat/>
    <w:rsid w:val="007E75B5"/>
    <w:pPr>
      <w:numPr>
        <w:numId w:val="17"/>
      </w:numPr>
      <w:spacing w:before="200"/>
      <w:outlineLvl w:val="7"/>
    </w:pPr>
    <w:rPr>
      <w:rFonts w:cs="Times New Roman"/>
    </w:rPr>
  </w:style>
  <w:style w:type="paragraph" w:styleId="Heading9">
    <w:name w:val="heading 9"/>
    <w:basedOn w:val="Heading3"/>
    <w:next w:val="Normal"/>
    <w:link w:val="Heading9Char"/>
    <w:qFormat/>
    <w:rsid w:val="007E75B5"/>
    <w:pPr>
      <w:numPr>
        <w:numId w:val="17"/>
      </w:numPr>
      <w:outlineLvl w:val="8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abel">
    <w:name w:val="Block Label"/>
    <w:basedOn w:val="Normal"/>
    <w:next w:val="Normal"/>
    <w:link w:val="BlockLabelChar"/>
    <w:rsid w:val="007E75B5"/>
    <w:pPr>
      <w:keepNext/>
      <w:keepLines/>
      <w:numPr>
        <w:ilvl w:val="3"/>
        <w:numId w:val="22"/>
      </w:numPr>
      <w:spacing w:before="300" w:after="80"/>
      <w:outlineLvl w:val="3"/>
    </w:pPr>
    <w:rPr>
      <w:rFonts w:ascii="Book Antiqua" w:eastAsia="SimHei" w:hAnsi="Book Antiqua" w:cs="Book Antiqua"/>
      <w:b/>
      <w:bCs/>
      <w:kern w:val="0"/>
      <w:sz w:val="26"/>
      <w:szCs w:val="26"/>
    </w:rPr>
  </w:style>
  <w:style w:type="paragraph" w:customStyle="1" w:styleId="Cover1">
    <w:name w:val="Cover1"/>
    <w:basedOn w:val="Normal"/>
    <w:rsid w:val="007E75B5"/>
    <w:pPr>
      <w:spacing w:before="80" w:after="80"/>
    </w:pPr>
    <w:rPr>
      <w:rFonts w:ascii="Arial" w:eastAsia="SimHei" w:hAnsi="Arial"/>
      <w:b/>
      <w:bCs/>
      <w:noProof/>
      <w:kern w:val="0"/>
      <w:sz w:val="48"/>
      <w:szCs w:val="48"/>
    </w:rPr>
  </w:style>
  <w:style w:type="paragraph" w:customStyle="1" w:styleId="Cover4">
    <w:name w:val="Cover 4"/>
    <w:basedOn w:val="Cover3"/>
    <w:rsid w:val="007E75B5"/>
    <w:pPr>
      <w:spacing w:before="0" w:after="0"/>
      <w:jc w:val="both"/>
    </w:pPr>
    <w:rPr>
      <w:sz w:val="21"/>
      <w:szCs w:val="21"/>
    </w:rPr>
  </w:style>
  <w:style w:type="paragraph" w:customStyle="1" w:styleId="Cover5">
    <w:name w:val="Cover 5"/>
    <w:basedOn w:val="Normal"/>
    <w:rsid w:val="007E75B5"/>
    <w:pPr>
      <w:widowControl w:val="0"/>
    </w:pPr>
    <w:rPr>
      <w:sz w:val="18"/>
      <w:szCs w:val="18"/>
    </w:rPr>
  </w:style>
  <w:style w:type="paragraph" w:customStyle="1" w:styleId="Code">
    <w:name w:val="Code"/>
    <w:basedOn w:val="Normal"/>
    <w:rsid w:val="007E75B5"/>
    <w:pPr>
      <w:widowControl w:val="0"/>
      <w:autoSpaceDE w:val="0"/>
      <w:autoSpaceDN w:val="0"/>
      <w:spacing w:line="360" w:lineRule="auto"/>
    </w:pPr>
    <w:rPr>
      <w:rFonts w:ascii="Courier New" w:hAnsi="Courier New"/>
      <w:sz w:val="18"/>
    </w:rPr>
  </w:style>
  <w:style w:type="paragraph" w:customStyle="1" w:styleId="Figure">
    <w:name w:val="Figure"/>
    <w:basedOn w:val="Normal"/>
    <w:next w:val="Normal"/>
    <w:link w:val="FigureChar"/>
    <w:rsid w:val="007E75B5"/>
  </w:style>
  <w:style w:type="paragraph" w:customStyle="1" w:styleId="FigureDescription">
    <w:name w:val="Figure Description"/>
    <w:aliases w:val="F6"/>
    <w:next w:val="Figure"/>
    <w:link w:val="FigureDescriptionChar"/>
    <w:rsid w:val="008C78D3"/>
    <w:pPr>
      <w:keepNext/>
      <w:numPr>
        <w:ilvl w:val="7"/>
        <w:numId w:val="22"/>
      </w:numPr>
      <w:adjustRightInd w:val="0"/>
      <w:snapToGrid w:val="0"/>
      <w:spacing w:before="320" w:after="80" w:line="240" w:lineRule="atLeast"/>
      <w:ind w:left="1680"/>
      <w:outlineLvl w:val="7"/>
    </w:pPr>
    <w:rPr>
      <w:rFonts w:eastAsia="SimHei" w:cs="Arial"/>
      <w:spacing w:val="-4"/>
      <w:kern w:val="2"/>
      <w:sz w:val="21"/>
      <w:szCs w:val="21"/>
      <w:lang w:eastAsia="zh-CN"/>
    </w:rPr>
  </w:style>
  <w:style w:type="paragraph" w:customStyle="1" w:styleId="FigureText">
    <w:name w:val="Figure Text"/>
    <w:link w:val="FigureTextChar"/>
    <w:rsid w:val="007E75B5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</w:rPr>
  </w:style>
  <w:style w:type="paragraph" w:customStyle="1" w:styleId="HeadingLeft">
    <w:name w:val="Heading Left"/>
    <w:basedOn w:val="Normal"/>
    <w:rsid w:val="007E75B5"/>
    <w:rPr>
      <w:sz w:val="20"/>
      <w:szCs w:val="20"/>
    </w:rPr>
  </w:style>
  <w:style w:type="paragraph" w:customStyle="1" w:styleId="HeadingRight">
    <w:name w:val="Heading Right"/>
    <w:basedOn w:val="Normal"/>
    <w:rsid w:val="007E75B5"/>
    <w:pPr>
      <w:jc w:val="right"/>
    </w:pPr>
    <w:rPr>
      <w:sz w:val="20"/>
      <w:szCs w:val="20"/>
    </w:rPr>
  </w:style>
  <w:style w:type="paragraph" w:customStyle="1" w:styleId="Heading1NoNumber">
    <w:name w:val="Heading1 No Number"/>
    <w:basedOn w:val="Heading1"/>
    <w:next w:val="Normal"/>
    <w:link w:val="Heading1NoNumberChar"/>
    <w:rsid w:val="007E75B5"/>
    <w:pPr>
      <w:pageBreakBefore/>
      <w:numPr>
        <w:numId w:val="0"/>
      </w:numPr>
      <w:outlineLvl w:val="9"/>
    </w:pPr>
    <w:rPr>
      <w:rFonts w:eastAsia="SimSun"/>
    </w:rPr>
  </w:style>
  <w:style w:type="paragraph" w:customStyle="1" w:styleId="Heading2NoNumber">
    <w:name w:val="Heading2 No Number"/>
    <w:basedOn w:val="Heading2"/>
    <w:next w:val="Normal"/>
    <w:rsid w:val="007E75B5"/>
    <w:pPr>
      <w:numPr>
        <w:ilvl w:val="0"/>
        <w:numId w:val="0"/>
      </w:numPr>
    </w:pPr>
    <w:rPr>
      <w:rFonts w:eastAsia="SimSun"/>
    </w:rPr>
  </w:style>
  <w:style w:type="paragraph" w:customStyle="1" w:styleId="Heading3NoNumber">
    <w:name w:val="Heading3 No Number"/>
    <w:basedOn w:val="Heading3"/>
    <w:next w:val="Normal"/>
    <w:rsid w:val="007E75B5"/>
    <w:pPr>
      <w:numPr>
        <w:ilvl w:val="0"/>
        <w:numId w:val="0"/>
      </w:numPr>
    </w:pPr>
    <w:rPr>
      <w:rFonts w:eastAsia="SimSun" w:cs="Book Antiqua"/>
    </w:rPr>
  </w:style>
  <w:style w:type="paragraph" w:customStyle="1" w:styleId="Heading4NoNumber">
    <w:name w:val="Heading4 No Number"/>
    <w:basedOn w:val="Normal"/>
    <w:semiHidden/>
    <w:rsid w:val="007E75B5"/>
    <w:pPr>
      <w:keepNext/>
      <w:spacing w:before="200"/>
    </w:pPr>
    <w:rPr>
      <w:b/>
      <w:bCs/>
      <w:spacing w:val="-4"/>
    </w:rPr>
  </w:style>
  <w:style w:type="paragraph" w:customStyle="1" w:styleId="AboutThisChapter">
    <w:name w:val="About This Chapter"/>
    <w:basedOn w:val="Heading2NoNumber"/>
    <w:next w:val="Normal"/>
    <w:rsid w:val="007E75B5"/>
    <w:pPr>
      <w:spacing w:after="560"/>
    </w:pPr>
  </w:style>
  <w:style w:type="numbering" w:styleId="111111">
    <w:name w:val="Outline List 2"/>
    <w:basedOn w:val="NoList"/>
    <w:semiHidden/>
    <w:rsid w:val="007E75B5"/>
    <w:pPr>
      <w:numPr>
        <w:numId w:val="14"/>
      </w:numPr>
    </w:pPr>
  </w:style>
  <w:style w:type="paragraph" w:customStyle="1" w:styleId="ItemList">
    <w:name w:val="Item List"/>
    <w:link w:val="ItemListChar"/>
    <w:rsid w:val="007E75B5"/>
    <w:pPr>
      <w:numPr>
        <w:numId w:val="24"/>
      </w:numPr>
      <w:adjustRightInd w:val="0"/>
      <w:snapToGrid w:val="0"/>
      <w:spacing w:before="80" w:after="80" w:line="240" w:lineRule="atLeast"/>
    </w:pPr>
    <w:rPr>
      <w:rFonts w:cs="Arial"/>
      <w:kern w:val="2"/>
      <w:sz w:val="21"/>
      <w:szCs w:val="21"/>
      <w:lang w:eastAsia="zh-CN"/>
    </w:rPr>
  </w:style>
  <w:style w:type="paragraph" w:customStyle="1" w:styleId="ItemListinTable">
    <w:name w:val="Item List in Table"/>
    <w:basedOn w:val="Normal"/>
    <w:rsid w:val="007E75B5"/>
    <w:pPr>
      <w:widowControl w:val="0"/>
      <w:numPr>
        <w:numId w:val="23"/>
      </w:numPr>
      <w:spacing w:before="80" w:after="80"/>
    </w:pPr>
    <w:rPr>
      <w:kern w:val="0"/>
    </w:rPr>
  </w:style>
  <w:style w:type="paragraph" w:customStyle="1" w:styleId="ItemListText">
    <w:name w:val="Item List Text"/>
    <w:rsid w:val="007E75B5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  <w:lang w:eastAsia="zh-CN"/>
    </w:rPr>
  </w:style>
  <w:style w:type="paragraph" w:customStyle="1" w:styleId="ItemStep">
    <w:name w:val="Item Step"/>
    <w:rsid w:val="007E75B5"/>
    <w:pPr>
      <w:numPr>
        <w:ilvl w:val="6"/>
        <w:numId w:val="22"/>
      </w:numPr>
      <w:adjustRightInd w:val="0"/>
      <w:snapToGrid w:val="0"/>
      <w:spacing w:before="80" w:after="80" w:line="240" w:lineRule="atLeast"/>
      <w:jc w:val="both"/>
      <w:outlineLvl w:val="6"/>
    </w:pPr>
    <w:rPr>
      <w:rFonts w:cs="Arial"/>
      <w:sz w:val="21"/>
      <w:szCs w:val="21"/>
      <w:lang w:eastAsia="zh-CN"/>
    </w:rPr>
  </w:style>
  <w:style w:type="paragraph" w:customStyle="1" w:styleId="ManualTitle1">
    <w:name w:val="Manual Title1"/>
    <w:semiHidden/>
    <w:rsid w:val="007E75B5"/>
    <w:rPr>
      <w:rFonts w:ascii="Arial" w:eastAsia="SimHei" w:hAnsi="Arial"/>
      <w:noProof/>
      <w:sz w:val="30"/>
    </w:rPr>
  </w:style>
  <w:style w:type="paragraph" w:customStyle="1" w:styleId="CAUTIONHeading">
    <w:name w:val="CAUTION Heading"/>
    <w:basedOn w:val="Normal"/>
    <w:rsid w:val="007E75B5"/>
    <w:pPr>
      <w:keepNext/>
      <w:pBdr>
        <w:top w:val="single" w:sz="12" w:space="4" w:color="auto"/>
      </w:pBdr>
      <w:spacing w:before="80" w:after="80"/>
    </w:pPr>
    <w:rPr>
      <w:rFonts w:ascii="Book Antiqua" w:eastAsia="SimHei" w:hAnsi="Book Antiqua"/>
      <w:b/>
      <w:bCs/>
      <w:noProof/>
      <w:kern w:val="0"/>
      <w:position w:val="-6"/>
    </w:rPr>
  </w:style>
  <w:style w:type="paragraph" w:customStyle="1" w:styleId="NotesHeadinginTable">
    <w:name w:val="Notes Heading in Table"/>
    <w:next w:val="NotesTextinTable"/>
    <w:rsid w:val="007E75B5"/>
    <w:pPr>
      <w:keepNext/>
      <w:adjustRightInd w:val="0"/>
      <w:snapToGrid w:val="0"/>
      <w:spacing w:before="80" w:after="40" w:line="240" w:lineRule="atLeast"/>
    </w:pPr>
    <w:rPr>
      <w:rFonts w:eastAsia="SimHei" w:cs="Arial"/>
      <w:b/>
      <w:bCs/>
      <w:kern w:val="2"/>
      <w:sz w:val="18"/>
      <w:szCs w:val="18"/>
      <w:lang w:eastAsia="zh-CN"/>
    </w:rPr>
  </w:style>
  <w:style w:type="paragraph" w:customStyle="1" w:styleId="CAUTIONText">
    <w:name w:val="CAUTION Text"/>
    <w:basedOn w:val="Normal"/>
    <w:rsid w:val="007E75B5"/>
    <w:pPr>
      <w:keepLines/>
      <w:pBdr>
        <w:bottom w:val="single" w:sz="12" w:space="4" w:color="auto"/>
      </w:pBdr>
      <w:spacing w:before="80" w:after="80"/>
    </w:pPr>
    <w:rPr>
      <w:rFonts w:eastAsia="KaiTi_GB2312"/>
      <w:iCs/>
    </w:rPr>
  </w:style>
  <w:style w:type="paragraph" w:customStyle="1" w:styleId="NotesTextinTable">
    <w:name w:val="Notes Text in Table"/>
    <w:rsid w:val="007E75B5"/>
    <w:pPr>
      <w:widowControl w:val="0"/>
      <w:adjustRightInd w:val="0"/>
      <w:snapToGrid w:val="0"/>
      <w:spacing w:before="40" w:after="80" w:line="200" w:lineRule="atLeast"/>
      <w:ind w:left="170"/>
    </w:pPr>
    <w:rPr>
      <w:rFonts w:eastAsia="KaiTi_GB2312" w:cs="Arial"/>
      <w:iCs/>
      <w:kern w:val="2"/>
      <w:sz w:val="18"/>
      <w:szCs w:val="18"/>
      <w:lang w:eastAsia="zh-CN"/>
    </w:rPr>
  </w:style>
  <w:style w:type="paragraph" w:customStyle="1" w:styleId="CAUTIONTextList">
    <w:name w:val="CAUTION Text List"/>
    <w:basedOn w:val="CAUTIONText"/>
    <w:rsid w:val="007E75B5"/>
    <w:pPr>
      <w:keepNext/>
      <w:numPr>
        <w:numId w:val="26"/>
      </w:numPr>
    </w:pPr>
  </w:style>
  <w:style w:type="table" w:customStyle="1" w:styleId="Table">
    <w:name w:val="Table"/>
    <w:basedOn w:val="TableProfessional"/>
    <w:rsid w:val="007E75B5"/>
    <w:pPr>
      <w:jc w:val="left"/>
    </w:pPr>
    <w:rPr>
      <w:rFonts w:cs="Arial"/>
      <w:lang w:val="ru-RU" w:eastAsia="ru-RU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TableGrid"/>
    <w:rsid w:val="007E75B5"/>
    <w:pPr>
      <w:jc w:val="left"/>
    </w:pPr>
    <w:rPr>
      <w:rFonts w:cs="Arial"/>
      <w:sz w:val="21"/>
      <w:szCs w:val="21"/>
    </w:rPr>
    <w:tblPr>
      <w:tblInd w:w="1814" w:type="dxa"/>
    </w:tblPr>
    <w:trPr>
      <w:cantSplit/>
    </w:trPr>
  </w:style>
  <w:style w:type="table" w:styleId="TableGrid">
    <w:name w:val="Table Grid"/>
    <w:basedOn w:val="TableNormal"/>
    <w:rsid w:val="007E75B5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Normal"/>
    <w:rsid w:val="007E75B5"/>
    <w:pPr>
      <w:numPr>
        <w:ilvl w:val="5"/>
        <w:numId w:val="22"/>
      </w:numPr>
      <w:outlineLvl w:val="5"/>
    </w:pPr>
    <w:rPr>
      <w:snapToGrid w:val="0"/>
      <w:kern w:val="0"/>
    </w:rPr>
  </w:style>
  <w:style w:type="paragraph" w:customStyle="1" w:styleId="SubItemList">
    <w:name w:val="Sub Item List"/>
    <w:basedOn w:val="Normal"/>
    <w:rsid w:val="007E75B5"/>
    <w:pPr>
      <w:numPr>
        <w:numId w:val="1"/>
      </w:numPr>
      <w:spacing w:before="80" w:after="80"/>
    </w:pPr>
  </w:style>
  <w:style w:type="paragraph" w:customStyle="1" w:styleId="SubItemListText">
    <w:name w:val="Sub Item List Text"/>
    <w:rsid w:val="007E75B5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  <w:lang w:eastAsia="zh-CN"/>
    </w:rPr>
  </w:style>
  <w:style w:type="paragraph" w:styleId="Title">
    <w:name w:val="Title"/>
    <w:basedOn w:val="Normal"/>
    <w:link w:val="TitleChar"/>
    <w:qFormat/>
    <w:rsid w:val="007E75B5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TableProfessional">
    <w:name w:val="Table Professional"/>
    <w:basedOn w:val="TableNormal"/>
    <w:semiHidden/>
    <w:rsid w:val="007E75B5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link w:val="TableDescriptionChar1"/>
    <w:rsid w:val="00944E46"/>
    <w:pPr>
      <w:keepNext/>
      <w:numPr>
        <w:ilvl w:val="8"/>
        <w:numId w:val="22"/>
      </w:numPr>
      <w:spacing w:before="320" w:after="80"/>
      <w:ind w:left="840"/>
      <w:outlineLvl w:val="7"/>
    </w:pPr>
    <w:rPr>
      <w:rFonts w:eastAsia="SimHei" w:cs="Arial"/>
      <w:spacing w:val="-4"/>
      <w:kern w:val="2"/>
      <w:sz w:val="21"/>
      <w:szCs w:val="21"/>
      <w:lang w:eastAsia="zh-CN"/>
    </w:rPr>
  </w:style>
  <w:style w:type="paragraph" w:customStyle="1" w:styleId="TableNote">
    <w:name w:val="Table Note"/>
    <w:basedOn w:val="Normal"/>
    <w:rsid w:val="007E75B5"/>
    <w:pPr>
      <w:keepLines/>
      <w:spacing w:before="80" w:after="80"/>
      <w:ind w:leftChars="805" w:left="805"/>
    </w:pPr>
    <w:rPr>
      <w:color w:val="000000"/>
      <w:kern w:val="0"/>
      <w:sz w:val="18"/>
      <w:szCs w:val="18"/>
    </w:rPr>
  </w:style>
  <w:style w:type="paragraph" w:customStyle="1" w:styleId="TerminalDisplay">
    <w:name w:val="Terminal Display"/>
    <w:link w:val="TerminalDisplayChar1"/>
    <w:rsid w:val="007E75B5"/>
    <w:pPr>
      <w:adjustRightInd w:val="0"/>
      <w:snapToGrid w:val="0"/>
      <w:spacing w:line="240" w:lineRule="atLeast"/>
      <w:ind w:left="1701"/>
    </w:pPr>
    <w:rPr>
      <w:rFonts w:ascii="Courier New" w:hAnsi="Courier New" w:cs="Courier New"/>
      <w:snapToGrid w:val="0"/>
      <w:sz w:val="16"/>
      <w:szCs w:val="16"/>
      <w:lang w:eastAsia="zh-CN"/>
    </w:rPr>
  </w:style>
  <w:style w:type="paragraph" w:styleId="TOC1">
    <w:name w:val="toc 1"/>
    <w:basedOn w:val="Normal"/>
    <w:next w:val="Normal"/>
    <w:uiPriority w:val="39"/>
    <w:rsid w:val="007E75B5"/>
    <w:pPr>
      <w:spacing w:after="80"/>
    </w:pPr>
    <w:rPr>
      <w:rFonts w:ascii="Book Antiqua" w:hAnsi="Book Antiqua" w:cs="Book Antiqua"/>
      <w:b/>
      <w:bCs/>
      <w:sz w:val="24"/>
      <w:szCs w:val="24"/>
    </w:rPr>
  </w:style>
  <w:style w:type="paragraph" w:styleId="TOC2">
    <w:name w:val="toc 2"/>
    <w:basedOn w:val="Normal"/>
    <w:next w:val="Normal"/>
    <w:uiPriority w:val="39"/>
    <w:rsid w:val="007E75B5"/>
    <w:pPr>
      <w:spacing w:before="80" w:after="80"/>
      <w:ind w:leftChars="300" w:left="300"/>
    </w:pPr>
    <w:rPr>
      <w:noProof/>
      <w:sz w:val="20"/>
      <w:szCs w:val="20"/>
    </w:rPr>
  </w:style>
  <w:style w:type="paragraph" w:styleId="TOC3">
    <w:name w:val="toc 3"/>
    <w:basedOn w:val="Normal"/>
    <w:next w:val="Normal"/>
    <w:uiPriority w:val="39"/>
    <w:rsid w:val="007E75B5"/>
    <w:pPr>
      <w:spacing w:before="80" w:after="80"/>
      <w:ind w:leftChars="450" w:left="450"/>
    </w:pPr>
    <w:rPr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7E75B5"/>
    <w:pPr>
      <w:tabs>
        <w:tab w:val="center" w:pos="10080"/>
      </w:tabs>
      <w:kinsoku w:val="0"/>
      <w:overflowPunct w:val="0"/>
      <w:autoSpaceDE w:val="0"/>
      <w:autoSpaceDN w:val="0"/>
      <w:ind w:left="2540"/>
      <w:jc w:val="righ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7E75B5"/>
    <w:pPr>
      <w:ind w:left="1680"/>
    </w:pPr>
    <w:rPr>
      <w:sz w:val="24"/>
    </w:rPr>
  </w:style>
  <w:style w:type="paragraph" w:styleId="TOC6">
    <w:name w:val="toc 6"/>
    <w:basedOn w:val="Normal"/>
    <w:next w:val="Normal"/>
    <w:autoRedefine/>
    <w:uiPriority w:val="39"/>
    <w:rsid w:val="007E75B5"/>
    <w:pPr>
      <w:ind w:left="2100"/>
    </w:pPr>
    <w:rPr>
      <w:sz w:val="24"/>
    </w:rPr>
  </w:style>
  <w:style w:type="paragraph" w:styleId="TOC7">
    <w:name w:val="toc 7"/>
    <w:basedOn w:val="Normal"/>
    <w:next w:val="Normal"/>
    <w:autoRedefine/>
    <w:uiPriority w:val="39"/>
    <w:rsid w:val="007E75B5"/>
    <w:pPr>
      <w:ind w:left="2520"/>
    </w:pPr>
    <w:rPr>
      <w:sz w:val="24"/>
    </w:rPr>
  </w:style>
  <w:style w:type="paragraph" w:styleId="TOC8">
    <w:name w:val="toc 8"/>
    <w:basedOn w:val="Normal"/>
    <w:next w:val="Normal"/>
    <w:autoRedefine/>
    <w:uiPriority w:val="39"/>
    <w:rsid w:val="007E75B5"/>
    <w:pPr>
      <w:ind w:left="2940"/>
    </w:pPr>
    <w:rPr>
      <w:sz w:val="24"/>
    </w:rPr>
  </w:style>
  <w:style w:type="paragraph" w:styleId="TOC9">
    <w:name w:val="toc 9"/>
    <w:basedOn w:val="Normal"/>
    <w:next w:val="Normal"/>
    <w:autoRedefine/>
    <w:uiPriority w:val="39"/>
    <w:rsid w:val="007E75B5"/>
    <w:pPr>
      <w:ind w:left="3360"/>
    </w:pPr>
    <w:rPr>
      <w:sz w:val="24"/>
    </w:rPr>
  </w:style>
  <w:style w:type="paragraph" w:styleId="Index1">
    <w:name w:val="index 1"/>
    <w:basedOn w:val="Normal"/>
    <w:next w:val="Normal"/>
    <w:autoRedefine/>
    <w:semiHidden/>
    <w:rsid w:val="007E75B5"/>
    <w:rPr>
      <w:sz w:val="24"/>
    </w:rPr>
  </w:style>
  <w:style w:type="paragraph" w:styleId="Index2">
    <w:name w:val="index 2"/>
    <w:basedOn w:val="Normal"/>
    <w:next w:val="Normal"/>
    <w:autoRedefine/>
    <w:semiHidden/>
    <w:rsid w:val="007E75B5"/>
    <w:pPr>
      <w:ind w:leftChars="200" w:left="200"/>
    </w:pPr>
    <w:rPr>
      <w:sz w:val="24"/>
    </w:rPr>
  </w:style>
  <w:style w:type="paragraph" w:styleId="Index3">
    <w:name w:val="index 3"/>
    <w:basedOn w:val="Normal"/>
    <w:next w:val="Normal"/>
    <w:autoRedefine/>
    <w:semiHidden/>
    <w:rsid w:val="007E75B5"/>
    <w:pPr>
      <w:ind w:leftChars="400" w:left="400"/>
    </w:pPr>
    <w:rPr>
      <w:sz w:val="24"/>
    </w:rPr>
  </w:style>
  <w:style w:type="paragraph" w:styleId="Index5">
    <w:name w:val="index 5"/>
    <w:basedOn w:val="Normal"/>
    <w:next w:val="Normal"/>
    <w:autoRedefine/>
    <w:semiHidden/>
    <w:rsid w:val="007E75B5"/>
    <w:pPr>
      <w:ind w:left="1050" w:hanging="210"/>
    </w:pPr>
    <w:rPr>
      <w:sz w:val="20"/>
      <w:szCs w:val="20"/>
    </w:rPr>
  </w:style>
  <w:style w:type="paragraph" w:styleId="Index6">
    <w:name w:val="index 6"/>
    <w:basedOn w:val="Normal"/>
    <w:next w:val="Normal"/>
    <w:autoRedefine/>
    <w:semiHidden/>
    <w:rsid w:val="007E75B5"/>
    <w:pPr>
      <w:ind w:left="1260" w:hanging="210"/>
    </w:pPr>
    <w:rPr>
      <w:sz w:val="20"/>
      <w:szCs w:val="20"/>
    </w:rPr>
  </w:style>
  <w:style w:type="paragraph" w:styleId="Index7">
    <w:name w:val="index 7"/>
    <w:basedOn w:val="Normal"/>
    <w:next w:val="Normal"/>
    <w:autoRedefine/>
    <w:semiHidden/>
    <w:rsid w:val="007E75B5"/>
    <w:pPr>
      <w:ind w:left="1470" w:hanging="210"/>
    </w:pPr>
    <w:rPr>
      <w:sz w:val="20"/>
      <w:szCs w:val="20"/>
    </w:rPr>
  </w:style>
  <w:style w:type="paragraph" w:styleId="Index8">
    <w:name w:val="index 8"/>
    <w:basedOn w:val="Normal"/>
    <w:next w:val="Normal"/>
    <w:autoRedefine/>
    <w:semiHidden/>
    <w:rsid w:val="007E75B5"/>
    <w:pPr>
      <w:ind w:left="1680" w:hanging="210"/>
    </w:pPr>
    <w:rPr>
      <w:sz w:val="20"/>
      <w:szCs w:val="20"/>
    </w:rPr>
  </w:style>
  <w:style w:type="paragraph" w:styleId="Index9">
    <w:name w:val="index 9"/>
    <w:basedOn w:val="Normal"/>
    <w:next w:val="Normal"/>
    <w:autoRedefine/>
    <w:semiHidden/>
    <w:rsid w:val="007E75B5"/>
    <w:pPr>
      <w:ind w:left="1890" w:hanging="21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7E75B5"/>
    <w:pPr>
      <w:spacing w:afterLines="50" w:after="50"/>
      <w:ind w:leftChars="300" w:left="300"/>
    </w:pPr>
    <w:rPr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7E75B5"/>
    <w:pPr>
      <w:shd w:val="clear" w:color="auto" w:fill="000080"/>
    </w:pPr>
  </w:style>
  <w:style w:type="paragraph" w:styleId="Footer">
    <w:name w:val="footer"/>
    <w:basedOn w:val="HeadingLeft"/>
    <w:link w:val="FooterChar"/>
    <w:semiHidden/>
    <w:rsid w:val="007E75B5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7E75B5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z w:val="16"/>
      <w:szCs w:val="16"/>
      <w:lang w:eastAsia="zh-CN"/>
    </w:rPr>
  </w:style>
  <w:style w:type="paragraph" w:styleId="Header">
    <w:name w:val="header"/>
    <w:aliases w:val="Header1,hdr"/>
    <w:basedOn w:val="Normal"/>
    <w:link w:val="HeaderChar"/>
    <w:uiPriority w:val="99"/>
    <w:semiHidden/>
    <w:rsid w:val="007E75B5"/>
    <w:pPr>
      <w:tabs>
        <w:tab w:val="center" w:pos="4153"/>
        <w:tab w:val="right" w:pos="8306"/>
      </w:tabs>
      <w:jc w:val="right"/>
    </w:pPr>
    <w:rPr>
      <w:sz w:val="18"/>
      <w:szCs w:val="18"/>
    </w:rPr>
  </w:style>
  <w:style w:type="character" w:styleId="Hyperlink">
    <w:name w:val="Hyperlink"/>
    <w:uiPriority w:val="99"/>
    <w:rsid w:val="007E75B5"/>
    <w:rPr>
      <w:rFonts w:eastAsia="SimHei" w:cs="Arial"/>
      <w:color w:val="0000FF"/>
      <w:spacing w:val="-4"/>
      <w:kern w:val="2"/>
      <w:sz w:val="21"/>
      <w:szCs w:val="21"/>
      <w:u w:val="none"/>
      <w:lang w:val="en-US" w:eastAsia="zh-CN" w:bidi="ar-SA"/>
    </w:rPr>
  </w:style>
  <w:style w:type="paragraph" w:customStyle="1" w:styleId="CopyrightDeclaration">
    <w:name w:val="Copyright Declaration"/>
    <w:semiHidden/>
    <w:rsid w:val="007E75B5"/>
    <w:pPr>
      <w:spacing w:before="80" w:after="80"/>
    </w:pPr>
    <w:rPr>
      <w:rFonts w:ascii="Arial" w:eastAsia="SimHei" w:hAnsi="Arial"/>
      <w:sz w:val="36"/>
      <w:lang w:eastAsia="zh-CN"/>
    </w:rPr>
  </w:style>
  <w:style w:type="numbering" w:styleId="1ai">
    <w:name w:val="Outline List 1"/>
    <w:basedOn w:val="NoList"/>
    <w:semiHidden/>
    <w:rsid w:val="007E75B5"/>
    <w:pPr>
      <w:numPr>
        <w:numId w:val="15"/>
      </w:numPr>
    </w:pPr>
  </w:style>
  <w:style w:type="paragraph" w:customStyle="1" w:styleId="TableHeading">
    <w:name w:val="Table Heading"/>
    <w:basedOn w:val="Normal"/>
    <w:link w:val="TableHeadingChar"/>
    <w:rsid w:val="007E75B5"/>
    <w:pPr>
      <w:keepNext/>
      <w:widowControl w:val="0"/>
      <w:spacing w:before="80" w:after="80"/>
    </w:pPr>
    <w:rPr>
      <w:rFonts w:ascii="Book Antiqua" w:eastAsia="SimHei" w:hAnsi="Book Antiqua" w:cs="Book Antiqua"/>
      <w:b/>
      <w:bCs/>
      <w:snapToGrid w:val="0"/>
      <w:kern w:val="0"/>
    </w:rPr>
  </w:style>
  <w:style w:type="paragraph" w:customStyle="1" w:styleId="TableText">
    <w:name w:val="Table Text"/>
    <w:basedOn w:val="Normal"/>
    <w:link w:val="TableTextChar"/>
    <w:rsid w:val="007E75B5"/>
    <w:pPr>
      <w:widowControl w:val="0"/>
      <w:spacing w:before="80" w:after="80"/>
    </w:pPr>
    <w:rPr>
      <w:snapToGrid w:val="0"/>
      <w:kern w:val="0"/>
    </w:rPr>
  </w:style>
  <w:style w:type="paragraph" w:customStyle="1" w:styleId="HeadingMiddle">
    <w:name w:val="Heading Middle"/>
    <w:rsid w:val="007E75B5"/>
    <w:pPr>
      <w:adjustRightInd w:val="0"/>
      <w:snapToGrid w:val="0"/>
      <w:spacing w:line="240" w:lineRule="atLeast"/>
      <w:jc w:val="center"/>
    </w:pPr>
    <w:rPr>
      <w:rFonts w:cs="Arial"/>
      <w:snapToGrid w:val="0"/>
      <w:lang w:eastAsia="zh-CN"/>
    </w:rPr>
  </w:style>
  <w:style w:type="paragraph" w:styleId="MacroText">
    <w:name w:val="macro"/>
    <w:link w:val="MacroTextChar"/>
    <w:semiHidden/>
    <w:rsid w:val="007E75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FootnoteText">
    <w:name w:val="footnote text"/>
    <w:basedOn w:val="Normal"/>
    <w:link w:val="FootnoteTextChar"/>
    <w:semiHidden/>
    <w:rsid w:val="007E75B5"/>
    <w:rPr>
      <w:sz w:val="18"/>
      <w:szCs w:val="18"/>
    </w:rPr>
  </w:style>
  <w:style w:type="character" w:styleId="FootnoteReference">
    <w:name w:val="footnote reference"/>
    <w:semiHidden/>
    <w:rsid w:val="007E75B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7E75B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E75B5"/>
  </w:style>
  <w:style w:type="character" w:styleId="CommentReference">
    <w:name w:val="annotation reference"/>
    <w:uiPriority w:val="99"/>
    <w:semiHidden/>
    <w:rsid w:val="007E75B5"/>
    <w:rPr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E75B5"/>
    <w:rPr>
      <w:b/>
      <w:bCs/>
    </w:rPr>
  </w:style>
  <w:style w:type="paragraph" w:styleId="Index4">
    <w:name w:val="index 4"/>
    <w:basedOn w:val="Normal"/>
    <w:next w:val="Normal"/>
    <w:autoRedefine/>
    <w:semiHidden/>
    <w:rsid w:val="007E75B5"/>
    <w:pPr>
      <w:ind w:left="1260"/>
    </w:pPr>
  </w:style>
  <w:style w:type="paragraph" w:styleId="IndexHeading">
    <w:name w:val="index heading"/>
    <w:basedOn w:val="Normal"/>
    <w:next w:val="Index1"/>
    <w:semiHidden/>
    <w:rsid w:val="007E75B5"/>
    <w:rPr>
      <w:rFonts w:ascii="Arial" w:hAnsi="Arial"/>
      <w:b/>
      <w:bCs/>
    </w:rPr>
  </w:style>
  <w:style w:type="paragraph" w:styleId="Caption">
    <w:name w:val="caption"/>
    <w:basedOn w:val="Normal"/>
    <w:next w:val="Normal"/>
    <w:qFormat/>
    <w:rsid w:val="007E75B5"/>
    <w:pPr>
      <w:spacing w:before="152"/>
    </w:pPr>
    <w:rPr>
      <w:rFonts w:ascii="Arial" w:eastAsia="SimHei" w:hAnsi="Arial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7E75B5"/>
  </w:style>
  <w:style w:type="character" w:styleId="EndnoteReference">
    <w:name w:val="endnote reference"/>
    <w:semiHidden/>
    <w:rsid w:val="007E75B5"/>
    <w:rPr>
      <w:vertAlign w:val="superscript"/>
    </w:rPr>
  </w:style>
  <w:style w:type="paragraph" w:styleId="TableofAuthorities">
    <w:name w:val="table of authorities"/>
    <w:basedOn w:val="Normal"/>
    <w:next w:val="Normal"/>
    <w:semiHidden/>
    <w:rsid w:val="007E75B5"/>
    <w:pPr>
      <w:ind w:left="420"/>
    </w:pPr>
  </w:style>
  <w:style w:type="paragraph" w:styleId="TOAHeading">
    <w:name w:val="toa heading"/>
    <w:basedOn w:val="Normal"/>
    <w:next w:val="Normal"/>
    <w:semiHidden/>
    <w:rsid w:val="007E75B5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7E75B5"/>
    <w:rPr>
      <w:rFonts w:eastAsia="SimHei"/>
    </w:rPr>
  </w:style>
  <w:style w:type="character" w:customStyle="1" w:styleId="TitleChar">
    <w:name w:val="Title Char"/>
    <w:link w:val="Title"/>
    <w:rsid w:val="00141990"/>
    <w:rPr>
      <w:rFonts w:ascii="Arial" w:eastAsia="SimSun" w:hAnsi="Arial" w:cs="Arial"/>
      <w:b/>
      <w:bCs/>
      <w:kern w:val="2"/>
      <w:sz w:val="32"/>
      <w:szCs w:val="32"/>
      <w:lang w:val="en-US" w:eastAsia="zh-CN" w:bidi="ar-SA"/>
    </w:rPr>
  </w:style>
  <w:style w:type="character" w:styleId="HTMLVariable">
    <w:name w:val="HTML Variable"/>
    <w:semiHidden/>
    <w:rsid w:val="007E75B5"/>
    <w:rPr>
      <w:i/>
      <w:iCs/>
    </w:rPr>
  </w:style>
  <w:style w:type="character" w:styleId="HTMLTypewriter">
    <w:name w:val="HTML Typewriter"/>
    <w:semiHidden/>
    <w:rsid w:val="007E75B5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sid w:val="007E75B5"/>
    <w:rPr>
      <w:rFonts w:ascii="Courier New" w:hAnsi="Courier New" w:cs="Courier New"/>
      <w:sz w:val="20"/>
      <w:szCs w:val="20"/>
    </w:rPr>
  </w:style>
  <w:style w:type="paragraph" w:styleId="HTMLAddress">
    <w:name w:val="HTML Address"/>
    <w:basedOn w:val="Normal"/>
    <w:link w:val="HTMLAddressChar"/>
    <w:semiHidden/>
    <w:rsid w:val="007E75B5"/>
    <w:rPr>
      <w:i/>
      <w:iCs/>
    </w:rPr>
  </w:style>
  <w:style w:type="character" w:customStyle="1" w:styleId="HTMLAddressChar">
    <w:name w:val="HTML Address Char"/>
    <w:link w:val="HTMLAddress"/>
    <w:rsid w:val="00141990"/>
    <w:rPr>
      <w:rFonts w:eastAsia="SimSun" w:cs="Arial"/>
      <w:i/>
      <w:iCs/>
      <w:kern w:val="2"/>
      <w:sz w:val="21"/>
      <w:szCs w:val="21"/>
      <w:lang w:val="en-US" w:eastAsia="zh-CN" w:bidi="ar-SA"/>
    </w:rPr>
  </w:style>
  <w:style w:type="character" w:styleId="HTMLDefinition">
    <w:name w:val="HTML Definition"/>
    <w:semiHidden/>
    <w:rsid w:val="007E75B5"/>
    <w:rPr>
      <w:i/>
      <w:iCs/>
    </w:rPr>
  </w:style>
  <w:style w:type="character" w:styleId="HTMLKeyboard">
    <w:name w:val="HTML Keyboard"/>
    <w:semiHidden/>
    <w:rsid w:val="007E75B5"/>
    <w:rPr>
      <w:rFonts w:ascii="Courier New" w:hAnsi="Courier New" w:cs="Courier New"/>
      <w:sz w:val="20"/>
      <w:szCs w:val="20"/>
    </w:rPr>
  </w:style>
  <w:style w:type="character" w:styleId="HTMLAcronym">
    <w:name w:val="HTML Acronym"/>
    <w:basedOn w:val="DefaultParagraphFont"/>
    <w:semiHidden/>
    <w:rsid w:val="007E75B5"/>
  </w:style>
  <w:style w:type="character" w:styleId="HTMLSample">
    <w:name w:val="HTML Sample"/>
    <w:semiHidden/>
    <w:rsid w:val="007E75B5"/>
    <w:rPr>
      <w:rFonts w:ascii="Courier New" w:hAnsi="Courier New" w:cs="Courier New"/>
    </w:rPr>
  </w:style>
  <w:style w:type="table" w:styleId="TableWeb1">
    <w:name w:val="Table Web 1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orful1">
    <w:name w:val="Table Colorful 1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alutation">
    <w:name w:val="Salutation"/>
    <w:basedOn w:val="Normal"/>
    <w:next w:val="Normal"/>
    <w:link w:val="SalutationChar"/>
    <w:semiHidden/>
    <w:rsid w:val="007E75B5"/>
  </w:style>
  <w:style w:type="paragraph" w:styleId="PlainText">
    <w:name w:val="Plain Text"/>
    <w:basedOn w:val="Normal"/>
    <w:link w:val="PlainTextChar"/>
    <w:rsid w:val="007E75B5"/>
    <w:rPr>
      <w:rFonts w:ascii="SimSun" w:hAnsi="Courier New" w:cs="Courier New"/>
    </w:rPr>
  </w:style>
  <w:style w:type="table" w:styleId="TableElegant">
    <w:name w:val="Table Elegant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semiHidden/>
    <w:rsid w:val="007E75B5"/>
  </w:style>
  <w:style w:type="paragraph" w:styleId="Subtitle">
    <w:name w:val="Subtitle"/>
    <w:basedOn w:val="Normal"/>
    <w:link w:val="SubtitleChar"/>
    <w:qFormat/>
    <w:rsid w:val="007E75B5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TableClassic1">
    <w:name w:val="Table Classic 1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velopeReturn">
    <w:name w:val="envelope return"/>
    <w:basedOn w:val="Normal"/>
    <w:semiHidden/>
    <w:rsid w:val="007E75B5"/>
    <w:rPr>
      <w:rFonts w:ascii="Arial" w:hAnsi="Arial"/>
    </w:rPr>
  </w:style>
  <w:style w:type="table" w:styleId="TableSimple1">
    <w:name w:val="Table Simple 1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losing">
    <w:name w:val="Closing"/>
    <w:basedOn w:val="Normal"/>
    <w:link w:val="ClosingChar"/>
    <w:semiHidden/>
    <w:rsid w:val="007E75B5"/>
    <w:pPr>
      <w:ind w:leftChars="2100" w:left="100"/>
    </w:pPr>
  </w:style>
  <w:style w:type="table" w:styleId="TableSubtle1">
    <w:name w:val="Table Subtle 1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semiHidden/>
    <w:rsid w:val="007E75B5"/>
    <w:pPr>
      <w:ind w:left="200" w:hangingChars="200" w:hanging="200"/>
    </w:pPr>
  </w:style>
  <w:style w:type="character" w:styleId="HTMLCite">
    <w:name w:val="HTML Cite"/>
    <w:semiHidden/>
    <w:rsid w:val="007E75B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7E75B5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141990"/>
    <w:rPr>
      <w:rFonts w:ascii="Courier New" w:eastAsia="SimSun" w:hAnsi="Courier New" w:cs="Courier New"/>
      <w:kern w:val="2"/>
      <w:lang w:val="en-US" w:eastAsia="zh-CN" w:bidi="ar-SA"/>
    </w:rPr>
  </w:style>
  <w:style w:type="paragraph" w:styleId="List2">
    <w:name w:val="List 2"/>
    <w:basedOn w:val="Normal"/>
    <w:semiHidden/>
    <w:rsid w:val="007E75B5"/>
    <w:pPr>
      <w:ind w:leftChars="200" w:left="100" w:hangingChars="200" w:hanging="200"/>
    </w:pPr>
  </w:style>
  <w:style w:type="paragraph" w:styleId="List3">
    <w:name w:val="List 3"/>
    <w:basedOn w:val="Normal"/>
    <w:semiHidden/>
    <w:rsid w:val="007E75B5"/>
    <w:pPr>
      <w:ind w:leftChars="400" w:left="100" w:hangingChars="200" w:hanging="200"/>
    </w:pPr>
  </w:style>
  <w:style w:type="paragraph" w:styleId="List4">
    <w:name w:val="List 4"/>
    <w:basedOn w:val="Normal"/>
    <w:semiHidden/>
    <w:rsid w:val="007E75B5"/>
    <w:pPr>
      <w:ind w:leftChars="600" w:left="100" w:hangingChars="200" w:hanging="200"/>
    </w:pPr>
  </w:style>
  <w:style w:type="paragraph" w:styleId="List5">
    <w:name w:val="List 5"/>
    <w:basedOn w:val="Normal"/>
    <w:semiHidden/>
    <w:rsid w:val="007E75B5"/>
    <w:pPr>
      <w:ind w:leftChars="800" w:left="100" w:hangingChars="200" w:hanging="200"/>
    </w:pPr>
  </w:style>
  <w:style w:type="paragraph" w:styleId="ListNumber">
    <w:name w:val="List Number"/>
    <w:basedOn w:val="Normal"/>
    <w:semiHidden/>
    <w:rsid w:val="007E75B5"/>
    <w:pPr>
      <w:numPr>
        <w:numId w:val="3"/>
      </w:numPr>
    </w:pPr>
  </w:style>
  <w:style w:type="paragraph" w:styleId="ListNumber2">
    <w:name w:val="List Number 2"/>
    <w:basedOn w:val="Normal"/>
    <w:semiHidden/>
    <w:rsid w:val="007E75B5"/>
    <w:pPr>
      <w:numPr>
        <w:numId w:val="4"/>
      </w:numPr>
    </w:pPr>
  </w:style>
  <w:style w:type="paragraph" w:styleId="ListNumber3">
    <w:name w:val="List Number 3"/>
    <w:basedOn w:val="Normal"/>
    <w:semiHidden/>
    <w:rsid w:val="007E75B5"/>
    <w:pPr>
      <w:numPr>
        <w:numId w:val="5"/>
      </w:numPr>
    </w:pPr>
  </w:style>
  <w:style w:type="paragraph" w:styleId="ListNumber4">
    <w:name w:val="List Number 4"/>
    <w:basedOn w:val="Normal"/>
    <w:semiHidden/>
    <w:rsid w:val="007E75B5"/>
    <w:pPr>
      <w:numPr>
        <w:numId w:val="6"/>
      </w:numPr>
    </w:pPr>
  </w:style>
  <w:style w:type="paragraph" w:styleId="ListNumber5">
    <w:name w:val="List Number 5"/>
    <w:basedOn w:val="Normal"/>
    <w:semiHidden/>
    <w:rsid w:val="007E75B5"/>
    <w:pPr>
      <w:numPr>
        <w:numId w:val="7"/>
      </w:numPr>
    </w:pPr>
  </w:style>
  <w:style w:type="paragraph" w:styleId="ListContinue">
    <w:name w:val="List Continue"/>
    <w:basedOn w:val="Normal"/>
    <w:semiHidden/>
    <w:rsid w:val="007E75B5"/>
    <w:pPr>
      <w:spacing w:after="120"/>
      <w:ind w:leftChars="200" w:left="420"/>
    </w:pPr>
  </w:style>
  <w:style w:type="paragraph" w:styleId="ListContinue2">
    <w:name w:val="List Continue 2"/>
    <w:basedOn w:val="Normal"/>
    <w:semiHidden/>
    <w:rsid w:val="007E75B5"/>
    <w:pPr>
      <w:spacing w:after="120"/>
      <w:ind w:leftChars="400" w:left="840"/>
    </w:pPr>
  </w:style>
  <w:style w:type="paragraph" w:styleId="ListContinue3">
    <w:name w:val="List Continue 3"/>
    <w:basedOn w:val="Normal"/>
    <w:semiHidden/>
    <w:rsid w:val="007E75B5"/>
    <w:pPr>
      <w:spacing w:after="120"/>
      <w:ind w:leftChars="600" w:left="1260"/>
    </w:pPr>
  </w:style>
  <w:style w:type="paragraph" w:styleId="ListContinue4">
    <w:name w:val="List Continue 4"/>
    <w:basedOn w:val="Normal"/>
    <w:semiHidden/>
    <w:rsid w:val="007E75B5"/>
    <w:pPr>
      <w:spacing w:after="120"/>
      <w:ind w:leftChars="800" w:left="1680"/>
    </w:pPr>
  </w:style>
  <w:style w:type="paragraph" w:styleId="ListContinue5">
    <w:name w:val="List Continue 5"/>
    <w:basedOn w:val="Normal"/>
    <w:semiHidden/>
    <w:rsid w:val="007E75B5"/>
    <w:pPr>
      <w:spacing w:after="120"/>
      <w:ind w:leftChars="1000" w:left="2100"/>
    </w:pPr>
  </w:style>
  <w:style w:type="paragraph" w:styleId="ListBullet">
    <w:name w:val="List Bullet"/>
    <w:basedOn w:val="Normal"/>
    <w:autoRedefine/>
    <w:uiPriority w:val="99"/>
    <w:rsid w:val="007E75B5"/>
    <w:pPr>
      <w:numPr>
        <w:numId w:val="8"/>
      </w:numPr>
    </w:pPr>
  </w:style>
  <w:style w:type="paragraph" w:styleId="ListBullet2">
    <w:name w:val="List Bullet 2"/>
    <w:basedOn w:val="Normal"/>
    <w:autoRedefine/>
    <w:semiHidden/>
    <w:rsid w:val="007E75B5"/>
    <w:pPr>
      <w:numPr>
        <w:numId w:val="9"/>
      </w:numPr>
    </w:pPr>
  </w:style>
  <w:style w:type="paragraph" w:styleId="ListBullet3">
    <w:name w:val="List Bullet 3"/>
    <w:basedOn w:val="Normal"/>
    <w:autoRedefine/>
    <w:semiHidden/>
    <w:rsid w:val="007E75B5"/>
    <w:pPr>
      <w:numPr>
        <w:numId w:val="10"/>
      </w:numPr>
    </w:pPr>
  </w:style>
  <w:style w:type="paragraph" w:styleId="ListBullet4">
    <w:name w:val="List Bullet 4"/>
    <w:basedOn w:val="Normal"/>
    <w:autoRedefine/>
    <w:semiHidden/>
    <w:rsid w:val="007E75B5"/>
    <w:pPr>
      <w:numPr>
        <w:numId w:val="11"/>
      </w:numPr>
    </w:pPr>
  </w:style>
  <w:style w:type="paragraph" w:styleId="ListBullet5">
    <w:name w:val="List Bullet 5"/>
    <w:basedOn w:val="Normal"/>
    <w:autoRedefine/>
    <w:semiHidden/>
    <w:rsid w:val="007E75B5"/>
    <w:pPr>
      <w:numPr>
        <w:numId w:val="12"/>
      </w:numPr>
    </w:pPr>
  </w:style>
  <w:style w:type="table" w:styleId="TableList1">
    <w:name w:val="Table List 1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uiPriority w:val="99"/>
    <w:rsid w:val="007E75B5"/>
    <w:rPr>
      <w:rFonts w:cs="Times New Roman"/>
    </w:rPr>
  </w:style>
  <w:style w:type="paragraph" w:styleId="Signature">
    <w:name w:val="Signature"/>
    <w:basedOn w:val="Normal"/>
    <w:link w:val="SignatureChar"/>
    <w:semiHidden/>
    <w:rsid w:val="007E75B5"/>
    <w:pPr>
      <w:ind w:leftChars="2100" w:left="100"/>
    </w:pPr>
  </w:style>
  <w:style w:type="character" w:styleId="Emphasis">
    <w:name w:val="Emphasis"/>
    <w:qFormat/>
    <w:rsid w:val="007E75B5"/>
    <w:rPr>
      <w:i/>
      <w:iCs/>
    </w:rPr>
  </w:style>
  <w:style w:type="paragraph" w:styleId="Date">
    <w:name w:val="Date"/>
    <w:basedOn w:val="Normal"/>
    <w:next w:val="Normal"/>
    <w:link w:val="DateChar"/>
    <w:semiHidden/>
    <w:rsid w:val="007E75B5"/>
    <w:pPr>
      <w:ind w:leftChars="2500" w:left="100"/>
    </w:pPr>
  </w:style>
  <w:style w:type="table" w:styleId="TableColumns1">
    <w:name w:val="Table Columns 1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lockText">
    <w:name w:val="Block Text"/>
    <w:basedOn w:val="Normal"/>
    <w:semiHidden/>
    <w:rsid w:val="007E75B5"/>
    <w:pPr>
      <w:spacing w:after="120"/>
      <w:ind w:leftChars="700" w:left="1440" w:rightChars="700" w:right="1440"/>
    </w:pPr>
  </w:style>
  <w:style w:type="numbering" w:styleId="ArticleSection">
    <w:name w:val="Outline List 3"/>
    <w:basedOn w:val="NoList"/>
    <w:semiHidden/>
    <w:rsid w:val="007E75B5"/>
    <w:pPr>
      <w:numPr>
        <w:numId w:val="13"/>
      </w:numPr>
    </w:pPr>
  </w:style>
  <w:style w:type="paragraph" w:styleId="EnvelopeAddress">
    <w:name w:val="envelope address"/>
    <w:basedOn w:val="Normal"/>
    <w:semiHidden/>
    <w:rsid w:val="007E75B5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MessageHeader">
    <w:name w:val="Message Header"/>
    <w:basedOn w:val="Normal"/>
    <w:link w:val="MessageHeaderChar"/>
    <w:semiHidden/>
    <w:rsid w:val="007E75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LineNumber">
    <w:name w:val="line number"/>
    <w:basedOn w:val="DefaultParagraphFont"/>
    <w:semiHidden/>
    <w:rsid w:val="007E75B5"/>
  </w:style>
  <w:style w:type="character" w:styleId="Strong">
    <w:name w:val="Strong"/>
    <w:uiPriority w:val="22"/>
    <w:qFormat/>
    <w:rsid w:val="007E75B5"/>
    <w:rPr>
      <w:b/>
      <w:bCs/>
    </w:rPr>
  </w:style>
  <w:style w:type="character" w:styleId="PageNumber">
    <w:name w:val="page number"/>
    <w:basedOn w:val="DefaultParagraphFont"/>
    <w:semiHidden/>
    <w:rsid w:val="007E75B5"/>
  </w:style>
  <w:style w:type="character" w:styleId="FollowedHyperlink">
    <w:name w:val="FollowedHyperlink"/>
    <w:uiPriority w:val="99"/>
    <w:semiHidden/>
    <w:rsid w:val="007E75B5"/>
    <w:rPr>
      <w:color w:val="800080"/>
      <w:u w:val="none"/>
    </w:rPr>
  </w:style>
  <w:style w:type="table" w:styleId="TableList6">
    <w:name w:val="Table List 6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BodyTextFirstIndent">
    <w:name w:val="Body Text First Indent"/>
    <w:basedOn w:val="BodyText"/>
    <w:link w:val="BodyTextFirstIndentChar"/>
    <w:semiHidden/>
    <w:rsid w:val="007E75B5"/>
    <w:pPr>
      <w:ind w:firstLineChars="100" w:firstLine="420"/>
    </w:pPr>
  </w:style>
  <w:style w:type="paragraph" w:styleId="BodyTextIndent">
    <w:name w:val="Body Text Indent"/>
    <w:basedOn w:val="Normal"/>
    <w:link w:val="BodyTextIndentChar"/>
    <w:semiHidden/>
    <w:rsid w:val="007E75B5"/>
    <w:pPr>
      <w:spacing w:after="120"/>
      <w:ind w:leftChars="200" w:left="420"/>
    </w:pPr>
  </w:style>
  <w:style w:type="paragraph" w:styleId="BodyTextFirstIndent2">
    <w:name w:val="Body Text First Indent 2"/>
    <w:basedOn w:val="BodyTextIndent"/>
    <w:link w:val="BodyTextFirstIndent2Char"/>
    <w:semiHidden/>
    <w:rsid w:val="007E75B5"/>
    <w:pPr>
      <w:ind w:firstLineChars="200" w:firstLine="420"/>
    </w:pPr>
  </w:style>
  <w:style w:type="table" w:styleId="TableList7">
    <w:name w:val="Table List 7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paragraph" w:styleId="BodyText2">
    <w:name w:val="Body Text 2"/>
    <w:basedOn w:val="Normal"/>
    <w:link w:val="BodyText2Char"/>
    <w:semiHidden/>
    <w:rsid w:val="007E75B5"/>
    <w:pPr>
      <w:spacing w:after="120" w:line="480" w:lineRule="auto"/>
    </w:pPr>
  </w:style>
  <w:style w:type="paragraph" w:styleId="BodyText3">
    <w:name w:val="Body Text 3"/>
    <w:basedOn w:val="Normal"/>
    <w:link w:val="BodyText3Char"/>
    <w:semiHidden/>
    <w:rsid w:val="007E75B5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semiHidden/>
    <w:rsid w:val="007E75B5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link w:val="BodyTextIndent3Char"/>
    <w:semiHidden/>
    <w:rsid w:val="007E75B5"/>
    <w:pPr>
      <w:spacing w:after="120"/>
      <w:ind w:leftChars="200" w:left="420"/>
    </w:pPr>
    <w:rPr>
      <w:sz w:val="16"/>
      <w:szCs w:val="16"/>
    </w:rPr>
  </w:style>
  <w:style w:type="paragraph" w:styleId="NoteHeading">
    <w:name w:val="Note Heading"/>
    <w:basedOn w:val="Normal"/>
    <w:next w:val="Normal"/>
    <w:link w:val="NoteHeadingChar"/>
    <w:semiHidden/>
    <w:rsid w:val="007E75B5"/>
    <w:pPr>
      <w:jc w:val="center"/>
    </w:pPr>
  </w:style>
  <w:style w:type="paragraph" w:customStyle="1" w:styleId="ItemStepinTable">
    <w:name w:val="Item Step in Table"/>
    <w:rsid w:val="007E75B5"/>
    <w:pPr>
      <w:numPr>
        <w:numId w:val="16"/>
      </w:numPr>
      <w:topLinePunct/>
      <w:spacing w:before="40" w:after="40"/>
    </w:pPr>
    <w:rPr>
      <w:rFonts w:cs="Arial"/>
      <w:sz w:val="22"/>
      <w:szCs w:val="22"/>
      <w:lang w:eastAsia="zh-CN"/>
    </w:rPr>
  </w:style>
  <w:style w:type="paragraph" w:customStyle="1" w:styleId="End">
    <w:name w:val="End"/>
    <w:basedOn w:val="Normal"/>
    <w:rsid w:val="007E75B5"/>
    <w:pPr>
      <w:spacing w:after="400"/>
    </w:pPr>
    <w:rPr>
      <w:b/>
    </w:rPr>
  </w:style>
  <w:style w:type="paragraph" w:customStyle="1" w:styleId="1">
    <w:name w:val="样式1"/>
    <w:basedOn w:val="End"/>
    <w:semiHidden/>
    <w:rsid w:val="007E75B5"/>
    <w:rPr>
      <w:b w:val="0"/>
    </w:rPr>
  </w:style>
  <w:style w:type="paragraph" w:customStyle="1" w:styleId="NotesTextListinTable">
    <w:name w:val="Notes Text List in Table"/>
    <w:rsid w:val="007E75B5"/>
    <w:pPr>
      <w:numPr>
        <w:numId w:val="25"/>
      </w:numPr>
      <w:adjustRightInd w:val="0"/>
      <w:snapToGrid w:val="0"/>
      <w:spacing w:before="40" w:after="80" w:line="200" w:lineRule="atLeast"/>
    </w:pPr>
    <w:rPr>
      <w:rFonts w:eastAsia="KaiTi_GB2312" w:cs="Arial"/>
      <w:iCs/>
      <w:kern w:val="2"/>
      <w:sz w:val="18"/>
      <w:szCs w:val="18"/>
      <w:lang w:eastAsia="zh-CN"/>
    </w:rPr>
  </w:style>
  <w:style w:type="paragraph" w:customStyle="1" w:styleId="NotesHeading">
    <w:name w:val="Notes Heading"/>
    <w:basedOn w:val="CAUTIONHeading"/>
    <w:link w:val="NotesHeadingChar"/>
    <w:rsid w:val="007E75B5"/>
    <w:pPr>
      <w:pBdr>
        <w:top w:val="none" w:sz="0" w:space="0" w:color="auto"/>
      </w:pBdr>
      <w:spacing w:after="40"/>
    </w:pPr>
    <w:rPr>
      <w:sz w:val="18"/>
      <w:szCs w:val="18"/>
    </w:rPr>
  </w:style>
  <w:style w:type="paragraph" w:customStyle="1" w:styleId="NotesText">
    <w:name w:val="Notes Text"/>
    <w:basedOn w:val="CAUTIONText"/>
    <w:rsid w:val="007E75B5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7E75B5"/>
    <w:pPr>
      <w:numPr>
        <w:numId w:val="2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BlockLabelinAppendix">
    <w:name w:val="Block Label in Appendix"/>
    <w:basedOn w:val="BlockLabel"/>
    <w:next w:val="Normal"/>
    <w:rsid w:val="007E75B5"/>
    <w:pPr>
      <w:numPr>
        <w:numId w:val="17"/>
      </w:numPr>
    </w:pPr>
    <w:rPr>
      <w:rFonts w:eastAsia="Arial"/>
    </w:rPr>
  </w:style>
  <w:style w:type="paragraph" w:customStyle="1" w:styleId="FigureDescriptioninAppendix">
    <w:name w:val="Figure Description in Appendix"/>
    <w:basedOn w:val="FigureDescription"/>
    <w:next w:val="Figure"/>
    <w:rsid w:val="007E75B5"/>
    <w:pPr>
      <w:keepNext w:val="0"/>
      <w:numPr>
        <w:ilvl w:val="6"/>
        <w:numId w:val="17"/>
      </w:numPr>
      <w:outlineLvl w:val="6"/>
    </w:pPr>
    <w:rPr>
      <w:rFonts w:eastAsia="SimSun"/>
    </w:rPr>
  </w:style>
  <w:style w:type="paragraph" w:customStyle="1" w:styleId="ItemStepinAppendix">
    <w:name w:val="Item Step in Appendix"/>
    <w:basedOn w:val="ItemStep"/>
    <w:rsid w:val="007E75B5"/>
    <w:pPr>
      <w:numPr>
        <w:ilvl w:val="5"/>
        <w:numId w:val="17"/>
      </w:numPr>
      <w:outlineLvl w:val="5"/>
    </w:pPr>
  </w:style>
  <w:style w:type="paragraph" w:customStyle="1" w:styleId="StepinAppendix">
    <w:name w:val="Step in Appendix"/>
    <w:basedOn w:val="Step"/>
    <w:rsid w:val="007E75B5"/>
    <w:pPr>
      <w:numPr>
        <w:ilvl w:val="4"/>
        <w:numId w:val="17"/>
      </w:numPr>
      <w:outlineLvl w:val="4"/>
    </w:pPr>
  </w:style>
  <w:style w:type="paragraph" w:customStyle="1" w:styleId="TableDescriptioninAppendix">
    <w:name w:val="Table Description in Appendix"/>
    <w:basedOn w:val="TableDescription"/>
    <w:next w:val="Normal"/>
    <w:rsid w:val="007E75B5"/>
    <w:pPr>
      <w:numPr>
        <w:ilvl w:val="7"/>
        <w:numId w:val="17"/>
      </w:numPr>
      <w:outlineLvl w:val="6"/>
    </w:pPr>
  </w:style>
  <w:style w:type="paragraph" w:customStyle="1" w:styleId="Cover2">
    <w:name w:val="Cover 2"/>
    <w:rsid w:val="007E75B5"/>
    <w:pPr>
      <w:adjustRightInd w:val="0"/>
      <w:snapToGrid w:val="0"/>
    </w:pPr>
    <w:rPr>
      <w:rFonts w:ascii="Arial" w:eastAsia="SimHei" w:hAnsi="Arial" w:cs="Arial"/>
      <w:noProof/>
      <w:sz w:val="32"/>
      <w:szCs w:val="32"/>
    </w:rPr>
  </w:style>
  <w:style w:type="paragraph" w:customStyle="1" w:styleId="CoverText">
    <w:name w:val="Cover Text"/>
    <w:rsid w:val="007E75B5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  <w:lang w:eastAsia="zh-CN"/>
    </w:rPr>
  </w:style>
  <w:style w:type="paragraph" w:customStyle="1" w:styleId="Cover3">
    <w:name w:val="Cover 3"/>
    <w:basedOn w:val="Normal"/>
    <w:rsid w:val="007E75B5"/>
    <w:pPr>
      <w:widowControl w:val="0"/>
      <w:spacing w:before="80" w:after="80"/>
    </w:pPr>
    <w:rPr>
      <w:rFonts w:ascii="Arial" w:eastAsia="SimHei" w:hAnsi="Arial"/>
      <w:b/>
      <w:bCs/>
      <w:spacing w:val="-4"/>
      <w:sz w:val="22"/>
      <w:szCs w:val="22"/>
    </w:rPr>
  </w:style>
  <w:style w:type="paragraph" w:customStyle="1" w:styleId="Outline">
    <w:name w:val="Outline"/>
    <w:basedOn w:val="Normal"/>
    <w:semiHidden/>
    <w:rsid w:val="007E75B5"/>
    <w:rPr>
      <w:i/>
      <w:color w:val="0000FF"/>
    </w:rPr>
  </w:style>
  <w:style w:type="table" w:styleId="TableList8">
    <w:name w:val="Table List 8"/>
    <w:basedOn w:val="TableNormal"/>
    <w:semiHidden/>
    <w:rsid w:val="007E75B5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paragraph" w:customStyle="1" w:styleId="ItemlistTextTD">
    <w:name w:val="Item list Text TD"/>
    <w:basedOn w:val="TerminalDisplay"/>
    <w:rsid w:val="007E75B5"/>
    <w:pPr>
      <w:ind w:left="2126"/>
    </w:pPr>
    <w:rPr>
      <w:spacing w:val="-1"/>
    </w:rPr>
  </w:style>
  <w:style w:type="paragraph" w:customStyle="1" w:styleId="SubItemListTextTD">
    <w:name w:val="Sub Item List Text TD"/>
    <w:basedOn w:val="TerminalDisplay"/>
    <w:rsid w:val="007E75B5"/>
    <w:pPr>
      <w:ind w:left="2410"/>
    </w:pPr>
    <w:rPr>
      <w:spacing w:val="-1"/>
    </w:rPr>
  </w:style>
  <w:style w:type="character" w:customStyle="1" w:styleId="BalloonTextChar">
    <w:name w:val="Balloon Text Char"/>
    <w:link w:val="BalloonText"/>
    <w:uiPriority w:val="99"/>
    <w:semiHidden/>
    <w:rsid w:val="005B23D7"/>
    <w:rPr>
      <w:rFonts w:eastAsia="SimSun" w:cs="Arial"/>
      <w:kern w:val="2"/>
      <w:sz w:val="18"/>
      <w:szCs w:val="18"/>
      <w:lang w:val="en-US" w:eastAsia="zh-CN" w:bidi="ar-SA"/>
    </w:rPr>
  </w:style>
  <w:style w:type="paragraph" w:customStyle="1" w:styleId="StyleTitle1NotBold">
    <w:name w:val="Style Title1 + Not Bold"/>
    <w:basedOn w:val="Normal"/>
    <w:autoRedefine/>
    <w:rsid w:val="005B23D7"/>
    <w:pPr>
      <w:spacing w:line="480" w:lineRule="auto"/>
      <w:jc w:val="center"/>
    </w:pPr>
    <w:rPr>
      <w:rFonts w:ascii="Arial" w:hAnsi="Arial"/>
      <w:b/>
      <w:kern w:val="0"/>
      <w:sz w:val="44"/>
      <w:szCs w:val="44"/>
      <w:lang w:val="fr-FR" w:eastAsia="cs-CZ"/>
    </w:rPr>
  </w:style>
  <w:style w:type="paragraph" w:customStyle="1" w:styleId="Style1">
    <w:name w:val="Style1"/>
    <w:basedOn w:val="Heading1"/>
    <w:link w:val="Style1Char"/>
    <w:rsid w:val="007976D0"/>
    <w:pPr>
      <w:numPr>
        <w:numId w:val="18"/>
      </w:numPr>
      <w:pBdr>
        <w:bottom w:val="none" w:sz="0" w:space="0" w:color="auto"/>
      </w:pBdr>
      <w:tabs>
        <w:tab w:val="left" w:pos="851"/>
      </w:tabs>
      <w:spacing w:before="240" w:after="60"/>
      <w:jc w:val="left"/>
    </w:pPr>
    <w:rPr>
      <w:rFonts w:ascii="Arial" w:eastAsia="SimSun" w:hAnsi="Arial" w:cs="Arial"/>
      <w:caps/>
      <w:kern w:val="32"/>
      <w:sz w:val="28"/>
      <w:szCs w:val="32"/>
      <w:lang w:val="en-AU" w:eastAsia="en-US"/>
    </w:rPr>
  </w:style>
  <w:style w:type="paragraph" w:customStyle="1" w:styleId="CopyrightDeclaration1">
    <w:name w:val="Copyright Declaration1"/>
    <w:rsid w:val="00141990"/>
    <w:pPr>
      <w:spacing w:before="80" w:after="80"/>
    </w:pPr>
    <w:rPr>
      <w:rFonts w:ascii="Arial" w:eastAsia="SimHei" w:hAnsi="Arial"/>
      <w:sz w:val="36"/>
      <w:lang w:eastAsia="zh-CN"/>
    </w:rPr>
  </w:style>
  <w:style w:type="paragraph" w:customStyle="1" w:styleId="Cover20">
    <w:name w:val="Cover2"/>
    <w:semiHidden/>
    <w:rsid w:val="00C5491A"/>
    <w:pPr>
      <w:widowControl w:val="0"/>
      <w:adjustRightInd w:val="0"/>
      <w:snapToGrid w:val="0"/>
      <w:spacing w:before="800" w:after="1200"/>
    </w:pPr>
    <w:rPr>
      <w:rFonts w:ascii="Arial" w:eastAsia="SimHei" w:hAnsi="Arial" w:cs="Arial"/>
      <w:b/>
      <w:bCs/>
      <w:noProof/>
      <w:sz w:val="36"/>
      <w:szCs w:val="36"/>
    </w:rPr>
  </w:style>
  <w:style w:type="paragraph" w:customStyle="1" w:styleId="Cover30">
    <w:name w:val="Cover3"/>
    <w:semiHidden/>
    <w:rsid w:val="00C5491A"/>
    <w:pPr>
      <w:adjustRightInd w:val="0"/>
      <w:snapToGrid w:val="0"/>
      <w:spacing w:before="80" w:after="80" w:line="240" w:lineRule="atLeast"/>
    </w:pPr>
    <w:rPr>
      <w:rFonts w:ascii="Arial" w:eastAsia="SimHei" w:hAnsi="Arial" w:cs="Arial"/>
      <w:noProof/>
      <w:sz w:val="32"/>
      <w:szCs w:val="32"/>
    </w:rPr>
  </w:style>
  <w:style w:type="paragraph" w:customStyle="1" w:styleId="Cover40">
    <w:name w:val="Cover4"/>
    <w:basedOn w:val="Normal"/>
    <w:semiHidden/>
    <w:rsid w:val="00C5491A"/>
    <w:rPr>
      <w:rFonts w:eastAsia="Arial"/>
      <w:b/>
      <w:bCs/>
      <w:sz w:val="24"/>
    </w:rPr>
  </w:style>
  <w:style w:type="character" w:customStyle="1" w:styleId="FigureDescriptionChar">
    <w:name w:val="Figure Description Char"/>
    <w:link w:val="FigureDescription"/>
    <w:rsid w:val="008C78D3"/>
    <w:rPr>
      <w:rFonts w:eastAsia="SimHei" w:cs="Arial"/>
      <w:spacing w:val="-4"/>
      <w:kern w:val="2"/>
      <w:sz w:val="21"/>
      <w:szCs w:val="21"/>
      <w:lang w:eastAsia="zh-CN"/>
    </w:rPr>
  </w:style>
  <w:style w:type="character" w:customStyle="1" w:styleId="FigureChar">
    <w:name w:val="Figure Char"/>
    <w:link w:val="Figure"/>
    <w:rsid w:val="00A563B9"/>
    <w:rPr>
      <w:rFonts w:eastAsia="SimSun" w:cs="Arial"/>
      <w:kern w:val="2"/>
      <w:sz w:val="21"/>
      <w:szCs w:val="21"/>
      <w:lang w:val="en-US" w:eastAsia="zh-CN" w:bidi="ar-SA"/>
    </w:rPr>
  </w:style>
  <w:style w:type="paragraph" w:customStyle="1" w:styleId="DocumentNumber">
    <w:name w:val="Document Number"/>
    <w:basedOn w:val="Normal"/>
    <w:rsid w:val="007976D0"/>
    <w:pPr>
      <w:spacing w:before="120" w:after="120"/>
    </w:pPr>
    <w:rPr>
      <w:rFonts w:ascii="Tahoma" w:hAnsi="Tahoma" w:cs="Tahoma"/>
      <w:b/>
      <w:kern w:val="0"/>
      <w:sz w:val="36"/>
      <w:szCs w:val="36"/>
      <w:lang w:val="en-AU" w:eastAsia="en-US"/>
    </w:rPr>
  </w:style>
  <w:style w:type="table" w:customStyle="1" w:styleId="TableNoFrame">
    <w:name w:val="Table No Frame"/>
    <w:basedOn w:val="TableGrid"/>
    <w:rsid w:val="00141990"/>
    <w:pPr>
      <w:adjustRightInd/>
      <w:snapToGrid/>
      <w:jc w:val="left"/>
    </w:pPr>
    <w:tblPr/>
    <w:trPr>
      <w:cantSplit/>
    </w:trPr>
  </w:style>
  <w:style w:type="paragraph" w:customStyle="1" w:styleId="DocumentTitle">
    <w:name w:val="Document Title"/>
    <w:basedOn w:val="Normal"/>
    <w:rsid w:val="007976D0"/>
    <w:pPr>
      <w:spacing w:before="120" w:after="120"/>
    </w:pPr>
    <w:rPr>
      <w:rFonts w:ascii="Tahoma" w:hAnsi="Tahoma" w:cs="Tahoma"/>
      <w:b/>
      <w:kern w:val="0"/>
      <w:sz w:val="40"/>
      <w:szCs w:val="40"/>
      <w:lang w:val="en-AU" w:eastAsia="en-US"/>
    </w:rPr>
  </w:style>
  <w:style w:type="paragraph" w:styleId="ListParagraph">
    <w:name w:val="List Paragraph"/>
    <w:basedOn w:val="Normal"/>
    <w:uiPriority w:val="34"/>
    <w:qFormat/>
    <w:rsid w:val="007B669D"/>
    <w:pPr>
      <w:ind w:firstLineChars="200" w:firstLine="420"/>
    </w:pPr>
  </w:style>
  <w:style w:type="character" w:customStyle="1" w:styleId="Heading3Char">
    <w:name w:val="Heading 3 Char"/>
    <w:aliases w:val="Underrubrik2 Char,H3 Char,3 Char,h3 Char,Titolo Sotto/Sottosezione Char,hhh Char,0H Char,l3 Char,list 3 Char,Head 3 Char,1.1.1 Char,3rd level Char,E3 Char,h31 Char,CT Char,Prophead 3 Char,HHHeading Char,Heading 31 Char,Heading 32 Char"/>
    <w:link w:val="Heading3"/>
    <w:rsid w:val="00C35B7A"/>
    <w:rPr>
      <w:rFonts w:ascii="Book Antiqua" w:eastAsia="SimHei" w:hAnsi="Book Antiqua" w:cs="SimSun"/>
      <w:b/>
      <w:noProof/>
      <w:sz w:val="32"/>
      <w:szCs w:val="32"/>
      <w:lang w:eastAsia="zh-CN"/>
    </w:rPr>
  </w:style>
  <w:style w:type="paragraph" w:styleId="BodyText">
    <w:name w:val="Body Text"/>
    <w:basedOn w:val="Normal"/>
    <w:link w:val="BodyTextChar"/>
    <w:semiHidden/>
    <w:rsid w:val="007E75B5"/>
    <w:pPr>
      <w:spacing w:after="120"/>
    </w:pPr>
  </w:style>
  <w:style w:type="character" w:customStyle="1" w:styleId="Heading1NoNumberChar">
    <w:name w:val="Heading1 No Number Char"/>
    <w:link w:val="Heading1NoNumber"/>
    <w:rsid w:val="00133DA2"/>
    <w:rPr>
      <w:rFonts w:ascii="Book Antiqua" w:eastAsia="SimSun" w:hAnsi="Book Antiqua" w:cs="Book Antiqua"/>
      <w:b/>
      <w:bCs/>
      <w:kern w:val="2"/>
      <w:sz w:val="44"/>
      <w:szCs w:val="44"/>
      <w:lang w:val="en-US" w:eastAsia="zh-CN" w:bidi="ar-SA"/>
    </w:rPr>
  </w:style>
  <w:style w:type="paragraph" w:customStyle="1" w:styleId="Style2">
    <w:name w:val="Style2"/>
    <w:basedOn w:val="Heading1"/>
    <w:next w:val="Index1"/>
    <w:rsid w:val="007976D0"/>
    <w:pPr>
      <w:keepLines/>
      <w:numPr>
        <w:numId w:val="19"/>
      </w:numPr>
      <w:pBdr>
        <w:bottom w:val="none" w:sz="0" w:space="0" w:color="auto"/>
      </w:pBdr>
      <w:spacing w:before="0" w:beforeAutospacing="1" w:after="0" w:afterAutospacing="1"/>
      <w:jc w:val="left"/>
    </w:pPr>
    <w:rPr>
      <w:rFonts w:ascii="Arial" w:eastAsia="Arial" w:hAnsi="Arial" w:cs="Times New Roman"/>
      <w:bCs w:val="0"/>
      <w:kern w:val="36"/>
      <w:sz w:val="28"/>
      <w:szCs w:val="48"/>
      <w:lang w:val="en-AU" w:eastAsia="en-AU"/>
    </w:rPr>
  </w:style>
  <w:style w:type="paragraph" w:customStyle="1" w:styleId="Body">
    <w:name w:val="Body"/>
    <w:basedOn w:val="Normal"/>
    <w:rsid w:val="006B5B60"/>
    <w:pPr>
      <w:keepLines/>
      <w:suppressLineNumbers/>
      <w:ind w:left="709"/>
    </w:pPr>
    <w:rPr>
      <w:rFonts w:cs="Times New Roman"/>
      <w:kern w:val="0"/>
      <w:sz w:val="24"/>
      <w:szCs w:val="20"/>
      <w:lang w:val="en-GB" w:eastAsia="en-US"/>
    </w:rPr>
  </w:style>
  <w:style w:type="character" w:customStyle="1" w:styleId="BodyTextChar">
    <w:name w:val="Body Text Char"/>
    <w:link w:val="BodyText"/>
    <w:rsid w:val="00141990"/>
    <w:rPr>
      <w:rFonts w:eastAsia="SimSun" w:cs="Arial"/>
      <w:kern w:val="2"/>
      <w:sz w:val="21"/>
      <w:szCs w:val="21"/>
      <w:lang w:val="en-US" w:eastAsia="zh-CN" w:bidi="ar-SA"/>
    </w:rPr>
  </w:style>
  <w:style w:type="paragraph" w:customStyle="1" w:styleId="Command">
    <w:name w:val="Command"/>
    <w:rsid w:val="00141990"/>
    <w:pPr>
      <w:spacing w:before="160" w:after="160"/>
    </w:pPr>
    <w:rPr>
      <w:rFonts w:ascii="Arial" w:eastAsia="SimHei" w:hAnsi="Arial" w:cs="Arial"/>
      <w:sz w:val="21"/>
      <w:szCs w:val="21"/>
      <w:lang w:eastAsia="zh-CN"/>
    </w:rPr>
  </w:style>
  <w:style w:type="character" w:customStyle="1" w:styleId="commandparameter">
    <w:name w:val="command parameter"/>
    <w:rsid w:val="00141990"/>
    <w:rPr>
      <w:rFonts w:ascii="Arial" w:eastAsia="SimSun" w:hAnsi="Arial"/>
      <w:i/>
      <w:color w:val="auto"/>
      <w:sz w:val="21"/>
      <w:szCs w:val="21"/>
    </w:rPr>
  </w:style>
  <w:style w:type="character" w:customStyle="1" w:styleId="commandkeywords">
    <w:name w:val="command keywords"/>
    <w:rsid w:val="00141990"/>
    <w:rPr>
      <w:rFonts w:ascii="Arial" w:eastAsia="SimSun" w:hAnsi="Arial"/>
      <w:b/>
      <w:color w:val="auto"/>
      <w:sz w:val="21"/>
      <w:szCs w:val="21"/>
    </w:rPr>
  </w:style>
  <w:style w:type="character" w:customStyle="1" w:styleId="BodyTextIndentChar">
    <w:name w:val="Body Text Indent Char"/>
    <w:link w:val="BodyTextIndent"/>
    <w:semiHidden/>
    <w:rsid w:val="007976D0"/>
    <w:rPr>
      <w:rFonts w:eastAsia="SimSun" w:cs="Arial"/>
      <w:kern w:val="2"/>
      <w:sz w:val="21"/>
      <w:szCs w:val="21"/>
      <w:lang w:val="en-US" w:eastAsia="zh-CN" w:bidi="ar-SA"/>
    </w:rPr>
  </w:style>
  <w:style w:type="character" w:customStyle="1" w:styleId="HeaderChar">
    <w:name w:val="Header Char"/>
    <w:aliases w:val="Header1 Char,hdr Char"/>
    <w:link w:val="Header"/>
    <w:uiPriority w:val="99"/>
    <w:rsid w:val="002E4296"/>
    <w:rPr>
      <w:rFonts w:eastAsia="SimSun" w:cs="Arial"/>
      <w:kern w:val="2"/>
      <w:sz w:val="18"/>
      <w:szCs w:val="18"/>
      <w:lang w:val="en-US" w:eastAsia="zh-CN" w:bidi="ar-SA"/>
    </w:rPr>
  </w:style>
  <w:style w:type="paragraph" w:customStyle="1" w:styleId="a">
    <w:name w:val="图样式"/>
    <w:basedOn w:val="Normal"/>
    <w:rsid w:val="00141990"/>
    <w:pPr>
      <w:keepNext/>
      <w:autoSpaceDE w:val="0"/>
      <w:autoSpaceDN w:val="0"/>
      <w:spacing w:before="80" w:after="80" w:line="360" w:lineRule="auto"/>
      <w:jc w:val="center"/>
    </w:pPr>
    <w:rPr>
      <w:rFonts w:cs="Times New Roman"/>
      <w:kern w:val="0"/>
      <w:szCs w:val="20"/>
    </w:rPr>
  </w:style>
  <w:style w:type="paragraph" w:customStyle="1" w:styleId="Default">
    <w:name w:val="Default"/>
    <w:rsid w:val="007976D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 w:eastAsia="en-AU"/>
    </w:rPr>
  </w:style>
  <w:style w:type="character" w:customStyle="1" w:styleId="FooterChar">
    <w:name w:val="Footer Char"/>
    <w:link w:val="Footer"/>
    <w:semiHidden/>
    <w:rsid w:val="007976D0"/>
    <w:rPr>
      <w:rFonts w:eastAsia="SimSun"/>
      <w:b/>
      <w:bCs/>
      <w:kern w:val="2"/>
      <w:sz w:val="22"/>
      <w:szCs w:val="22"/>
      <w:lang w:val="en-US" w:eastAsia="zh-CN" w:bidi="ar-SA"/>
    </w:rPr>
  </w:style>
  <w:style w:type="paragraph" w:styleId="NormalIndent">
    <w:name w:val="Normal Indent"/>
    <w:basedOn w:val="Normal"/>
    <w:semiHidden/>
    <w:rsid w:val="007E75B5"/>
    <w:pPr>
      <w:ind w:firstLineChars="200" w:firstLine="420"/>
    </w:pPr>
  </w:style>
  <w:style w:type="paragraph" w:customStyle="1" w:styleId="a0">
    <w:name w:val="封面说明"/>
    <w:basedOn w:val="Normal"/>
    <w:rsid w:val="007976D0"/>
    <w:pPr>
      <w:overflowPunct w:val="0"/>
      <w:spacing w:after="80"/>
      <w:ind w:left="1134"/>
      <w:jc w:val="center"/>
      <w:textAlignment w:val="baseline"/>
    </w:pPr>
    <w:rPr>
      <w:rFonts w:eastAsia="KaiTi_GB2312" w:hAnsi="Arial"/>
      <w:b/>
      <w:noProof/>
      <w:sz w:val="32"/>
      <w:szCs w:val="20"/>
      <w:lang w:val="en-AU"/>
    </w:rPr>
  </w:style>
  <w:style w:type="paragraph" w:customStyle="1" w:styleId="Heading1noNumber0">
    <w:name w:val="Heading1 no Number"/>
    <w:basedOn w:val="Heading1"/>
    <w:next w:val="Normal"/>
    <w:rsid w:val="00141990"/>
    <w:pPr>
      <w:pageBreakBefore/>
      <w:numPr>
        <w:numId w:val="0"/>
      </w:numPr>
      <w:pBdr>
        <w:bottom w:val="single" w:sz="4" w:space="1" w:color="auto"/>
      </w:pBdr>
      <w:outlineLvl w:val="9"/>
    </w:pPr>
    <w:rPr>
      <w:rFonts w:eastAsia="Times New Roman"/>
    </w:rPr>
  </w:style>
  <w:style w:type="paragraph" w:customStyle="1" w:styleId="a1">
    <w:name w:val="封面表格文本"/>
    <w:basedOn w:val="Normal"/>
    <w:rsid w:val="007976D0"/>
    <w:pPr>
      <w:spacing w:before="120" w:after="80"/>
      <w:ind w:left="1134"/>
      <w:jc w:val="center"/>
    </w:pPr>
    <w:rPr>
      <w:rFonts w:ascii="Courier New" w:hAnsi="Courier New" w:cs="Courier New"/>
      <w:b/>
      <w:bCs/>
      <w:sz w:val="24"/>
      <w:szCs w:val="24"/>
    </w:rPr>
  </w:style>
  <w:style w:type="paragraph" w:customStyle="1" w:styleId="a2">
    <w:name w:val="缺省文本"/>
    <w:basedOn w:val="Normal"/>
    <w:rsid w:val="007976D0"/>
    <w:pPr>
      <w:spacing w:before="80" w:after="80"/>
      <w:ind w:left="1134"/>
    </w:pPr>
    <w:rPr>
      <w:rFonts w:ascii="Courier New" w:hAnsi="Courier New" w:cs="Courier New"/>
      <w:sz w:val="20"/>
      <w:szCs w:val="20"/>
    </w:rPr>
  </w:style>
  <w:style w:type="paragraph" w:customStyle="1" w:styleId="TOCHeading1">
    <w:name w:val="TOC Heading1"/>
    <w:next w:val="TOC1"/>
    <w:rsid w:val="00141990"/>
    <w:pPr>
      <w:keepNext/>
      <w:snapToGrid w:val="0"/>
      <w:spacing w:before="480" w:after="360"/>
      <w:jc w:val="center"/>
    </w:pPr>
    <w:rPr>
      <w:rFonts w:ascii="Arial" w:eastAsia="SimHei" w:hAnsi="Arial" w:cs="Arial"/>
      <w:noProof/>
      <w:sz w:val="36"/>
      <w:szCs w:val="36"/>
      <w:lang w:eastAsia="zh-CN"/>
    </w:rPr>
  </w:style>
  <w:style w:type="paragraph" w:customStyle="1" w:styleId="a3">
    <w:name w:val="公司名称"/>
    <w:basedOn w:val="Normal"/>
    <w:rsid w:val="007976D0"/>
    <w:pPr>
      <w:widowControl w:val="0"/>
      <w:autoSpaceDE w:val="0"/>
      <w:autoSpaceDN w:val="0"/>
      <w:spacing w:before="240" w:line="360" w:lineRule="auto"/>
      <w:ind w:leftChars="800" w:left="800"/>
      <w:jc w:val="center"/>
    </w:pPr>
    <w:rPr>
      <w:rFonts w:cs="Times New Roman"/>
      <w:b/>
      <w:bCs/>
      <w:kern w:val="0"/>
      <w:sz w:val="28"/>
      <w:szCs w:val="28"/>
    </w:rPr>
  </w:style>
  <w:style w:type="table" w:customStyle="1" w:styleId="table0">
    <w:name w:val="table"/>
    <w:basedOn w:val="TableProfessional"/>
    <w:rsid w:val="00141990"/>
    <w:rPr>
      <w:rFonts w:eastAsia="Times New Roman"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stuartleslie">
    <w:name w:val="stuart leslie"/>
    <w:semiHidden/>
    <w:rsid w:val="007976D0"/>
    <w:rPr>
      <w:rFonts w:ascii="Arial" w:hAnsi="Arial" w:cs="Arial"/>
      <w:sz w:val="20"/>
      <w:szCs w:val="20"/>
    </w:rPr>
  </w:style>
  <w:style w:type="character" w:customStyle="1" w:styleId="BlockLabelChar">
    <w:name w:val="Block Label Char"/>
    <w:link w:val="BlockLabel"/>
    <w:rsid w:val="001B0411"/>
    <w:rPr>
      <w:rFonts w:ascii="Book Antiqua" w:eastAsia="SimHei" w:hAnsi="Book Antiqua" w:cs="Book Antiqua"/>
      <w:b/>
      <w:bCs/>
      <w:sz w:val="26"/>
      <w:szCs w:val="26"/>
      <w:lang w:eastAsia="zh-CN"/>
    </w:rPr>
  </w:style>
  <w:style w:type="paragraph" w:customStyle="1" w:styleId="2">
    <w:name w:val="样式2"/>
    <w:basedOn w:val="TableDescription"/>
    <w:link w:val="2Char"/>
    <w:qFormat/>
    <w:rsid w:val="001B0411"/>
    <w:pPr>
      <w:numPr>
        <w:numId w:val="17"/>
      </w:numPr>
    </w:pPr>
  </w:style>
  <w:style w:type="paragraph" w:customStyle="1" w:styleId="Style3">
    <w:name w:val="Style3"/>
    <w:basedOn w:val="BodyTextIndent"/>
    <w:rsid w:val="007976D0"/>
    <w:pPr>
      <w:ind w:left="480"/>
    </w:pPr>
    <w:rPr>
      <w:rFonts w:ascii="Arial" w:eastAsia="Arial" w:hAnsi="Arial"/>
      <w:kern w:val="0"/>
      <w:sz w:val="20"/>
      <w:szCs w:val="20"/>
      <w:lang w:eastAsia="en-AU"/>
    </w:rPr>
  </w:style>
  <w:style w:type="character" w:customStyle="1" w:styleId="2Char">
    <w:name w:val="样式2 Char"/>
    <w:link w:val="2"/>
    <w:rsid w:val="001B0411"/>
    <w:rPr>
      <w:rFonts w:eastAsia="SimHei" w:cs="Arial"/>
      <w:spacing w:val="-4"/>
      <w:kern w:val="2"/>
      <w:sz w:val="21"/>
      <w:szCs w:val="21"/>
      <w:lang w:eastAsia="zh-CN"/>
    </w:rPr>
  </w:style>
  <w:style w:type="paragraph" w:customStyle="1" w:styleId="StyleBodyTextIndentLatinArial10ptLeft2ch">
    <w:name w:val="Style Body Text Indent + (Latin) Arial 10 pt Left:  2 ch"/>
    <w:basedOn w:val="BodyTextIndent"/>
    <w:autoRedefine/>
    <w:rsid w:val="007976D0"/>
    <w:pPr>
      <w:ind w:left="480"/>
    </w:pPr>
    <w:rPr>
      <w:rFonts w:ascii="Arial" w:eastAsia="Arial" w:hAnsi="Arial"/>
      <w:kern w:val="0"/>
      <w:sz w:val="20"/>
      <w:szCs w:val="20"/>
      <w:lang w:val="en-GB" w:eastAsia="en-AU"/>
    </w:rPr>
  </w:style>
  <w:style w:type="paragraph" w:customStyle="1" w:styleId="Glossary">
    <w:name w:val="Glossary"/>
    <w:basedOn w:val="Normal"/>
    <w:rsid w:val="007976D0"/>
    <w:pPr>
      <w:suppressAutoHyphens/>
      <w:spacing w:before="120" w:after="40"/>
    </w:pPr>
    <w:rPr>
      <w:rFonts w:ascii="Arial" w:hAnsi="Arial" w:cs="Times New Roman"/>
      <w:kern w:val="0"/>
      <w:sz w:val="20"/>
      <w:szCs w:val="20"/>
      <w:lang w:val="en-GB" w:eastAsia="en-US"/>
    </w:rPr>
  </w:style>
  <w:style w:type="character" w:customStyle="1" w:styleId="tw4winMark">
    <w:name w:val="tw4winMark"/>
    <w:rsid w:val="00AC2D72"/>
    <w:rPr>
      <w:vanish/>
      <w:color w:val="800080"/>
      <w:vertAlign w:val="subscript"/>
    </w:rPr>
  </w:style>
  <w:style w:type="character" w:customStyle="1" w:styleId="TableTextChar">
    <w:name w:val="Table Text Char"/>
    <w:link w:val="TableText"/>
    <w:rsid w:val="007976D0"/>
    <w:rPr>
      <w:rFonts w:eastAsia="SimSun" w:cs="Arial"/>
      <w:snapToGrid w:val="0"/>
      <w:sz w:val="21"/>
      <w:szCs w:val="21"/>
      <w:lang w:val="en-US" w:eastAsia="zh-CN" w:bidi="ar-SA"/>
    </w:rPr>
  </w:style>
  <w:style w:type="paragraph" w:customStyle="1" w:styleId="BodyTextB">
    <w:name w:val="Body TextB"/>
    <w:basedOn w:val="Normal"/>
    <w:rsid w:val="006B5B60"/>
    <w:pPr>
      <w:spacing w:before="240"/>
      <w:ind w:left="1134"/>
      <w:jc w:val="both"/>
    </w:pPr>
    <w:rPr>
      <w:rFonts w:ascii="Arial" w:hAnsi="Arial" w:cs="Times New Roman"/>
      <w:b/>
      <w:spacing w:val="-5"/>
      <w:kern w:val="0"/>
      <w:sz w:val="20"/>
      <w:szCs w:val="20"/>
      <w:lang w:eastAsia="en-US"/>
    </w:rPr>
  </w:style>
  <w:style w:type="character" w:customStyle="1" w:styleId="hps">
    <w:name w:val="hps"/>
    <w:basedOn w:val="DefaultParagraphFont"/>
    <w:rsid w:val="004D77B2"/>
  </w:style>
  <w:style w:type="character" w:customStyle="1" w:styleId="DocumentMapChar">
    <w:name w:val="Document Map Char"/>
    <w:link w:val="DocumentMap"/>
    <w:semiHidden/>
    <w:rsid w:val="007976D0"/>
    <w:rPr>
      <w:rFonts w:eastAsia="SimSun" w:cs="Arial"/>
      <w:kern w:val="2"/>
      <w:sz w:val="21"/>
      <w:szCs w:val="21"/>
      <w:lang w:val="en-US" w:eastAsia="zh-CN" w:bidi="ar-SA"/>
    </w:rPr>
  </w:style>
  <w:style w:type="character" w:customStyle="1" w:styleId="hpsatn">
    <w:name w:val="hps atn"/>
    <w:basedOn w:val="DefaultParagraphFont"/>
    <w:rsid w:val="00CE1C0A"/>
  </w:style>
  <w:style w:type="character" w:customStyle="1" w:styleId="TerminalDisplayChar1">
    <w:name w:val="Terminal Display Char1"/>
    <w:link w:val="TerminalDisplay"/>
    <w:rsid w:val="00F26574"/>
    <w:rPr>
      <w:rFonts w:ascii="Courier New" w:hAnsi="Courier New" w:cs="Courier New"/>
      <w:snapToGrid w:val="0"/>
      <w:sz w:val="16"/>
      <w:szCs w:val="16"/>
      <w:lang w:val="en-US" w:eastAsia="zh-CN" w:bidi="ar-SA"/>
    </w:rPr>
  </w:style>
  <w:style w:type="character" w:customStyle="1" w:styleId="DateChar">
    <w:name w:val="Date Char"/>
    <w:link w:val="Date"/>
    <w:semiHidden/>
    <w:rsid w:val="007976D0"/>
    <w:rPr>
      <w:rFonts w:eastAsia="SimSun" w:cs="Arial"/>
      <w:kern w:val="2"/>
      <w:sz w:val="21"/>
      <w:szCs w:val="21"/>
      <w:lang w:val="en-US" w:eastAsia="zh-CN" w:bidi="ar-SA"/>
    </w:rPr>
  </w:style>
  <w:style w:type="paragraph" w:customStyle="1" w:styleId="a4">
    <w:name w:val="ÁÐ³ö¶ÎÂä"/>
    <w:basedOn w:val="Normal"/>
    <w:rsid w:val="00432AE3"/>
    <w:pPr>
      <w:ind w:firstLineChars="200" w:firstLine="420"/>
    </w:pPr>
    <w:rPr>
      <w:rFonts w:cs="Times New Roman"/>
      <w:snapToGrid w:val="0"/>
    </w:rPr>
  </w:style>
  <w:style w:type="character" w:customStyle="1" w:styleId="Heading2Char">
    <w:name w:val="Heading 2 Char"/>
    <w:aliases w:val="H2 Char,h2 Char,t2 Char,chapitre 1.1 Char,Titre 2bis Char,nul Char,Titre 2bis1 Char,nul1 Char,Title1 Char,2 Char,Header 2 Char,l2 Char,h21 Char,21 Char,Header 21 Char,l21 Char,h22 Char,22 Char,Header 22 Char,l22 Char,h23 Char,23 Char"/>
    <w:link w:val="Heading2"/>
    <w:rsid w:val="00A663E2"/>
    <w:rPr>
      <w:rFonts w:ascii="Book Antiqua" w:eastAsia="SimHei" w:hAnsi="Book Antiqua" w:cs="Book Antiqua"/>
      <w:b/>
      <w:bCs/>
      <w:noProof/>
      <w:sz w:val="36"/>
      <w:szCs w:val="36"/>
    </w:rPr>
  </w:style>
  <w:style w:type="paragraph" w:customStyle="1" w:styleId="Preread">
    <w:name w:val="Preread"/>
    <w:basedOn w:val="Heading1NoNumber"/>
    <w:qFormat/>
    <w:rsid w:val="00E45E60"/>
  </w:style>
  <w:style w:type="paragraph" w:customStyle="1" w:styleId="Listnumberdoublelinewide">
    <w:name w:val="List number double line (wide)"/>
    <w:basedOn w:val="Normal"/>
    <w:rsid w:val="007976D0"/>
    <w:pPr>
      <w:numPr>
        <w:numId w:val="20"/>
      </w:numPr>
      <w:tabs>
        <w:tab w:val="clear" w:pos="1673"/>
        <w:tab w:val="num" w:pos="360"/>
      </w:tabs>
      <w:spacing w:before="220"/>
      <w:ind w:left="360" w:hanging="360"/>
    </w:pPr>
    <w:rPr>
      <w:rFonts w:ascii="Arial" w:hAnsi="Arial" w:cs="Times New Roman"/>
      <w:kern w:val="0"/>
      <w:sz w:val="22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rsid w:val="007976D0"/>
    <w:rPr>
      <w:rFonts w:eastAsia="SimSun" w:cs="Arial"/>
      <w:kern w:val="2"/>
      <w:sz w:val="21"/>
      <w:szCs w:val="21"/>
      <w:lang w:val="en-US" w:eastAsia="zh-CN" w:bidi="ar-SA"/>
    </w:rPr>
  </w:style>
  <w:style w:type="character" w:customStyle="1" w:styleId="CommentSubjectChar">
    <w:name w:val="Comment Subject Char"/>
    <w:link w:val="CommentSubject"/>
    <w:uiPriority w:val="99"/>
    <w:semiHidden/>
    <w:rsid w:val="007976D0"/>
    <w:rPr>
      <w:rFonts w:eastAsia="SimSun" w:cs="Arial"/>
      <w:b/>
      <w:bCs/>
      <w:kern w:val="2"/>
      <w:sz w:val="21"/>
      <w:szCs w:val="21"/>
      <w:lang w:val="en-US" w:eastAsia="zh-CN" w:bidi="ar-SA"/>
    </w:rPr>
  </w:style>
  <w:style w:type="character" w:customStyle="1" w:styleId="BodyText3Char">
    <w:name w:val="Body Text 3 Char"/>
    <w:link w:val="BodyText3"/>
    <w:semiHidden/>
    <w:rsid w:val="007976D0"/>
    <w:rPr>
      <w:rFonts w:eastAsia="SimSun" w:cs="Arial"/>
      <w:kern w:val="2"/>
      <w:sz w:val="16"/>
      <w:szCs w:val="16"/>
      <w:lang w:val="en-US" w:eastAsia="zh-CN" w:bidi="ar-SA"/>
    </w:rPr>
  </w:style>
  <w:style w:type="paragraph" w:customStyle="1" w:styleId="FigureStyle">
    <w:name w:val="Figure Style"/>
    <w:basedOn w:val="Normal"/>
    <w:rsid w:val="007976D0"/>
    <w:pPr>
      <w:keepNext/>
      <w:autoSpaceDE w:val="0"/>
      <w:autoSpaceDN w:val="0"/>
      <w:spacing w:before="80" w:after="80" w:line="360" w:lineRule="auto"/>
      <w:jc w:val="center"/>
    </w:pPr>
    <w:rPr>
      <w:rFonts w:cs="Times New Roman"/>
      <w:kern w:val="0"/>
    </w:rPr>
  </w:style>
  <w:style w:type="character" w:customStyle="1" w:styleId="TableDescriptionChar">
    <w:name w:val="Table Description Char"/>
    <w:rsid w:val="00766A36"/>
    <w:rPr>
      <w:rFonts w:eastAsia="SimHei" w:cs="Arial"/>
      <w:spacing w:val="-4"/>
      <w:kern w:val="2"/>
      <w:sz w:val="21"/>
      <w:szCs w:val="21"/>
      <w:lang w:bidi="ar-SA"/>
    </w:rPr>
  </w:style>
  <w:style w:type="paragraph" w:customStyle="1" w:styleId="D3">
    <w:name w:val="¡§¡éD3?????"/>
    <w:basedOn w:val="Normal"/>
    <w:rsid w:val="00432AE3"/>
    <w:pPr>
      <w:ind w:firstLineChars="200" w:firstLine="420"/>
    </w:pPr>
    <w:rPr>
      <w:rFonts w:cs="Times New Roman"/>
      <w:snapToGrid w:val="0"/>
    </w:rPr>
  </w:style>
  <w:style w:type="paragraph" w:customStyle="1" w:styleId="RFIRFQOriginalText">
    <w:name w:val="RFI/RFQ Original Text"/>
    <w:rsid w:val="007976D0"/>
    <w:pPr>
      <w:spacing w:before="240" w:after="240"/>
      <w:ind w:left="3515"/>
    </w:pPr>
    <w:rPr>
      <w:rFonts w:ascii="Arial" w:hAnsi="Arial"/>
      <w:noProof/>
    </w:rPr>
  </w:style>
  <w:style w:type="paragraph" w:customStyle="1" w:styleId="FP-Text">
    <w:name w:val="FP-Text"/>
    <w:rsid w:val="00766A36"/>
    <w:pPr>
      <w:numPr>
        <w:numId w:val="27"/>
      </w:numPr>
      <w:ind w:left="0" w:firstLine="0"/>
    </w:pPr>
    <w:rPr>
      <w:rFonts w:ascii="Arial" w:hAnsi="Arial"/>
      <w:lang w:val="en-GB"/>
    </w:rPr>
  </w:style>
  <w:style w:type="table" w:customStyle="1" w:styleId="a5">
    <w:name w:val="正文中的表格"/>
    <w:basedOn w:val="TableGrid"/>
    <w:rsid w:val="007976D0"/>
    <w:pPr>
      <w:widowControl/>
      <w:adjustRightInd/>
      <w:snapToGrid/>
    </w:pPr>
    <w:rPr>
      <w:rFonts w:ascii="Arial Narrow" w:hAnsi="Arial Narrow" w:cs="Arial Narrow"/>
    </w:rPr>
    <w:tblPr>
      <w:tblInd w:w="12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</w:style>
  <w:style w:type="paragraph" w:customStyle="1" w:styleId="20">
    <w:name w:val="ÑùÊ½2"/>
    <w:rsid w:val="005A6F0F"/>
    <w:pPr>
      <w:keepNext/>
      <w:topLinePunct/>
      <w:adjustRightInd w:val="0"/>
      <w:snapToGrid w:val="0"/>
      <w:spacing w:before="320" w:after="80" w:line="240" w:lineRule="atLeast"/>
      <w:ind w:left="1701"/>
      <w:outlineLvl w:val="7"/>
    </w:pPr>
    <w:rPr>
      <w:rFonts w:eastAsia="SimHei"/>
      <w:snapToGrid w:val="0"/>
      <w:spacing w:val="-4"/>
      <w:kern w:val="2"/>
      <w:sz w:val="21"/>
      <w:szCs w:val="21"/>
      <w:lang w:eastAsia="zh-CN"/>
    </w:rPr>
  </w:style>
  <w:style w:type="paragraph" w:customStyle="1" w:styleId="FigureCaption">
    <w:name w:val="Figure Caption"/>
    <w:basedOn w:val="Caption"/>
    <w:next w:val="Normal"/>
    <w:rsid w:val="007976D0"/>
    <w:pPr>
      <w:spacing w:before="240" w:after="120"/>
      <w:ind w:left="1134"/>
      <w:jc w:val="center"/>
    </w:pPr>
    <w:rPr>
      <w:rFonts w:eastAsia="SimSun" w:cs="Times New Roman"/>
      <w:spacing w:val="-5"/>
      <w:kern w:val="0"/>
      <w:sz w:val="18"/>
      <w:lang w:eastAsia="en-US"/>
    </w:rPr>
  </w:style>
  <w:style w:type="paragraph" w:customStyle="1" w:styleId="21">
    <w:name w:val="?¨´¨º?2"/>
    <w:rsid w:val="005A6F0F"/>
    <w:pPr>
      <w:keepNext/>
      <w:topLinePunct/>
      <w:adjustRightInd w:val="0"/>
      <w:snapToGrid w:val="0"/>
      <w:spacing w:before="320" w:after="80" w:line="240" w:lineRule="atLeast"/>
      <w:ind w:left="1701"/>
      <w:outlineLvl w:val="7"/>
    </w:pPr>
    <w:rPr>
      <w:rFonts w:eastAsia="SimHei"/>
      <w:spacing w:val="-4"/>
      <w:kern w:val="2"/>
      <w:sz w:val="21"/>
      <w:szCs w:val="21"/>
      <w:lang w:eastAsia="zh-CN"/>
    </w:rPr>
  </w:style>
  <w:style w:type="paragraph" w:customStyle="1" w:styleId="o2">
    <w:name w:val="?¡§¡ä¡§o?2"/>
    <w:rsid w:val="005A6F0F"/>
    <w:pPr>
      <w:keepNext/>
      <w:topLinePunct/>
      <w:adjustRightInd w:val="0"/>
      <w:snapToGrid w:val="0"/>
      <w:spacing w:before="320" w:after="80" w:line="240" w:lineRule="atLeast"/>
      <w:ind w:left="1701"/>
      <w:outlineLvl w:val="7"/>
    </w:pPr>
    <w:rPr>
      <w:rFonts w:eastAsia="SimHei"/>
      <w:snapToGrid w:val="0"/>
      <w:spacing w:val="-4"/>
      <w:kern w:val="2"/>
      <w:sz w:val="21"/>
      <w:szCs w:val="21"/>
      <w:lang w:eastAsia="zh-CN"/>
    </w:rPr>
  </w:style>
  <w:style w:type="paragraph" w:customStyle="1" w:styleId="o20">
    <w:name w:val="??¡ì???¡ìo?2"/>
    <w:rsid w:val="005A6F0F"/>
    <w:pPr>
      <w:keepNext/>
      <w:topLinePunct/>
      <w:adjustRightInd w:val="0"/>
      <w:snapToGrid w:val="0"/>
      <w:spacing w:before="320" w:after="80" w:line="240" w:lineRule="atLeast"/>
      <w:ind w:left="1701"/>
      <w:outlineLvl w:val="7"/>
    </w:pPr>
    <w:rPr>
      <w:rFonts w:eastAsia="SimHei"/>
      <w:spacing w:val="-4"/>
      <w:kern w:val="2"/>
      <w:sz w:val="21"/>
      <w:szCs w:val="21"/>
      <w:lang w:eastAsia="zh-CN"/>
    </w:rPr>
  </w:style>
  <w:style w:type="character" w:customStyle="1" w:styleId="BodyText2Char">
    <w:name w:val="Body Text 2 Char"/>
    <w:link w:val="BodyText2"/>
    <w:semiHidden/>
    <w:rsid w:val="007976D0"/>
    <w:rPr>
      <w:rFonts w:eastAsia="SimSun" w:cs="Arial"/>
      <w:kern w:val="2"/>
      <w:sz w:val="21"/>
      <w:szCs w:val="21"/>
      <w:lang w:val="en-US" w:eastAsia="zh-CN" w:bidi="ar-SA"/>
    </w:rPr>
  </w:style>
  <w:style w:type="paragraph" w:customStyle="1" w:styleId="a6">
    <w:name w:val="表格题注"/>
    <w:next w:val="Normal"/>
    <w:rsid w:val="007976D0"/>
    <w:pPr>
      <w:keepLines/>
      <w:spacing w:beforeLines="100" w:before="240"/>
      <w:ind w:left="1089" w:hanging="369"/>
      <w:jc w:val="center"/>
    </w:pPr>
    <w:rPr>
      <w:rFonts w:ascii="Arial" w:hAnsi="Arial"/>
      <w:sz w:val="18"/>
      <w:szCs w:val="18"/>
      <w:lang w:eastAsia="zh-CN"/>
    </w:rPr>
  </w:style>
  <w:style w:type="paragraph" w:customStyle="1" w:styleId="a7">
    <w:name w:val="表格文本"/>
    <w:rsid w:val="007976D0"/>
    <w:pPr>
      <w:tabs>
        <w:tab w:val="decimal" w:pos="0"/>
      </w:tabs>
    </w:pPr>
    <w:rPr>
      <w:rFonts w:ascii="Arial" w:hAnsi="Arial"/>
      <w:noProof/>
      <w:sz w:val="21"/>
      <w:szCs w:val="21"/>
      <w:lang w:eastAsia="zh-CN"/>
    </w:rPr>
  </w:style>
  <w:style w:type="paragraph" w:customStyle="1" w:styleId="a8">
    <w:name w:val="表头文本"/>
    <w:rsid w:val="007976D0"/>
    <w:pPr>
      <w:jc w:val="center"/>
    </w:pPr>
    <w:rPr>
      <w:rFonts w:ascii="Arial" w:hAnsi="Arial"/>
      <w:b/>
      <w:sz w:val="21"/>
      <w:szCs w:val="21"/>
      <w:lang w:eastAsia="zh-CN"/>
    </w:rPr>
  </w:style>
  <w:style w:type="table" w:customStyle="1" w:styleId="a9">
    <w:name w:val="表样式"/>
    <w:basedOn w:val="TableNormal"/>
    <w:rsid w:val="007976D0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a">
    <w:name w:val="插图题注"/>
    <w:next w:val="Normal"/>
    <w:rsid w:val="007976D0"/>
    <w:pPr>
      <w:spacing w:afterLines="100" w:after="240"/>
      <w:ind w:left="1089" w:hanging="369"/>
      <w:jc w:val="center"/>
    </w:pPr>
    <w:rPr>
      <w:rFonts w:ascii="Arial" w:hAnsi="Arial"/>
      <w:sz w:val="18"/>
      <w:szCs w:val="18"/>
      <w:lang w:eastAsia="zh-CN"/>
    </w:rPr>
  </w:style>
  <w:style w:type="paragraph" w:customStyle="1" w:styleId="ab">
    <w:name w:val="文档标题"/>
    <w:basedOn w:val="Normal"/>
    <w:rsid w:val="007976D0"/>
    <w:pPr>
      <w:widowControl w:val="0"/>
      <w:tabs>
        <w:tab w:val="left" w:pos="0"/>
      </w:tabs>
      <w:spacing w:before="300" w:after="300"/>
      <w:jc w:val="center"/>
    </w:pPr>
    <w:rPr>
      <w:rFonts w:ascii="Arial" w:eastAsia="SimHei" w:hAnsi="Arial" w:cs="Times New Roman"/>
      <w:sz w:val="36"/>
      <w:szCs w:val="36"/>
    </w:rPr>
  </w:style>
  <w:style w:type="paragraph" w:customStyle="1" w:styleId="o21">
    <w:name w:val="???¨¬????¨¬o?2"/>
    <w:rsid w:val="005A6F0F"/>
    <w:pPr>
      <w:keepNext/>
      <w:topLinePunct/>
      <w:adjustRightInd w:val="0"/>
      <w:snapToGrid w:val="0"/>
      <w:spacing w:before="320" w:after="80" w:line="240" w:lineRule="atLeast"/>
      <w:ind w:left="1701"/>
      <w:outlineLvl w:val="7"/>
    </w:pPr>
    <w:rPr>
      <w:rFonts w:eastAsia="SimHei"/>
      <w:snapToGrid w:val="0"/>
      <w:spacing w:val="-4"/>
      <w:kern w:val="2"/>
      <w:sz w:val="21"/>
      <w:szCs w:val="21"/>
      <w:lang w:eastAsia="zh-CN"/>
    </w:rPr>
  </w:style>
  <w:style w:type="paragraph" w:customStyle="1" w:styleId="ac">
    <w:name w:val="注示头"/>
    <w:basedOn w:val="Normal"/>
    <w:rsid w:val="007976D0"/>
    <w:pPr>
      <w:widowControl w:val="0"/>
      <w:pBdr>
        <w:top w:val="single" w:sz="4" w:space="1" w:color="000000"/>
      </w:pBdr>
      <w:jc w:val="both"/>
    </w:pPr>
    <w:rPr>
      <w:rFonts w:ascii="Arial" w:eastAsia="SimHei" w:hAnsi="Arial" w:cs="Times New Roman"/>
      <w:sz w:val="18"/>
    </w:rPr>
  </w:style>
  <w:style w:type="paragraph" w:customStyle="1" w:styleId="ad">
    <w:name w:val="注示文本"/>
    <w:basedOn w:val="Normal"/>
    <w:rsid w:val="007976D0"/>
    <w:pPr>
      <w:widowControl w:val="0"/>
      <w:pBdr>
        <w:bottom w:val="single" w:sz="4" w:space="1" w:color="000000"/>
      </w:pBdr>
      <w:ind w:firstLine="360"/>
      <w:jc w:val="both"/>
    </w:pPr>
    <w:rPr>
      <w:rFonts w:ascii="Arial" w:eastAsia="KaiTi_GB2312" w:hAnsi="Arial" w:cs="Times New Roman"/>
      <w:sz w:val="18"/>
      <w:szCs w:val="18"/>
    </w:rPr>
  </w:style>
  <w:style w:type="paragraph" w:customStyle="1" w:styleId="o22">
    <w:name w:val="???¡§?????¡§?o?2"/>
    <w:rsid w:val="005A6F0F"/>
    <w:pPr>
      <w:keepNext/>
      <w:topLinePunct/>
      <w:adjustRightInd w:val="0"/>
      <w:snapToGrid w:val="0"/>
      <w:spacing w:before="320" w:after="80" w:line="240" w:lineRule="atLeast"/>
      <w:ind w:left="1701"/>
      <w:outlineLvl w:val="7"/>
    </w:pPr>
    <w:rPr>
      <w:rFonts w:eastAsia="SimHei"/>
      <w:spacing w:val="-4"/>
      <w:kern w:val="2"/>
      <w:sz w:val="21"/>
      <w:szCs w:val="21"/>
      <w:lang w:eastAsia="zh-CN"/>
    </w:rPr>
  </w:style>
  <w:style w:type="paragraph" w:customStyle="1" w:styleId="o23">
    <w:name w:val="????¡ì??????¡ì?o?2"/>
    <w:rsid w:val="005A6F0F"/>
    <w:pPr>
      <w:keepNext/>
      <w:topLinePunct/>
      <w:adjustRightInd w:val="0"/>
      <w:snapToGrid w:val="0"/>
      <w:spacing w:before="320" w:after="80" w:line="240" w:lineRule="atLeast"/>
      <w:ind w:left="1701"/>
      <w:outlineLvl w:val="7"/>
    </w:pPr>
    <w:rPr>
      <w:rFonts w:eastAsia="SimHei"/>
      <w:snapToGrid w:val="0"/>
      <w:spacing w:val="-4"/>
      <w:kern w:val="2"/>
      <w:sz w:val="21"/>
      <w:szCs w:val="21"/>
      <w:lang w:eastAsia="zh-CN"/>
    </w:rPr>
  </w:style>
  <w:style w:type="character" w:customStyle="1" w:styleId="BodyTextFirstIndentChar">
    <w:name w:val="Body Text First Indent Char"/>
    <w:link w:val="BodyTextFirstIndent"/>
    <w:semiHidden/>
    <w:rsid w:val="006B5B60"/>
    <w:rPr>
      <w:rFonts w:eastAsia="SimSun" w:cs="Arial"/>
      <w:kern w:val="2"/>
      <w:sz w:val="21"/>
      <w:szCs w:val="21"/>
      <w:lang w:val="en-US" w:eastAsia="zh-CN" w:bidi="ar-SA"/>
    </w:rPr>
  </w:style>
  <w:style w:type="paragraph" w:customStyle="1" w:styleId="o24">
    <w:name w:val="?????¨¬???????¨¬?o?2"/>
    <w:rsid w:val="005A6F0F"/>
    <w:pPr>
      <w:keepNext/>
      <w:topLinePunct/>
      <w:adjustRightInd w:val="0"/>
      <w:snapToGrid w:val="0"/>
      <w:spacing w:before="320" w:after="80" w:line="240" w:lineRule="atLeast"/>
      <w:ind w:left="1701"/>
      <w:outlineLvl w:val="7"/>
    </w:pPr>
    <w:rPr>
      <w:rFonts w:eastAsia="SimHei"/>
      <w:spacing w:val="-4"/>
      <w:kern w:val="2"/>
      <w:sz w:val="21"/>
      <w:szCs w:val="21"/>
      <w:lang w:eastAsia="zh-CN"/>
    </w:rPr>
  </w:style>
  <w:style w:type="character" w:customStyle="1" w:styleId="FootnoteTextChar">
    <w:name w:val="Footnote Text Char"/>
    <w:link w:val="FootnoteText"/>
    <w:semiHidden/>
    <w:rsid w:val="007976D0"/>
    <w:rPr>
      <w:rFonts w:eastAsia="SimSun" w:cs="Arial"/>
      <w:kern w:val="2"/>
      <w:sz w:val="18"/>
      <w:szCs w:val="18"/>
      <w:lang w:val="en-US" w:eastAsia="zh-CN" w:bidi="ar-SA"/>
    </w:rPr>
  </w:style>
  <w:style w:type="paragraph" w:customStyle="1" w:styleId="1H1R1H11H12H111H13H112H14H113H15H114H16H115H">
    <w:name w:val="样式 标题 1H1R1H11H12H111H13H112H14H113H15H114H16H115H..."/>
    <w:basedOn w:val="Heading1"/>
    <w:rsid w:val="007976D0"/>
    <w:pPr>
      <w:keepLines/>
      <w:numPr>
        <w:numId w:val="0"/>
      </w:numPr>
      <w:pBdr>
        <w:bottom w:val="none" w:sz="0" w:space="0" w:color="auto"/>
      </w:pBdr>
      <w:tabs>
        <w:tab w:val="num" w:pos="1860"/>
      </w:tabs>
      <w:autoSpaceDE w:val="0"/>
      <w:autoSpaceDN w:val="0"/>
      <w:spacing w:before="480" w:after="360"/>
      <w:ind w:left="1860" w:hanging="420"/>
      <w:jc w:val="both"/>
    </w:pPr>
    <w:rPr>
      <w:rFonts w:ascii="KaiTi_GB2312" w:eastAsia="Arial Black" w:hAnsi="Arial" w:cs="SimSun"/>
      <w:b w:val="0"/>
      <w:color w:val="000000"/>
      <w:kern w:val="44"/>
      <w:sz w:val="24"/>
      <w:szCs w:val="20"/>
    </w:rPr>
  </w:style>
  <w:style w:type="paragraph" w:customStyle="1" w:styleId="2H2221R2H21H22H211H23H212H24H213H25H214H26H">
    <w:name w:val="样式 标题 2H2221R2H21H22H211H23H212H24H213H25H214H26H..."/>
    <w:basedOn w:val="Heading2"/>
    <w:rsid w:val="007976D0"/>
    <w:pPr>
      <w:numPr>
        <w:ilvl w:val="0"/>
        <w:numId w:val="0"/>
      </w:numPr>
      <w:tabs>
        <w:tab w:val="num" w:pos="2280"/>
      </w:tabs>
      <w:spacing w:before="240" w:after="240"/>
      <w:ind w:left="2280" w:hanging="420"/>
    </w:pPr>
    <w:rPr>
      <w:rFonts w:ascii="Arial" w:eastAsia="Arial Black" w:hAnsi="Arial" w:cs="SimSun"/>
      <w:b w:val="0"/>
      <w:noProof w:val="0"/>
      <w:kern w:val="2"/>
      <w:sz w:val="22"/>
      <w:szCs w:val="20"/>
      <w:lang w:eastAsia="zh-CN"/>
    </w:rPr>
  </w:style>
  <w:style w:type="paragraph" w:customStyle="1" w:styleId="o25">
    <w:name w:val="?????¡§????????¡§??o?2"/>
    <w:rsid w:val="005A6F0F"/>
    <w:pPr>
      <w:keepNext/>
      <w:topLinePunct/>
      <w:adjustRightInd w:val="0"/>
      <w:snapToGrid w:val="0"/>
      <w:spacing w:before="320" w:after="80" w:line="240" w:lineRule="atLeast"/>
      <w:ind w:left="1701"/>
      <w:outlineLvl w:val="7"/>
    </w:pPr>
    <w:rPr>
      <w:rFonts w:eastAsia="SimHei"/>
      <w:snapToGrid w:val="0"/>
      <w:spacing w:val="-4"/>
      <w:kern w:val="2"/>
      <w:sz w:val="21"/>
      <w:szCs w:val="21"/>
      <w:lang w:eastAsia="zh-CN"/>
    </w:rPr>
  </w:style>
  <w:style w:type="paragraph" w:customStyle="1" w:styleId="o26">
    <w:name w:val="??????¡ì?????????¡ì??o?2"/>
    <w:rsid w:val="005A6F0F"/>
    <w:pPr>
      <w:keepNext/>
      <w:topLinePunct/>
      <w:adjustRightInd w:val="0"/>
      <w:snapToGrid w:val="0"/>
      <w:spacing w:before="320" w:after="80" w:line="240" w:lineRule="atLeast"/>
      <w:ind w:left="1701"/>
      <w:outlineLvl w:val="7"/>
    </w:pPr>
    <w:rPr>
      <w:rFonts w:eastAsia="SimHei"/>
      <w:spacing w:val="-4"/>
      <w:kern w:val="2"/>
      <w:sz w:val="21"/>
      <w:szCs w:val="21"/>
      <w:lang w:eastAsia="zh-CN"/>
    </w:rPr>
  </w:style>
  <w:style w:type="paragraph" w:customStyle="1" w:styleId="D30">
    <w:name w:val="??¨¬?¡§|D3?????"/>
    <w:basedOn w:val="Normal"/>
    <w:rsid w:val="00B9571F"/>
    <w:pPr>
      <w:ind w:firstLineChars="200" w:firstLine="420"/>
    </w:pPr>
    <w:rPr>
      <w:rFonts w:cs="Times New Roman"/>
      <w:snapToGrid w:val="0"/>
    </w:rPr>
  </w:style>
  <w:style w:type="paragraph" w:customStyle="1" w:styleId="D31">
    <w:name w:val="??¡§???¡ì|D3?????"/>
    <w:basedOn w:val="Normal"/>
    <w:rsid w:val="00B9571F"/>
    <w:pPr>
      <w:ind w:firstLineChars="200" w:firstLine="420"/>
    </w:pPr>
    <w:rPr>
      <w:rFonts w:cs="Times New Roman"/>
    </w:rPr>
  </w:style>
  <w:style w:type="paragraph" w:customStyle="1" w:styleId="D32">
    <w:name w:val="???¡ì????¨¬|D3?????"/>
    <w:basedOn w:val="Normal"/>
    <w:rsid w:val="00B9571F"/>
    <w:pPr>
      <w:ind w:firstLineChars="200" w:firstLine="420"/>
    </w:pPr>
    <w:rPr>
      <w:rFonts w:cs="Times New Roman"/>
      <w:snapToGrid w:val="0"/>
    </w:rPr>
  </w:style>
  <w:style w:type="paragraph" w:customStyle="1" w:styleId="ae">
    <w:name w:val="封面标题"/>
    <w:basedOn w:val="Normal"/>
    <w:link w:val="Char"/>
    <w:rsid w:val="007976D0"/>
    <w:pPr>
      <w:overflowPunct w:val="0"/>
      <w:autoSpaceDE w:val="0"/>
      <w:autoSpaceDN w:val="0"/>
      <w:ind w:left="397"/>
      <w:jc w:val="center"/>
      <w:textAlignment w:val="baseline"/>
    </w:pPr>
    <w:rPr>
      <w:rFonts w:eastAsia="SimHei" w:cs="Times New Roman"/>
      <w:b/>
      <w:noProof/>
      <w:sz w:val="72"/>
      <w:szCs w:val="20"/>
    </w:rPr>
  </w:style>
  <w:style w:type="paragraph" w:customStyle="1" w:styleId="D33">
    <w:name w:val="????¨¬????¡§?|D3?????"/>
    <w:basedOn w:val="Normal"/>
    <w:rsid w:val="00B9571F"/>
    <w:pPr>
      <w:ind w:firstLineChars="200" w:firstLine="420"/>
    </w:pPr>
    <w:rPr>
      <w:rFonts w:cs="Times New Roman"/>
    </w:rPr>
  </w:style>
  <w:style w:type="paragraph" w:customStyle="1" w:styleId="NumberPoints">
    <w:name w:val="Number Points"/>
    <w:rsid w:val="00766A36"/>
    <w:pPr>
      <w:numPr>
        <w:numId w:val="28"/>
      </w:numPr>
      <w:spacing w:before="120"/>
    </w:pPr>
    <w:rPr>
      <w:rFonts w:ascii="Book Antiqua" w:hAnsi="Book Antiqua"/>
      <w:color w:val="000000"/>
      <w:lang w:val="en-AU"/>
    </w:rPr>
  </w:style>
  <w:style w:type="paragraph" w:customStyle="1" w:styleId="11BodyText">
    <w:name w:val="11 BodyText"/>
    <w:basedOn w:val="Normal"/>
    <w:rsid w:val="007617C6"/>
    <w:pPr>
      <w:suppressAutoHyphens/>
      <w:spacing w:after="220"/>
    </w:pPr>
    <w:rPr>
      <w:rFonts w:ascii="Arial" w:eastAsia="Times New Roman" w:hAnsi="Arial" w:cs="Times New Roman"/>
      <w:kern w:val="0"/>
      <w:sz w:val="22"/>
      <w:szCs w:val="20"/>
      <w:lang w:val="en-GB" w:eastAsia="ar-SA"/>
    </w:rPr>
  </w:style>
  <w:style w:type="paragraph" w:customStyle="1" w:styleId="TableData">
    <w:name w:val="TableData"/>
    <w:basedOn w:val="Normal"/>
    <w:rsid w:val="006D1B9D"/>
    <w:pPr>
      <w:spacing w:before="60" w:after="60"/>
      <w:jc w:val="both"/>
    </w:pPr>
    <w:rPr>
      <w:rFonts w:ascii="Arial" w:eastAsia="Times New Roman" w:hAnsi="Arial" w:cs="Times New Roman"/>
      <w:kern w:val="0"/>
      <w:sz w:val="20"/>
      <w:szCs w:val="20"/>
      <w:lang w:val="en-AU" w:eastAsia="en-AU"/>
    </w:rPr>
  </w:style>
  <w:style w:type="table" w:customStyle="1" w:styleId="af">
    <w:name w:val="表格样式"/>
    <w:basedOn w:val="TableNormal"/>
    <w:rsid w:val="007976D0"/>
    <w:pPr>
      <w:numPr>
        <w:numId w:val="36"/>
      </w:numPr>
      <w:ind w:leftChars="10" w:left="10" w:rightChars="10" w:right="10" w:hanging="360"/>
      <w:jc w:val="center"/>
    </w:pPr>
    <w:rPr>
      <w:rFonts w:ascii="Arial" w:hAnsi="Arial"/>
      <w:sz w:val="18"/>
      <w:szCs w:val="18"/>
    </w:rPr>
    <w:tblPr>
      <w:tblInd w:w="1247" w:type="dxa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eastAsia="Arial" w:hAnsi="Arial"/>
        <w:b/>
        <w:sz w:val="20"/>
      </w:rPr>
      <w:tblPr/>
      <w:tcPr>
        <w:tcBorders>
          <w:top w:val="double" w:sz="2" w:space="0" w:color="auto"/>
          <w:left w:val="double" w:sz="2" w:space="0" w:color="auto"/>
          <w:bottom w:val="nil"/>
          <w:right w:val="double" w:sz="2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Itemtext">
    <w:name w:val="Item text"/>
    <w:basedOn w:val="Normal"/>
    <w:next w:val="Normal"/>
    <w:rsid w:val="007976D0"/>
    <w:pPr>
      <w:tabs>
        <w:tab w:val="num" w:pos="1440"/>
      </w:tabs>
      <w:spacing w:beforeLines="20" w:before="48" w:afterLines="20" w:after="48"/>
      <w:ind w:left="1440" w:hanging="306"/>
      <w:jc w:val="both"/>
    </w:pPr>
    <w:rPr>
      <w:rFonts w:ascii="Arial" w:eastAsia="Arial" w:hAnsi="Arial" w:cs="Times New Roman"/>
      <w:sz w:val="20"/>
      <w:szCs w:val="24"/>
    </w:rPr>
  </w:style>
  <w:style w:type="character" w:customStyle="1" w:styleId="apple-style-span">
    <w:name w:val="apple-style-span"/>
    <w:basedOn w:val="DefaultParagraphFont"/>
    <w:rsid w:val="00355D19"/>
  </w:style>
  <w:style w:type="paragraph" w:customStyle="1" w:styleId="xl94">
    <w:name w:val="xl94"/>
    <w:basedOn w:val="Normal"/>
    <w:rsid w:val="00DE1E2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kern w:val="0"/>
      <w:sz w:val="16"/>
      <w:szCs w:val="16"/>
    </w:rPr>
  </w:style>
  <w:style w:type="paragraph" w:customStyle="1" w:styleId="Noram">
    <w:name w:val="Noram"/>
    <w:basedOn w:val="PlainText"/>
    <w:rsid w:val="00337815"/>
    <w:rPr>
      <w:rFonts w:ascii="Arial" w:eastAsia="PMingLiU" w:hAnsi="Arial" w:cs="Arial"/>
      <w:lang w:eastAsia="zh-TW"/>
    </w:rPr>
  </w:style>
  <w:style w:type="character" w:customStyle="1" w:styleId="word">
    <w:name w:val="word"/>
    <w:rsid w:val="007A5D33"/>
  </w:style>
  <w:style w:type="character" w:customStyle="1" w:styleId="figcap">
    <w:name w:val="figcap"/>
    <w:rsid w:val="00DF4DA4"/>
  </w:style>
  <w:style w:type="character" w:customStyle="1" w:styleId="keyword">
    <w:name w:val="keyword"/>
    <w:rsid w:val="00DF4DA4"/>
  </w:style>
  <w:style w:type="paragraph" w:customStyle="1" w:styleId="xl65">
    <w:name w:val="xl65"/>
    <w:basedOn w:val="Normal"/>
    <w:rsid w:val="00C91D4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en-US"/>
    </w:rPr>
  </w:style>
  <w:style w:type="paragraph" w:customStyle="1" w:styleId="xl66">
    <w:name w:val="xl66"/>
    <w:basedOn w:val="Normal"/>
    <w:rsid w:val="00C91D4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en-US"/>
    </w:rPr>
  </w:style>
  <w:style w:type="paragraph" w:customStyle="1" w:styleId="xl67">
    <w:name w:val="xl67"/>
    <w:basedOn w:val="Normal"/>
    <w:rsid w:val="00C91D4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en-US"/>
    </w:rPr>
  </w:style>
  <w:style w:type="paragraph" w:customStyle="1" w:styleId="xl68">
    <w:name w:val="xl68"/>
    <w:basedOn w:val="Normal"/>
    <w:rsid w:val="00C91D42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en-US"/>
    </w:rPr>
  </w:style>
  <w:style w:type="paragraph" w:customStyle="1" w:styleId="xl69">
    <w:name w:val="xl69"/>
    <w:basedOn w:val="Normal"/>
    <w:rsid w:val="00C91D4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Calibri" w:eastAsia="Times New Roman" w:hAnsi="Calibri" w:cs="Times New Roman"/>
      <w:b/>
      <w:bCs/>
      <w:kern w:val="0"/>
      <w:sz w:val="24"/>
      <w:szCs w:val="24"/>
      <w:lang w:eastAsia="en-US"/>
    </w:rPr>
  </w:style>
  <w:style w:type="paragraph" w:customStyle="1" w:styleId="xl70">
    <w:name w:val="xl70"/>
    <w:basedOn w:val="Normal"/>
    <w:rsid w:val="00C91D4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Calibri" w:eastAsia="Times New Roman" w:hAnsi="Calibri" w:cs="Times New Roman"/>
      <w:b/>
      <w:bCs/>
      <w:kern w:val="0"/>
      <w:sz w:val="24"/>
      <w:szCs w:val="24"/>
      <w:lang w:eastAsia="en-US"/>
    </w:rPr>
  </w:style>
  <w:style w:type="paragraph" w:customStyle="1" w:styleId="xl71">
    <w:name w:val="xl71"/>
    <w:basedOn w:val="Normal"/>
    <w:rsid w:val="00C91D42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en-US"/>
    </w:rPr>
  </w:style>
  <w:style w:type="character" w:customStyle="1" w:styleId="CustomerInformation">
    <w:name w:val="Customer Information"/>
    <w:rsid w:val="007976D0"/>
    <w:rPr>
      <w:color w:val="auto"/>
    </w:rPr>
  </w:style>
  <w:style w:type="paragraph" w:customStyle="1" w:styleId="xl72">
    <w:name w:val="xl72"/>
    <w:basedOn w:val="Normal"/>
    <w:rsid w:val="00C91D4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en-US"/>
    </w:rPr>
  </w:style>
  <w:style w:type="paragraph" w:customStyle="1" w:styleId="xl73">
    <w:name w:val="xl73"/>
    <w:basedOn w:val="Normal"/>
    <w:rsid w:val="00C91D42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en-US"/>
    </w:rPr>
  </w:style>
  <w:style w:type="character" w:customStyle="1" w:styleId="CrossReference">
    <w:name w:val="Cross Reference"/>
    <w:rsid w:val="007976D0"/>
    <w:rPr>
      <w:i/>
      <w:iCs/>
      <w:color w:val="0000FF"/>
    </w:rPr>
  </w:style>
  <w:style w:type="paragraph" w:customStyle="1" w:styleId="xl74">
    <w:name w:val="xl74"/>
    <w:basedOn w:val="Normal"/>
    <w:rsid w:val="00C91D42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Calibri" w:eastAsia="Times New Roman" w:hAnsi="Calibri" w:cs="Times New Roman"/>
      <w:b/>
      <w:bCs/>
      <w:kern w:val="0"/>
      <w:sz w:val="24"/>
      <w:szCs w:val="24"/>
      <w:lang w:eastAsia="en-US"/>
    </w:rPr>
  </w:style>
  <w:style w:type="paragraph" w:customStyle="1" w:styleId="xl75">
    <w:name w:val="xl75"/>
    <w:basedOn w:val="Normal"/>
    <w:rsid w:val="00C91D4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en-US"/>
    </w:rPr>
  </w:style>
  <w:style w:type="paragraph" w:customStyle="1" w:styleId="xl76">
    <w:name w:val="xl76"/>
    <w:basedOn w:val="Normal"/>
    <w:rsid w:val="00C91D42"/>
    <w:pPr>
      <w:pBdr>
        <w:top w:val="single" w:sz="8" w:space="0" w:color="auto"/>
      </w:pBd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en-US"/>
    </w:rPr>
  </w:style>
  <w:style w:type="paragraph" w:customStyle="1" w:styleId="xl77">
    <w:name w:val="xl77"/>
    <w:basedOn w:val="Normal"/>
    <w:rsid w:val="00C91D42"/>
    <w:pPr>
      <w:pBdr>
        <w:bottom w:val="single" w:sz="8" w:space="0" w:color="auto"/>
      </w:pBd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en-US"/>
    </w:rPr>
  </w:style>
  <w:style w:type="paragraph" w:customStyle="1" w:styleId="xl78">
    <w:name w:val="xl78"/>
    <w:basedOn w:val="Normal"/>
    <w:rsid w:val="00C91D42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en-US"/>
    </w:rPr>
  </w:style>
  <w:style w:type="paragraph" w:customStyle="1" w:styleId="xl79">
    <w:name w:val="xl79"/>
    <w:basedOn w:val="Normal"/>
    <w:rsid w:val="00C91D42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Times New Roman"/>
      <w:b/>
      <w:bCs/>
      <w:kern w:val="0"/>
      <w:sz w:val="24"/>
      <w:szCs w:val="24"/>
      <w:lang w:eastAsia="en-US"/>
    </w:rPr>
  </w:style>
  <w:style w:type="paragraph" w:customStyle="1" w:styleId="xl80">
    <w:name w:val="xl80"/>
    <w:basedOn w:val="Normal"/>
    <w:rsid w:val="00C91D42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Times New Roman"/>
      <w:b/>
      <w:bCs/>
      <w:kern w:val="0"/>
      <w:sz w:val="24"/>
      <w:szCs w:val="24"/>
      <w:lang w:eastAsia="en-US"/>
    </w:rPr>
  </w:style>
  <w:style w:type="character" w:customStyle="1" w:styleId="Char">
    <w:name w:val="封面标题 Char"/>
    <w:link w:val="ae"/>
    <w:rsid w:val="007976D0"/>
    <w:rPr>
      <w:rFonts w:eastAsia="SimHei"/>
      <w:b/>
      <w:noProof/>
      <w:kern w:val="2"/>
      <w:sz w:val="72"/>
      <w:lang w:val="en-US" w:eastAsia="zh-CN" w:bidi="ar-SA"/>
    </w:rPr>
  </w:style>
  <w:style w:type="paragraph" w:customStyle="1" w:styleId="xl81">
    <w:name w:val="xl81"/>
    <w:basedOn w:val="Normal"/>
    <w:rsid w:val="00C91D4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Times New Roman"/>
      <w:b/>
      <w:bCs/>
      <w:kern w:val="0"/>
      <w:sz w:val="24"/>
      <w:szCs w:val="24"/>
      <w:lang w:eastAsia="en-US"/>
    </w:rPr>
  </w:style>
  <w:style w:type="paragraph" w:customStyle="1" w:styleId="xl82">
    <w:name w:val="xl82"/>
    <w:basedOn w:val="Normal"/>
    <w:rsid w:val="00C91D42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Times New Roman"/>
      <w:b/>
      <w:bCs/>
      <w:kern w:val="0"/>
      <w:sz w:val="24"/>
      <w:szCs w:val="24"/>
      <w:lang w:eastAsia="en-US"/>
    </w:rPr>
  </w:style>
  <w:style w:type="paragraph" w:customStyle="1" w:styleId="xl83">
    <w:name w:val="xl83"/>
    <w:basedOn w:val="Normal"/>
    <w:rsid w:val="00C91D42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Times New Roman"/>
      <w:b/>
      <w:bCs/>
      <w:kern w:val="0"/>
      <w:sz w:val="24"/>
      <w:szCs w:val="24"/>
      <w:lang w:eastAsia="en-US"/>
    </w:rPr>
  </w:style>
  <w:style w:type="paragraph" w:customStyle="1" w:styleId="xl84">
    <w:name w:val="xl84"/>
    <w:basedOn w:val="Normal"/>
    <w:rsid w:val="00C91D4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en-US"/>
    </w:rPr>
  </w:style>
  <w:style w:type="character" w:customStyle="1" w:styleId="PlainTextChar">
    <w:name w:val="Plain Text Char"/>
    <w:link w:val="PlainText"/>
    <w:rsid w:val="007976D0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paragraph" w:customStyle="1" w:styleId="xl85">
    <w:name w:val="xl85"/>
    <w:basedOn w:val="Normal"/>
    <w:rsid w:val="00C91D42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eastAsia="Times New Roman" w:cs="Times New Roman"/>
      <w:kern w:val="0"/>
      <w:sz w:val="24"/>
      <w:szCs w:val="24"/>
      <w:lang w:eastAsia="en-US"/>
    </w:rPr>
  </w:style>
  <w:style w:type="paragraph" w:customStyle="1" w:styleId="xl86">
    <w:name w:val="xl86"/>
    <w:basedOn w:val="Normal"/>
    <w:rsid w:val="00C91D42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eastAsia="Times New Roman" w:cs="Times New Roman"/>
      <w:kern w:val="0"/>
      <w:sz w:val="24"/>
      <w:szCs w:val="24"/>
      <w:lang w:eastAsia="en-US"/>
    </w:rPr>
  </w:style>
  <w:style w:type="paragraph" w:customStyle="1" w:styleId="NotesHeader">
    <w:name w:val="Notes Header"/>
    <w:basedOn w:val="Normal"/>
    <w:rsid w:val="007976D0"/>
    <w:pPr>
      <w:pBdr>
        <w:top w:val="single" w:sz="4" w:space="1" w:color="000000"/>
      </w:pBdr>
      <w:jc w:val="both"/>
    </w:pPr>
    <w:rPr>
      <w:rFonts w:ascii="Arial" w:eastAsia="SimHei" w:hAnsi="Arial" w:cs="Times New Roman"/>
      <w:kern w:val="0"/>
      <w:sz w:val="18"/>
      <w:lang w:eastAsia="en-US"/>
    </w:rPr>
  </w:style>
  <w:style w:type="paragraph" w:customStyle="1" w:styleId="CompilingAdvice">
    <w:name w:val="Compiling Advice"/>
    <w:basedOn w:val="Normal"/>
    <w:rsid w:val="007976D0"/>
    <w:rPr>
      <w:rFonts w:ascii="Arial" w:hAnsi="Arial"/>
      <w:i/>
      <w:color w:val="0000FF"/>
      <w:kern w:val="0"/>
      <w:sz w:val="20"/>
      <w:lang w:eastAsia="en-US"/>
    </w:rPr>
  </w:style>
  <w:style w:type="paragraph" w:customStyle="1" w:styleId="xl87">
    <w:name w:val="xl87"/>
    <w:basedOn w:val="Normal"/>
    <w:rsid w:val="00C91D42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alibri" w:eastAsia="Times New Roman" w:hAnsi="Calibri" w:cs="Times New Roman"/>
      <w:b/>
      <w:bCs/>
      <w:kern w:val="0"/>
      <w:sz w:val="24"/>
      <w:szCs w:val="24"/>
      <w:lang w:eastAsia="en-US"/>
    </w:rPr>
  </w:style>
  <w:style w:type="paragraph" w:customStyle="1" w:styleId="xl88">
    <w:name w:val="xl88"/>
    <w:basedOn w:val="Normal"/>
    <w:rsid w:val="00C91D42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Calibri" w:eastAsia="Times New Roman" w:hAnsi="Calibri" w:cs="Times New Roman"/>
      <w:b/>
      <w:bCs/>
      <w:kern w:val="0"/>
      <w:sz w:val="24"/>
      <w:szCs w:val="24"/>
      <w:lang w:eastAsia="en-US"/>
    </w:rPr>
  </w:style>
  <w:style w:type="paragraph" w:customStyle="1" w:styleId="22">
    <w:name w:val="标题2"/>
    <w:basedOn w:val="Normal"/>
    <w:rsid w:val="007976D0"/>
    <w:pPr>
      <w:widowControl w:val="0"/>
      <w:tabs>
        <w:tab w:val="num" w:pos="567"/>
      </w:tabs>
      <w:spacing w:after="240"/>
      <w:ind w:left="567" w:hanging="567"/>
      <w:jc w:val="both"/>
    </w:pPr>
    <w:rPr>
      <w:rFonts w:ascii="Arial" w:hAnsi="Arial" w:cs="Times New Roman"/>
      <w:sz w:val="24"/>
      <w:szCs w:val="20"/>
    </w:rPr>
  </w:style>
  <w:style w:type="paragraph" w:customStyle="1" w:styleId="xl89">
    <w:name w:val="xl89"/>
    <w:basedOn w:val="Normal"/>
    <w:rsid w:val="00C91D42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en-US"/>
    </w:rPr>
  </w:style>
  <w:style w:type="paragraph" w:customStyle="1" w:styleId="xl90">
    <w:name w:val="xl90"/>
    <w:basedOn w:val="Normal"/>
    <w:rsid w:val="00C91D4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eastAsia="Times New Roman" w:cs="Times New Roman"/>
      <w:kern w:val="0"/>
      <w:sz w:val="24"/>
      <w:szCs w:val="24"/>
      <w:lang w:eastAsia="en-US"/>
    </w:rPr>
  </w:style>
  <w:style w:type="character" w:customStyle="1" w:styleId="ItemListChar">
    <w:name w:val="Item List Char"/>
    <w:link w:val="ItemList"/>
    <w:rsid w:val="007976D0"/>
    <w:rPr>
      <w:rFonts w:cs="Arial"/>
      <w:kern w:val="2"/>
      <w:sz w:val="21"/>
      <w:szCs w:val="21"/>
      <w:lang w:eastAsia="zh-CN"/>
    </w:rPr>
  </w:style>
  <w:style w:type="paragraph" w:customStyle="1" w:styleId="xl91">
    <w:name w:val="xl91"/>
    <w:basedOn w:val="Normal"/>
    <w:rsid w:val="00C91D42"/>
    <w:pPr>
      <w:spacing w:before="100" w:beforeAutospacing="1" w:after="100" w:afterAutospacing="1"/>
      <w:jc w:val="center"/>
      <w:textAlignment w:val="center"/>
    </w:pPr>
    <w:rPr>
      <w:rFonts w:ascii="Calibri" w:eastAsia="Times New Roman" w:hAnsi="Calibri" w:cs="Times New Roman"/>
      <w:b/>
      <w:bCs/>
      <w:kern w:val="0"/>
      <w:sz w:val="24"/>
      <w:szCs w:val="24"/>
      <w:lang w:eastAsia="en-US"/>
    </w:rPr>
  </w:style>
  <w:style w:type="paragraph" w:customStyle="1" w:styleId="xl92">
    <w:name w:val="xl92"/>
    <w:basedOn w:val="Normal"/>
    <w:rsid w:val="00C91D42"/>
    <w:pPr>
      <w:pBdr>
        <w:left w:val="single" w:sz="8" w:space="0" w:color="auto"/>
      </w:pBd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en-US"/>
    </w:rPr>
  </w:style>
  <w:style w:type="paragraph" w:customStyle="1" w:styleId="xl93">
    <w:name w:val="xl93"/>
    <w:basedOn w:val="Normal"/>
    <w:rsid w:val="00C91D42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Times New Roman"/>
      <w:b/>
      <w:bCs/>
      <w:kern w:val="0"/>
      <w:sz w:val="24"/>
      <w:szCs w:val="24"/>
      <w:lang w:eastAsia="en-US"/>
    </w:rPr>
  </w:style>
  <w:style w:type="paragraph" w:customStyle="1" w:styleId="Freestyle">
    <w:name w:val="Freestyle"/>
    <w:basedOn w:val="Normal"/>
    <w:rsid w:val="007976D0"/>
    <w:pPr>
      <w:tabs>
        <w:tab w:val="left" w:pos="142"/>
      </w:tabs>
      <w:jc w:val="both"/>
    </w:pPr>
    <w:rPr>
      <w:rFonts w:ascii="Arial" w:hAnsi="Arial" w:cs="Cordia New"/>
      <w:kern w:val="0"/>
      <w:sz w:val="22"/>
      <w:szCs w:val="22"/>
      <w:lang w:val="de-DE" w:eastAsia="en-US" w:bidi="th-TH"/>
    </w:rPr>
  </w:style>
  <w:style w:type="paragraph" w:customStyle="1" w:styleId="Point">
    <w:name w:val="Point"/>
    <w:basedOn w:val="Normal"/>
    <w:rsid w:val="007976D0"/>
    <w:pPr>
      <w:tabs>
        <w:tab w:val="left" w:pos="284"/>
      </w:tabs>
      <w:ind w:left="284" w:hanging="284"/>
      <w:jc w:val="both"/>
    </w:pPr>
    <w:rPr>
      <w:rFonts w:ascii="Arial" w:hAnsi="Arial" w:cs="Cordia New"/>
      <w:kern w:val="0"/>
      <w:sz w:val="22"/>
      <w:szCs w:val="22"/>
      <w:lang w:val="de-DE" w:eastAsia="en-US" w:bidi="th-TH"/>
    </w:rPr>
  </w:style>
  <w:style w:type="paragraph" w:customStyle="1" w:styleId="xl95">
    <w:name w:val="xl95"/>
    <w:basedOn w:val="Normal"/>
    <w:rsid w:val="00C91D42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en-US"/>
    </w:rPr>
  </w:style>
  <w:style w:type="paragraph" w:customStyle="1" w:styleId="SoCResponse">
    <w:name w:val="SoC Response"/>
    <w:basedOn w:val="Normal"/>
    <w:rsid w:val="007976D0"/>
    <w:pPr>
      <w:numPr>
        <w:ilvl w:val="5"/>
        <w:numId w:val="21"/>
      </w:numPr>
      <w:spacing w:before="120" w:after="120"/>
      <w:jc w:val="both"/>
    </w:pPr>
    <w:rPr>
      <w:rFonts w:ascii="Arial" w:hAnsi="Arial"/>
      <w:b/>
      <w:color w:val="0000FF"/>
      <w:sz w:val="20"/>
      <w:szCs w:val="20"/>
      <w:u w:val="single"/>
    </w:rPr>
  </w:style>
  <w:style w:type="paragraph" w:customStyle="1" w:styleId="af0">
    <w:name w:val="封面日期显示"/>
    <w:basedOn w:val="ae"/>
    <w:link w:val="Char0"/>
    <w:rsid w:val="007976D0"/>
    <w:pPr>
      <w:overflowPunct/>
      <w:autoSpaceDE/>
      <w:autoSpaceDN/>
      <w:spacing w:line="360" w:lineRule="auto"/>
      <w:ind w:left="0"/>
      <w:textAlignment w:val="auto"/>
    </w:pPr>
    <w:rPr>
      <w:sz w:val="30"/>
    </w:rPr>
  </w:style>
  <w:style w:type="character" w:customStyle="1" w:styleId="Char0">
    <w:name w:val="封面日期显示 Char"/>
    <w:link w:val="af0"/>
    <w:rsid w:val="007976D0"/>
    <w:rPr>
      <w:rFonts w:eastAsia="SimHei"/>
      <w:b/>
      <w:noProof/>
      <w:kern w:val="2"/>
      <w:sz w:val="30"/>
      <w:lang w:val="en-US" w:eastAsia="zh-CN" w:bidi="ar-SA"/>
    </w:rPr>
  </w:style>
  <w:style w:type="character" w:customStyle="1" w:styleId="Heading1Char">
    <w:name w:val="Heading 1 Char"/>
    <w:aliases w:val="H1 Char,Heading 1 (NN) Char,h1 Char,Titolo Sezione Char,R1 Char,H11 Char,Huvudrubrik Char,app heading 1 Char,l1 Char,h11 Char,h12 Char,h13 Char,h14 Char,h15 Char,h16 Char,NMP Heading 1 Char,h17 Char,h111 Char,h121 Char,h131 Char,h141 Char"/>
    <w:link w:val="Heading1"/>
    <w:rsid w:val="00667DD4"/>
    <w:rPr>
      <w:rFonts w:ascii="Book Antiqua" w:eastAsia="SimHei" w:hAnsi="Book Antiqua" w:cs="Book Antiqua"/>
      <w:b/>
      <w:bCs/>
      <w:kern w:val="2"/>
      <w:sz w:val="44"/>
      <w:szCs w:val="44"/>
      <w:lang w:eastAsia="zh-CN"/>
    </w:rPr>
  </w:style>
  <w:style w:type="paragraph" w:customStyle="1" w:styleId="xl96">
    <w:name w:val="xl96"/>
    <w:basedOn w:val="Normal"/>
    <w:rsid w:val="00C91D42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en-US"/>
    </w:rPr>
  </w:style>
  <w:style w:type="paragraph" w:customStyle="1" w:styleId="xl97">
    <w:name w:val="xl97"/>
    <w:basedOn w:val="Normal"/>
    <w:rsid w:val="00C91D4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en-US"/>
    </w:rPr>
  </w:style>
  <w:style w:type="paragraph" w:customStyle="1" w:styleId="xl98">
    <w:name w:val="xl98"/>
    <w:basedOn w:val="Normal"/>
    <w:rsid w:val="00C91D4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en-US"/>
    </w:rPr>
  </w:style>
  <w:style w:type="paragraph" w:customStyle="1" w:styleId="xl99">
    <w:name w:val="xl99"/>
    <w:basedOn w:val="Normal"/>
    <w:rsid w:val="00C91D42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en-US"/>
    </w:rPr>
  </w:style>
  <w:style w:type="paragraph" w:customStyle="1" w:styleId="xl100">
    <w:name w:val="xl100"/>
    <w:basedOn w:val="Normal"/>
    <w:rsid w:val="00C91D42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Calibri" w:eastAsia="Times New Roman" w:hAnsi="Calibri" w:cs="Times New Roman"/>
      <w:b/>
      <w:bCs/>
      <w:kern w:val="0"/>
      <w:sz w:val="24"/>
      <w:szCs w:val="24"/>
      <w:lang w:eastAsia="en-US"/>
    </w:rPr>
  </w:style>
  <w:style w:type="paragraph" w:customStyle="1" w:styleId="xl101">
    <w:name w:val="xl101"/>
    <w:basedOn w:val="Normal"/>
    <w:rsid w:val="00C91D4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Calibri" w:eastAsia="Times New Roman" w:hAnsi="Calibri" w:cs="Times New Roman"/>
      <w:b/>
      <w:bCs/>
      <w:kern w:val="0"/>
      <w:sz w:val="24"/>
      <w:szCs w:val="24"/>
      <w:lang w:eastAsia="en-US"/>
    </w:rPr>
  </w:style>
  <w:style w:type="character" w:customStyle="1" w:styleId="TableHeadingChar">
    <w:name w:val="Table Heading Char"/>
    <w:link w:val="TableHeading"/>
    <w:rsid w:val="008F15FB"/>
    <w:rPr>
      <w:rFonts w:ascii="Book Antiqua" w:eastAsia="SimHei" w:hAnsi="Book Antiqua" w:cs="Book Antiqua"/>
      <w:b/>
      <w:bCs/>
      <w:snapToGrid w:val="0"/>
      <w:sz w:val="21"/>
      <w:szCs w:val="21"/>
      <w:lang w:val="en-US" w:eastAsia="zh-CN" w:bidi="ar-SA"/>
    </w:rPr>
  </w:style>
  <w:style w:type="paragraph" w:customStyle="1" w:styleId="xl102">
    <w:name w:val="xl102"/>
    <w:basedOn w:val="Normal"/>
    <w:rsid w:val="00C91D42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Calibri" w:eastAsia="Times New Roman" w:hAnsi="Calibri" w:cs="Times New Roman"/>
      <w:b/>
      <w:bCs/>
      <w:kern w:val="0"/>
      <w:sz w:val="24"/>
      <w:szCs w:val="24"/>
      <w:lang w:eastAsia="en-US"/>
    </w:rPr>
  </w:style>
  <w:style w:type="paragraph" w:customStyle="1" w:styleId="xl103">
    <w:name w:val="xl103"/>
    <w:basedOn w:val="Normal"/>
    <w:rsid w:val="00C91D42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Times New Roman" w:cs="Times New Roman"/>
      <w:kern w:val="0"/>
      <w:sz w:val="24"/>
      <w:szCs w:val="24"/>
      <w:lang w:eastAsia="en-US"/>
    </w:rPr>
  </w:style>
  <w:style w:type="paragraph" w:customStyle="1" w:styleId="xl104">
    <w:name w:val="xl104"/>
    <w:basedOn w:val="Normal"/>
    <w:rsid w:val="00C91D42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Times New Roman" w:cs="Times New Roman"/>
      <w:kern w:val="0"/>
      <w:sz w:val="24"/>
      <w:szCs w:val="24"/>
      <w:lang w:eastAsia="en-US"/>
    </w:rPr>
  </w:style>
  <w:style w:type="paragraph" w:customStyle="1" w:styleId="af1">
    <w:name w:val="封面华为技术"/>
    <w:basedOn w:val="Normal"/>
    <w:rsid w:val="007976D0"/>
    <w:pPr>
      <w:widowControl w:val="0"/>
      <w:spacing w:before="240" w:line="360" w:lineRule="auto"/>
      <w:jc w:val="center"/>
    </w:pPr>
    <w:rPr>
      <w:rFonts w:ascii="Arial" w:eastAsia="SimHei" w:hAnsi="Arial" w:cs="Times New Roman"/>
      <w:b/>
      <w:snapToGrid w:val="0"/>
      <w:kern w:val="0"/>
      <w:sz w:val="32"/>
      <w:szCs w:val="32"/>
      <w:lang w:val="en-GB" w:eastAsia="en-US"/>
    </w:rPr>
  </w:style>
  <w:style w:type="paragraph" w:customStyle="1" w:styleId="xl105">
    <w:name w:val="xl105"/>
    <w:basedOn w:val="Normal"/>
    <w:rsid w:val="00C91D42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Times New Roman"/>
      <w:kern w:val="0"/>
      <w:sz w:val="24"/>
      <w:szCs w:val="24"/>
      <w:lang w:eastAsia="en-US"/>
    </w:rPr>
  </w:style>
  <w:style w:type="character" w:customStyle="1" w:styleId="FigureTextChar">
    <w:name w:val="Figure Text Char"/>
    <w:link w:val="FigureText"/>
    <w:rsid w:val="007976D0"/>
    <w:rPr>
      <w:rFonts w:cs="Arial"/>
      <w:sz w:val="18"/>
      <w:szCs w:val="18"/>
      <w:lang w:val="en-US" w:eastAsia="en-US" w:bidi="ar-SA"/>
    </w:rPr>
  </w:style>
  <w:style w:type="paragraph" w:customStyle="1" w:styleId="af2">
    <w:name w:val="区分大小写的页眉"/>
    <w:basedOn w:val="Header"/>
    <w:rsid w:val="007976D0"/>
    <w:pPr>
      <w:keepLines/>
      <w:pBdr>
        <w:bottom w:val="single" w:sz="12" w:space="1" w:color="auto"/>
      </w:pBdr>
      <w:tabs>
        <w:tab w:val="clear" w:pos="4153"/>
        <w:tab w:val="clear" w:pos="8306"/>
        <w:tab w:val="right" w:pos="8641"/>
      </w:tabs>
      <w:wordWrap w:val="0"/>
      <w:spacing w:after="120" w:line="120" w:lineRule="atLeast"/>
    </w:pPr>
    <w:rPr>
      <w:rFonts w:ascii="Arial" w:hAnsi="Arial" w:cs="Times New Roman"/>
      <w:spacing w:val="-5"/>
      <w:kern w:val="0"/>
      <w:sz w:val="15"/>
      <w:szCs w:val="20"/>
    </w:rPr>
  </w:style>
  <w:style w:type="paragraph" w:customStyle="1" w:styleId="xl106">
    <w:name w:val="xl106"/>
    <w:basedOn w:val="Normal"/>
    <w:rsid w:val="00C91D42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Times New Roman"/>
      <w:kern w:val="0"/>
      <w:sz w:val="24"/>
      <w:szCs w:val="24"/>
      <w:lang w:eastAsia="en-US"/>
    </w:rPr>
  </w:style>
  <w:style w:type="paragraph" w:customStyle="1" w:styleId="xl107">
    <w:name w:val="xl107"/>
    <w:basedOn w:val="Normal"/>
    <w:rsid w:val="00C91D42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Times New Roman"/>
      <w:kern w:val="0"/>
      <w:sz w:val="24"/>
      <w:szCs w:val="24"/>
      <w:lang w:eastAsia="en-US"/>
    </w:rPr>
  </w:style>
  <w:style w:type="character" w:customStyle="1" w:styleId="TableDescriptionChar1">
    <w:name w:val="Table Description Char1"/>
    <w:link w:val="TableDescription"/>
    <w:rsid w:val="00944E46"/>
    <w:rPr>
      <w:rFonts w:eastAsia="SimHei" w:cs="Arial"/>
      <w:spacing w:val="-4"/>
      <w:kern w:val="2"/>
      <w:sz w:val="21"/>
      <w:szCs w:val="21"/>
      <w:lang w:eastAsia="zh-CN"/>
    </w:rPr>
  </w:style>
  <w:style w:type="character" w:customStyle="1" w:styleId="Style1Char">
    <w:name w:val="Style1 Char"/>
    <w:link w:val="Style1"/>
    <w:rsid w:val="007976D0"/>
    <w:rPr>
      <w:rFonts w:ascii="Arial" w:hAnsi="Arial" w:cs="Arial"/>
      <w:b/>
      <w:bCs/>
      <w:caps/>
      <w:kern w:val="32"/>
      <w:sz w:val="28"/>
      <w:szCs w:val="32"/>
      <w:lang w:val="en-AU"/>
    </w:rPr>
  </w:style>
  <w:style w:type="character" w:customStyle="1" w:styleId="NotesHeadingChar">
    <w:name w:val="Notes Heading Char"/>
    <w:link w:val="NotesHeading"/>
    <w:rsid w:val="007976D0"/>
    <w:rPr>
      <w:rFonts w:ascii="Book Antiqua" w:eastAsia="SimHei" w:hAnsi="Book Antiqua" w:cs="Arial"/>
      <w:b/>
      <w:bCs/>
      <w:noProof/>
      <w:position w:val="-6"/>
      <w:sz w:val="18"/>
      <w:szCs w:val="18"/>
      <w:lang w:val="en-US" w:eastAsia="zh-CN" w:bidi="ar-SA"/>
    </w:rPr>
  </w:style>
  <w:style w:type="paragraph" w:customStyle="1" w:styleId="xl108">
    <w:name w:val="xl108"/>
    <w:basedOn w:val="Normal"/>
    <w:rsid w:val="00C91D42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eastAsia="Times New Roman" w:cs="Times New Roman"/>
      <w:kern w:val="0"/>
      <w:sz w:val="24"/>
      <w:szCs w:val="24"/>
      <w:lang w:eastAsia="en-US"/>
    </w:rPr>
  </w:style>
  <w:style w:type="paragraph" w:customStyle="1" w:styleId="xl109">
    <w:name w:val="xl109"/>
    <w:basedOn w:val="Normal"/>
    <w:rsid w:val="00C91D42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en-US"/>
    </w:rPr>
  </w:style>
  <w:style w:type="character" w:customStyle="1" w:styleId="SubtitleChar">
    <w:name w:val="Subtitle Char"/>
    <w:link w:val="Subtitle"/>
    <w:rsid w:val="007976D0"/>
    <w:rPr>
      <w:rFonts w:ascii="Arial" w:eastAsia="SimSun" w:hAnsi="Arial" w:cs="Arial"/>
      <w:b/>
      <w:bCs/>
      <w:kern w:val="28"/>
      <w:sz w:val="32"/>
      <w:szCs w:val="32"/>
      <w:lang w:val="en-US" w:eastAsia="zh-CN" w:bidi="ar-SA"/>
    </w:rPr>
  </w:style>
  <w:style w:type="paragraph" w:customStyle="1" w:styleId="xl110">
    <w:name w:val="xl110"/>
    <w:basedOn w:val="Normal"/>
    <w:rsid w:val="00C91D42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en-US"/>
    </w:rPr>
  </w:style>
  <w:style w:type="paragraph" w:customStyle="1" w:styleId="xl111">
    <w:name w:val="xl111"/>
    <w:basedOn w:val="Normal"/>
    <w:rsid w:val="00C91D42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en-US"/>
    </w:rPr>
  </w:style>
  <w:style w:type="paragraph" w:customStyle="1" w:styleId="xl112">
    <w:name w:val="xl112"/>
    <w:basedOn w:val="Normal"/>
    <w:rsid w:val="00C91D42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/>
    </w:pPr>
    <w:rPr>
      <w:rFonts w:ascii="Calibri" w:eastAsia="Times New Roman" w:hAnsi="Calibri" w:cs="Times New Roman"/>
      <w:kern w:val="0"/>
      <w:sz w:val="24"/>
      <w:szCs w:val="24"/>
      <w:lang w:eastAsia="en-US"/>
    </w:rPr>
  </w:style>
  <w:style w:type="paragraph" w:customStyle="1" w:styleId="xl113">
    <w:name w:val="xl113"/>
    <w:basedOn w:val="Normal"/>
    <w:rsid w:val="00C91D4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/>
    </w:pPr>
    <w:rPr>
      <w:rFonts w:ascii="Calibri" w:eastAsia="Times New Roman" w:hAnsi="Calibri" w:cs="Times New Roman"/>
      <w:kern w:val="0"/>
      <w:sz w:val="24"/>
      <w:szCs w:val="24"/>
      <w:lang w:eastAsia="en-US"/>
    </w:rPr>
  </w:style>
  <w:style w:type="paragraph" w:customStyle="1" w:styleId="xl114">
    <w:name w:val="xl114"/>
    <w:basedOn w:val="Normal"/>
    <w:rsid w:val="00C91D4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en-US"/>
    </w:rPr>
  </w:style>
  <w:style w:type="character" w:customStyle="1" w:styleId="im-content1">
    <w:name w:val="im-content1"/>
    <w:rsid w:val="00D37E1E"/>
    <w:rPr>
      <w:color w:val="333333"/>
    </w:rPr>
  </w:style>
  <w:style w:type="paragraph" w:customStyle="1" w:styleId="Appendixheading1">
    <w:name w:val="Appendix heading 1"/>
    <w:basedOn w:val="Heading1"/>
    <w:next w:val="Appendixheading2"/>
    <w:rsid w:val="00FA11DF"/>
    <w:pPr>
      <w:keepLines/>
      <w:numPr>
        <w:numId w:val="0"/>
      </w:numPr>
    </w:pPr>
    <w:rPr>
      <w:bCs w:val="0"/>
    </w:rPr>
  </w:style>
  <w:style w:type="paragraph" w:customStyle="1" w:styleId="Appendixheading2">
    <w:name w:val="Appendix heading 2"/>
    <w:basedOn w:val="Heading2"/>
    <w:next w:val="Appendixheading3"/>
    <w:rsid w:val="00FA11DF"/>
    <w:pPr>
      <w:numPr>
        <w:ilvl w:val="0"/>
        <w:numId w:val="0"/>
      </w:numPr>
      <w:tabs>
        <w:tab w:val="clear" w:pos="4153"/>
        <w:tab w:val="clear" w:pos="8306"/>
      </w:tabs>
      <w:spacing w:before="200" w:after="160"/>
    </w:pPr>
    <w:rPr>
      <w:rFonts w:cs="Times New Roman"/>
    </w:rPr>
  </w:style>
  <w:style w:type="paragraph" w:customStyle="1" w:styleId="Appendixheading3">
    <w:name w:val="Appendix heading 3"/>
    <w:basedOn w:val="Heading3"/>
    <w:next w:val="Appendixheading4"/>
    <w:rsid w:val="00FA11DF"/>
    <w:pPr>
      <w:numPr>
        <w:ilvl w:val="0"/>
        <w:numId w:val="0"/>
      </w:numPr>
    </w:pPr>
    <w:rPr>
      <w:rFonts w:cs="Times New Roman"/>
    </w:rPr>
  </w:style>
  <w:style w:type="paragraph" w:customStyle="1" w:styleId="Appendixheading4">
    <w:name w:val="Appendix heading 4"/>
    <w:basedOn w:val="Heading4"/>
    <w:next w:val="Appendixheading5"/>
    <w:rsid w:val="00FA11DF"/>
    <w:pPr>
      <w:numPr>
        <w:ilvl w:val="0"/>
        <w:numId w:val="0"/>
      </w:numPr>
      <w:spacing w:before="200"/>
    </w:pPr>
    <w:rPr>
      <w:rFonts w:ascii="Book Antiqua" w:eastAsia="SimHei" w:hAnsi="Book Antiqua" w:cs="SimSun"/>
      <w:noProof/>
      <w:kern w:val="0"/>
      <w:sz w:val="28"/>
      <w:szCs w:val="28"/>
    </w:rPr>
  </w:style>
  <w:style w:type="paragraph" w:customStyle="1" w:styleId="Appendixheading5">
    <w:name w:val="Appendix heading 5"/>
    <w:basedOn w:val="Heading5"/>
    <w:next w:val="Normal"/>
    <w:rsid w:val="00FA11DF"/>
    <w:pPr>
      <w:spacing w:before="200" w:after="160" w:line="240" w:lineRule="atLeast"/>
    </w:pPr>
    <w:rPr>
      <w:rFonts w:ascii="Book Antiqua" w:eastAsia="SimHei" w:hAnsi="Book Antiqua" w:cs="Times New Roman"/>
      <w:noProof/>
      <w:kern w:val="0"/>
      <w:sz w:val="24"/>
      <w:szCs w:val="24"/>
    </w:rPr>
  </w:style>
  <w:style w:type="paragraph" w:customStyle="1" w:styleId="ItemStep123">
    <w:name w:val="Item Step 123"/>
    <w:basedOn w:val="Normal"/>
    <w:qFormat/>
    <w:rsid w:val="00FA11DF"/>
    <w:pPr>
      <w:tabs>
        <w:tab w:val="num" w:pos="2126"/>
      </w:tabs>
      <w:spacing w:before="80" w:after="80"/>
      <w:ind w:left="2126" w:hanging="425"/>
    </w:pPr>
    <w:rPr>
      <w:kern w:val="0"/>
    </w:rPr>
  </w:style>
  <w:style w:type="paragraph" w:customStyle="1" w:styleId="Step123">
    <w:name w:val="Step 123"/>
    <w:basedOn w:val="Normal"/>
    <w:qFormat/>
    <w:rsid w:val="00FA11DF"/>
    <w:pPr>
      <w:tabs>
        <w:tab w:val="num" w:pos="1701"/>
      </w:tabs>
      <w:ind w:hanging="159"/>
    </w:pPr>
    <w:rPr>
      <w:kern w:val="0"/>
    </w:rPr>
  </w:style>
  <w:style w:type="character" w:customStyle="1" w:styleId="longtext">
    <w:name w:val="long_text"/>
    <w:rsid w:val="005845B3"/>
  </w:style>
  <w:style w:type="character" w:customStyle="1" w:styleId="varname">
    <w:name w:val="varname"/>
    <w:rsid w:val="00EF6336"/>
  </w:style>
  <w:style w:type="character" w:customStyle="1" w:styleId="cmdname">
    <w:name w:val="cmdname"/>
    <w:rsid w:val="00EF6336"/>
  </w:style>
  <w:style w:type="character" w:customStyle="1" w:styleId="hedexlitehighlightresult">
    <w:name w:val="hedex_lite_highlight_result"/>
    <w:rsid w:val="009C3B8F"/>
  </w:style>
  <w:style w:type="character" w:customStyle="1" w:styleId="Heading4Char">
    <w:name w:val="Heading 4 Char"/>
    <w:aliases w:val="h4 Char,H4 Char,4 Char,procedure Char,ph Char,H41 Char,h41 Char,H42 Char,h42 Char,H43 Char,h43 Char,H411 Char,h411 Char,H421 Char,h421 Char,H44 Char,h44 Char,H412 Char,h412 Char,H422 Char,h422 Char,H431 Char,h431 Char,H45 Char,h45 Char"/>
    <w:basedOn w:val="DefaultParagraphFont"/>
    <w:link w:val="Heading4"/>
    <w:rsid w:val="00013496"/>
    <w:rPr>
      <w:b/>
      <w:bCs/>
      <w:kern w:val="2"/>
      <w:sz w:val="21"/>
      <w:szCs w:val="21"/>
      <w:lang w:eastAsia="zh-CN"/>
    </w:rPr>
  </w:style>
  <w:style w:type="character" w:customStyle="1" w:styleId="Heading5Char">
    <w:name w:val="Heading 5 Char"/>
    <w:aliases w:val="heading 5 Char"/>
    <w:basedOn w:val="DefaultParagraphFont"/>
    <w:link w:val="Heading5"/>
    <w:uiPriority w:val="9"/>
    <w:rsid w:val="00013496"/>
    <w:rPr>
      <w:rFonts w:cs="Arial"/>
      <w:b/>
      <w:bCs/>
      <w:kern w:val="2"/>
      <w:sz w:val="28"/>
      <w:szCs w:val="28"/>
      <w:lang w:eastAsia="zh-CN"/>
    </w:rPr>
  </w:style>
  <w:style w:type="character" w:customStyle="1" w:styleId="Heading6Char">
    <w:name w:val="Heading 6 Char"/>
    <w:basedOn w:val="DefaultParagraphFont"/>
    <w:link w:val="Heading6"/>
    <w:rsid w:val="00013496"/>
    <w:rPr>
      <w:rFonts w:ascii="Arial" w:eastAsia="SimHei" w:hAnsi="Arial"/>
      <w:b/>
      <w:bCs/>
      <w:kern w:val="2"/>
      <w:sz w:val="21"/>
      <w:szCs w:val="21"/>
      <w:lang w:eastAsia="zh-CN"/>
    </w:rPr>
  </w:style>
  <w:style w:type="character" w:customStyle="1" w:styleId="Heading7Char">
    <w:name w:val="Heading 7 Char"/>
    <w:basedOn w:val="DefaultParagraphFont"/>
    <w:link w:val="Heading7"/>
    <w:rsid w:val="00013496"/>
    <w:rPr>
      <w:rFonts w:ascii="Book Antiqua" w:eastAsia="SimHei" w:hAnsi="Book Antiqua" w:cs="Book Antiqua"/>
      <w:b/>
      <w:kern w:val="2"/>
      <w:sz w:val="44"/>
      <w:szCs w:val="44"/>
      <w:lang w:eastAsia="zh-CN"/>
    </w:rPr>
  </w:style>
  <w:style w:type="character" w:customStyle="1" w:styleId="Heading8Char">
    <w:name w:val="Heading 8 Char"/>
    <w:basedOn w:val="DefaultParagraphFont"/>
    <w:link w:val="Heading8"/>
    <w:rsid w:val="00013496"/>
    <w:rPr>
      <w:rFonts w:ascii="Book Antiqua" w:eastAsia="SimHei" w:hAnsi="Book Antiqua"/>
      <w:b/>
      <w:bCs/>
      <w:noProof/>
      <w:sz w:val="36"/>
      <w:szCs w:val="36"/>
    </w:rPr>
  </w:style>
  <w:style w:type="character" w:customStyle="1" w:styleId="Heading9Char">
    <w:name w:val="Heading 9 Char"/>
    <w:basedOn w:val="DefaultParagraphFont"/>
    <w:link w:val="Heading9"/>
    <w:rsid w:val="00013496"/>
    <w:rPr>
      <w:rFonts w:ascii="Book Antiqua" w:eastAsia="SimHei" w:hAnsi="Book Antiqua"/>
      <w:b/>
      <w:noProof/>
      <w:sz w:val="32"/>
      <w:szCs w:val="32"/>
      <w:lang w:eastAsia="zh-CN"/>
    </w:rPr>
  </w:style>
  <w:style w:type="character" w:customStyle="1" w:styleId="MacroTextChar">
    <w:name w:val="Macro Text Char"/>
    <w:basedOn w:val="DefaultParagraphFont"/>
    <w:link w:val="MacroText"/>
    <w:semiHidden/>
    <w:rsid w:val="00013496"/>
    <w:rPr>
      <w:rFonts w:ascii="Courier New" w:hAnsi="Courier New" w:cs="Courier New"/>
      <w:kern w:val="2"/>
      <w:sz w:val="24"/>
      <w:szCs w:val="24"/>
      <w:lang w:eastAsia="zh-CN"/>
    </w:rPr>
  </w:style>
  <w:style w:type="character" w:customStyle="1" w:styleId="EndnoteTextChar">
    <w:name w:val="Endnote Text Char"/>
    <w:basedOn w:val="DefaultParagraphFont"/>
    <w:link w:val="EndnoteText"/>
    <w:semiHidden/>
    <w:rsid w:val="00013496"/>
    <w:rPr>
      <w:rFonts w:cs="Arial"/>
      <w:kern w:val="2"/>
      <w:sz w:val="21"/>
      <w:szCs w:val="21"/>
      <w:lang w:eastAsia="zh-CN"/>
    </w:rPr>
  </w:style>
  <w:style w:type="character" w:customStyle="1" w:styleId="SalutationChar">
    <w:name w:val="Salutation Char"/>
    <w:basedOn w:val="DefaultParagraphFont"/>
    <w:link w:val="Salutation"/>
    <w:semiHidden/>
    <w:rsid w:val="00013496"/>
    <w:rPr>
      <w:rFonts w:cs="Arial"/>
      <w:kern w:val="2"/>
      <w:sz w:val="21"/>
      <w:szCs w:val="21"/>
      <w:lang w:eastAsia="zh-CN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13496"/>
    <w:rPr>
      <w:rFonts w:cs="Arial"/>
      <w:kern w:val="2"/>
      <w:sz w:val="21"/>
      <w:szCs w:val="21"/>
      <w:lang w:eastAsia="zh-CN"/>
    </w:rPr>
  </w:style>
  <w:style w:type="character" w:customStyle="1" w:styleId="ClosingChar">
    <w:name w:val="Closing Char"/>
    <w:basedOn w:val="DefaultParagraphFont"/>
    <w:link w:val="Closing"/>
    <w:semiHidden/>
    <w:rsid w:val="00013496"/>
    <w:rPr>
      <w:rFonts w:cs="Arial"/>
      <w:kern w:val="2"/>
      <w:sz w:val="21"/>
      <w:szCs w:val="21"/>
      <w:lang w:eastAsia="zh-CN"/>
    </w:rPr>
  </w:style>
  <w:style w:type="character" w:customStyle="1" w:styleId="SignatureChar">
    <w:name w:val="Signature Char"/>
    <w:basedOn w:val="DefaultParagraphFont"/>
    <w:link w:val="Signature"/>
    <w:semiHidden/>
    <w:rsid w:val="00013496"/>
    <w:rPr>
      <w:rFonts w:cs="Arial"/>
      <w:kern w:val="2"/>
      <w:sz w:val="21"/>
      <w:szCs w:val="21"/>
      <w:lang w:eastAsia="zh-CN"/>
    </w:rPr>
  </w:style>
  <w:style w:type="character" w:customStyle="1" w:styleId="MessageHeaderChar">
    <w:name w:val="Message Header Char"/>
    <w:basedOn w:val="DefaultParagraphFont"/>
    <w:link w:val="MessageHeader"/>
    <w:semiHidden/>
    <w:rsid w:val="00013496"/>
    <w:rPr>
      <w:rFonts w:ascii="Arial" w:hAnsi="Arial" w:cs="Arial"/>
      <w:kern w:val="2"/>
      <w:sz w:val="21"/>
      <w:szCs w:val="21"/>
      <w:shd w:val="pct20" w:color="auto" w:fill="auto"/>
      <w:lang w:eastAsia="zh-CN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13496"/>
    <w:rPr>
      <w:rFonts w:eastAsia="SimSun" w:cs="Arial"/>
      <w:kern w:val="2"/>
      <w:sz w:val="21"/>
      <w:szCs w:val="21"/>
      <w:lang w:val="en-US" w:eastAsia="zh-CN" w:bidi="ar-S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13496"/>
    <w:rPr>
      <w:rFonts w:cs="Arial"/>
      <w:kern w:val="2"/>
      <w:sz w:val="21"/>
      <w:szCs w:val="21"/>
      <w:lang w:eastAsia="zh-CN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13496"/>
    <w:rPr>
      <w:rFonts w:cs="Arial"/>
      <w:kern w:val="2"/>
      <w:sz w:val="16"/>
      <w:szCs w:val="16"/>
      <w:lang w:eastAsia="zh-CN"/>
    </w:rPr>
  </w:style>
  <w:style w:type="character" w:customStyle="1" w:styleId="NoteHeadingChar">
    <w:name w:val="Note Heading Char"/>
    <w:basedOn w:val="DefaultParagraphFont"/>
    <w:link w:val="NoteHeading"/>
    <w:semiHidden/>
    <w:rsid w:val="00013496"/>
    <w:rPr>
      <w:rFonts w:cs="Arial"/>
      <w:kern w:val="2"/>
      <w:sz w:val="21"/>
      <w:szCs w:val="21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013496"/>
    <w:rPr>
      <w:color w:val="808080"/>
    </w:rPr>
  </w:style>
  <w:style w:type="paragraph" w:customStyle="1" w:styleId="af3">
    <w:name w:val="Конфигурация"/>
    <w:basedOn w:val="Normal"/>
    <w:link w:val="Char1"/>
    <w:autoRedefine/>
    <w:qFormat/>
    <w:rsid w:val="008679AE"/>
    <w:pPr>
      <w:shd w:val="clear" w:color="auto" w:fill="A6A6A6"/>
      <w:spacing w:before="60"/>
      <w:ind w:left="360"/>
      <w:jc w:val="both"/>
    </w:pPr>
    <w:rPr>
      <w:rFonts w:ascii="GOST type B" w:eastAsia="Times New Roman" w:hAnsi="GOST type B"/>
      <w:b/>
      <w:bCs/>
      <w:color w:val="000000"/>
      <w:kern w:val="0"/>
      <w:sz w:val="20"/>
      <w:szCs w:val="20"/>
      <w:lang w:eastAsia="ru-RU" w:bidi="th-TH"/>
    </w:rPr>
  </w:style>
  <w:style w:type="character" w:customStyle="1" w:styleId="Char1">
    <w:name w:val="Конфигурация Char"/>
    <w:link w:val="af3"/>
    <w:rsid w:val="008679AE"/>
    <w:rPr>
      <w:rFonts w:ascii="GOST type B" w:eastAsia="Times New Roman" w:hAnsi="GOST type B" w:cs="Arial"/>
      <w:b/>
      <w:bCs/>
      <w:color w:val="000000"/>
      <w:shd w:val="clear" w:color="auto" w:fill="A6A6A6"/>
      <w:lang w:eastAsia="ru-RU" w:bidi="th-TH"/>
    </w:rPr>
  </w:style>
  <w:style w:type="paragraph" w:customStyle="1" w:styleId="af4">
    <w:name w:val="Примечание"/>
    <w:basedOn w:val="Normal"/>
    <w:link w:val="Char2"/>
    <w:qFormat/>
    <w:rsid w:val="008679AE"/>
    <w:pPr>
      <w:spacing w:before="60"/>
      <w:jc w:val="both"/>
    </w:pPr>
    <w:rPr>
      <w:rFonts w:ascii="GOST type B" w:eastAsia="Times New Roman" w:hAnsi="GOST type B" w:cs="Times New Roman"/>
      <w:b/>
      <w:kern w:val="0"/>
      <w:sz w:val="24"/>
      <w:szCs w:val="24"/>
      <w:shd w:val="clear" w:color="auto" w:fill="FFC000"/>
      <w:lang w:val="ru-RU" w:eastAsia="ru-RU"/>
    </w:rPr>
  </w:style>
  <w:style w:type="character" w:customStyle="1" w:styleId="Char2">
    <w:name w:val="Примечание Char"/>
    <w:link w:val="af4"/>
    <w:rsid w:val="008679AE"/>
    <w:rPr>
      <w:rFonts w:ascii="GOST type B" w:eastAsia="Times New Roman" w:hAnsi="GOST type B"/>
      <w:b/>
      <w:sz w:val="24"/>
      <w:szCs w:val="24"/>
      <w:lang w:val="ru-RU" w:eastAsia="ru-RU"/>
    </w:rPr>
  </w:style>
  <w:style w:type="paragraph" w:customStyle="1" w:styleId="af5">
    <w:name w:val="封面"/>
    <w:basedOn w:val="Normal"/>
    <w:autoRedefine/>
    <w:rsid w:val="00CF27AA"/>
    <w:pPr>
      <w:widowControl w:val="0"/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</w:pPr>
    <w:rPr>
      <w:rFonts w:ascii="Arial" w:eastAsia="SimHei" w:hAnsi="Arial"/>
      <w:b/>
      <w:bCs/>
      <w:caps/>
      <w:snapToGrid w:val="0"/>
      <w:spacing w:val="10"/>
      <w:sz w:val="32"/>
      <w:szCs w:val="32"/>
    </w:rPr>
  </w:style>
  <w:style w:type="paragraph" w:customStyle="1" w:styleId="af6">
    <w:name w:val="正文（首行不缩进）"/>
    <w:basedOn w:val="Normal"/>
    <w:rsid w:val="00507A60"/>
    <w:pPr>
      <w:widowControl w:val="0"/>
      <w:autoSpaceDE w:val="0"/>
      <w:autoSpaceDN w:val="0"/>
      <w:adjustRightInd w:val="0"/>
      <w:spacing w:line="360" w:lineRule="auto"/>
    </w:pPr>
    <w:rPr>
      <w:rFonts w:cs="Times New Roman"/>
      <w:snapToGrid w:val="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01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61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6090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9178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885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5349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466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4760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4220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519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0058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5601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0259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0495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8562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7981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7385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178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2439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2636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209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34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870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47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4093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18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2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0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4609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43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0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72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94989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48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22912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0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6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8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71954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03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4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1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34567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7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5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56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7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69350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9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28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8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20382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69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3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34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72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315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231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24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3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3998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61942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51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5586">
                      <w:marLeft w:val="0"/>
                      <w:marRight w:val="0"/>
                      <w:marTop w:val="96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29748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64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48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40023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702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090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28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54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23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971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418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926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823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5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98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0573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37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02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384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957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785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6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716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566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482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41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4243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03038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9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3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3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74907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3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6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3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60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86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36675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31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6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9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6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0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02374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77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4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68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2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65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4332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10641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1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88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0802">
                      <w:marLeft w:val="0"/>
                      <w:marRight w:val="0"/>
                      <w:marTop w:val="96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6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30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24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74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23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39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56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89064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26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3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43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6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336">
          <w:marLeft w:val="97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9911">
          <w:marLeft w:val="97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7323">
          <w:marLeft w:val="97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2979">
          <w:marLeft w:val="33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0745">
          <w:marLeft w:val="97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9893">
          <w:marLeft w:val="33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4513">
          <w:marLeft w:val="97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737">
          <w:marLeft w:val="33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485">
          <w:marLeft w:val="97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8082">
          <w:marLeft w:val="97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855">
          <w:marLeft w:val="97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502">
          <w:marLeft w:val="97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168">
          <w:marLeft w:val="1166"/>
          <w:marRight w:val="0"/>
          <w:marTop w:val="62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790">
          <w:marLeft w:val="432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287">
          <w:marLeft w:val="432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0679">
          <w:marLeft w:val="1166"/>
          <w:marRight w:val="0"/>
          <w:marTop w:val="62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763">
          <w:marLeft w:val="1166"/>
          <w:marRight w:val="0"/>
          <w:marTop w:val="62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6501">
          <w:marLeft w:val="1166"/>
          <w:marRight w:val="0"/>
          <w:marTop w:val="62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0559">
          <w:marLeft w:val="432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926">
          <w:marLeft w:val="1166"/>
          <w:marRight w:val="0"/>
          <w:marTop w:val="62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862">
          <w:marLeft w:val="432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4791">
          <w:marLeft w:val="1166"/>
          <w:marRight w:val="0"/>
          <w:marTop w:val="62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7398">
          <w:marLeft w:val="432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160">
          <w:marLeft w:val="1166"/>
          <w:marRight w:val="0"/>
          <w:marTop w:val="62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8691">
          <w:marLeft w:val="1166"/>
          <w:marRight w:val="0"/>
          <w:marTop w:val="62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3196">
          <w:marLeft w:val="1166"/>
          <w:marRight w:val="0"/>
          <w:marTop w:val="62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60284">
          <w:marLeft w:val="432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32">
          <w:marLeft w:val="1166"/>
          <w:marRight w:val="0"/>
          <w:marTop w:val="62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4440">
          <w:marLeft w:val="1166"/>
          <w:marRight w:val="0"/>
          <w:marTop w:val="62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4173">
          <w:marLeft w:val="1166"/>
          <w:marRight w:val="0"/>
          <w:marTop w:val="62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5171">
          <w:marLeft w:val="1166"/>
          <w:marRight w:val="0"/>
          <w:marTop w:val="62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36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333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00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533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408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165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35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550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667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44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17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501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004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425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73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790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4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537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70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27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8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02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77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65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53414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6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4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91987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04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8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3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2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6725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74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1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2166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61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01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3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14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0407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9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7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58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46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002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22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299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13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849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137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394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039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308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730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6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16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5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7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30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mmon%20Template%20(English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9DD29-4FBE-4790-96EF-2F7ED3F48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Common Template (English)</Template>
  <TotalTime>1870</TotalTime>
  <Pages>6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2675</CharactersWithSpaces>
  <SharedDoc>false</SharedDoc>
  <HLinks>
    <vt:vector size="2400" baseType="variant">
      <vt:variant>
        <vt:i4>6422528</vt:i4>
      </vt:variant>
      <vt:variant>
        <vt:i4>2412</vt:i4>
      </vt:variant>
      <vt:variant>
        <vt:i4>0</vt:i4>
      </vt:variant>
      <vt:variant>
        <vt:i4>5</vt:i4>
      </vt:variant>
      <vt:variant>
        <vt:lpwstr>http://localhost:7890/pages/30006173/01/30006173/01/resources/vrp/display_ip_interface_brief.html</vt:lpwstr>
      </vt:variant>
      <vt:variant>
        <vt:lpwstr/>
      </vt:variant>
      <vt:variant>
        <vt:i4>6357033</vt:i4>
      </vt:variant>
      <vt:variant>
        <vt:i4>2409</vt:i4>
      </vt:variant>
      <vt:variant>
        <vt:i4>0</vt:i4>
      </vt:variant>
      <vt:variant>
        <vt:i4>5</vt:i4>
      </vt:variant>
      <vt:variant>
        <vt:lpwstr>http://localhost:7890/pages/30006173/01/30006173/01/resources/vrp/display_interface_brief.html</vt:lpwstr>
      </vt:variant>
      <vt:variant>
        <vt:lpwstr/>
      </vt:variant>
      <vt:variant>
        <vt:i4>2687044</vt:i4>
      </vt:variant>
      <vt:variant>
        <vt:i4>2406</vt:i4>
      </vt:variant>
      <vt:variant>
        <vt:i4>0</vt:i4>
      </vt:variant>
      <vt:variant>
        <vt:i4>5</vt:i4>
      </vt:variant>
      <vt:variant>
        <vt:lpwstr>http://localhost:7890/pages/30006173/01/30006173/01/resources/vrp/display_interface.html</vt:lpwstr>
      </vt:variant>
      <vt:variant>
        <vt:lpwstr/>
      </vt:variant>
      <vt:variant>
        <vt:i4>7930904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_Принципы_распределения_оборудования</vt:lpwstr>
      </vt:variant>
      <vt:variant>
        <vt:i4>73663513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_Преобразование_топологии</vt:lpwstr>
      </vt:variant>
      <vt:variant>
        <vt:i4>8324203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_BFD_для_Link</vt:lpwstr>
      </vt:variant>
      <vt:variant>
        <vt:i4>2162768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_MC-LAG</vt:lpwstr>
      </vt:variant>
      <vt:variant>
        <vt:i4>1376317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_Toc483922811</vt:lpwstr>
      </vt:variant>
      <vt:variant>
        <vt:i4>1376317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_Toc483922810</vt:lpwstr>
      </vt:variant>
      <vt:variant>
        <vt:i4>1310781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_Toc483922809</vt:lpwstr>
      </vt:variant>
      <vt:variant>
        <vt:i4>1310781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_Toc483922808</vt:lpwstr>
      </vt:variant>
      <vt:variant>
        <vt:i4>1310781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_Toc483922807</vt:lpwstr>
      </vt:variant>
      <vt:variant>
        <vt:i4>1310781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_Toc483922806</vt:lpwstr>
      </vt:variant>
      <vt:variant>
        <vt:i4>1310781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_Toc483922805</vt:lpwstr>
      </vt:variant>
      <vt:variant>
        <vt:i4>1310781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_Toc483922804</vt:lpwstr>
      </vt:variant>
      <vt:variant>
        <vt:i4>1310781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_Toc483922803</vt:lpwstr>
      </vt:variant>
      <vt:variant>
        <vt:i4>1310781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_Toc483922802</vt:lpwstr>
      </vt:variant>
      <vt:variant>
        <vt:i4>1310781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_Toc483922801</vt:lpwstr>
      </vt:variant>
      <vt:variant>
        <vt:i4>1310781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_Toc483922800</vt:lpwstr>
      </vt:variant>
      <vt:variant>
        <vt:i4>1900594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_Toc483922799</vt:lpwstr>
      </vt:variant>
      <vt:variant>
        <vt:i4>1900594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_Toc483922798</vt:lpwstr>
      </vt:variant>
      <vt:variant>
        <vt:i4>1900594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_Toc483922797</vt:lpwstr>
      </vt:variant>
      <vt:variant>
        <vt:i4>1900594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_Toc483922796</vt:lpwstr>
      </vt:variant>
      <vt:variant>
        <vt:i4>1900594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_Toc483922795</vt:lpwstr>
      </vt:variant>
      <vt:variant>
        <vt:i4>1900594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_Toc483922794</vt:lpwstr>
      </vt:variant>
      <vt:variant>
        <vt:i4>1900594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_Toc483922793</vt:lpwstr>
      </vt:variant>
      <vt:variant>
        <vt:i4>1900594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_Toc483922792</vt:lpwstr>
      </vt:variant>
      <vt:variant>
        <vt:i4>1900594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_Toc483922791</vt:lpwstr>
      </vt:variant>
      <vt:variant>
        <vt:i4>1900594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_Toc483922790</vt:lpwstr>
      </vt:variant>
      <vt:variant>
        <vt:i4>1835058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_Toc483922789</vt:lpwstr>
      </vt:variant>
      <vt:variant>
        <vt:i4>1835058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_Toc483922788</vt:lpwstr>
      </vt:variant>
      <vt:variant>
        <vt:i4>1835058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_Toc483922787</vt:lpwstr>
      </vt:variant>
      <vt:variant>
        <vt:i4>1835058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_Toc483922786</vt:lpwstr>
      </vt:variant>
      <vt:variant>
        <vt:i4>1835058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_Toc483922785</vt:lpwstr>
      </vt:variant>
      <vt:variant>
        <vt:i4>1835058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_Toc483922784</vt:lpwstr>
      </vt:variant>
      <vt:variant>
        <vt:i4>1835058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_Toc483922783</vt:lpwstr>
      </vt:variant>
      <vt:variant>
        <vt:i4>1835058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_Toc483922782</vt:lpwstr>
      </vt:variant>
      <vt:variant>
        <vt:i4>1835058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_Toc483922781</vt:lpwstr>
      </vt:variant>
      <vt:variant>
        <vt:i4>1835058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_Toc483922780</vt:lpwstr>
      </vt:variant>
      <vt:variant>
        <vt:i4>1245234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_Toc483922779</vt:lpwstr>
      </vt:variant>
      <vt:variant>
        <vt:i4>1245234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_Toc483922778</vt:lpwstr>
      </vt:variant>
      <vt:variant>
        <vt:i4>1245234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_Toc483922777</vt:lpwstr>
      </vt:variant>
      <vt:variant>
        <vt:i4>1245234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_Toc483922776</vt:lpwstr>
      </vt:variant>
      <vt:variant>
        <vt:i4>1245234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_Toc483922775</vt:lpwstr>
      </vt:variant>
      <vt:variant>
        <vt:i4>1245234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_Toc483922774</vt:lpwstr>
      </vt:variant>
      <vt:variant>
        <vt:i4>1245234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_Toc483922773</vt:lpwstr>
      </vt:variant>
      <vt:variant>
        <vt:i4>1245234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_Toc483922772</vt:lpwstr>
      </vt:variant>
      <vt:variant>
        <vt:i4>1245234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_Toc483922771</vt:lpwstr>
      </vt:variant>
      <vt:variant>
        <vt:i4>1245234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_Toc483922770</vt:lpwstr>
      </vt:variant>
      <vt:variant>
        <vt:i4>1179698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_Toc483922769</vt:lpwstr>
      </vt:variant>
      <vt:variant>
        <vt:i4>1179698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_Toc483922768</vt:lpwstr>
      </vt:variant>
      <vt:variant>
        <vt:i4>1179698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_Toc483922767</vt:lpwstr>
      </vt:variant>
      <vt:variant>
        <vt:i4>1179698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_Toc483922766</vt:lpwstr>
      </vt:variant>
      <vt:variant>
        <vt:i4>1179698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_Toc483922765</vt:lpwstr>
      </vt:variant>
      <vt:variant>
        <vt:i4>1179698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_Toc483922764</vt:lpwstr>
      </vt:variant>
      <vt:variant>
        <vt:i4>1179698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_Toc483922763</vt:lpwstr>
      </vt:variant>
      <vt:variant>
        <vt:i4>1179698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_Toc483922762</vt:lpwstr>
      </vt:variant>
      <vt:variant>
        <vt:i4>1179698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_Toc483922761</vt:lpwstr>
      </vt:variant>
      <vt:variant>
        <vt:i4>1179698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_Toc483922760</vt:lpwstr>
      </vt:variant>
      <vt:variant>
        <vt:i4>1114162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_Toc483922759</vt:lpwstr>
      </vt:variant>
      <vt:variant>
        <vt:i4>1114162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_Toc483922758</vt:lpwstr>
      </vt:variant>
      <vt:variant>
        <vt:i4>1114162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_Toc483922757</vt:lpwstr>
      </vt:variant>
      <vt:variant>
        <vt:i4>1114162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_Toc483922756</vt:lpwstr>
      </vt:variant>
      <vt:variant>
        <vt:i4>1114162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_Toc483922755</vt:lpwstr>
      </vt:variant>
      <vt:variant>
        <vt:i4>1114162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_Toc483922754</vt:lpwstr>
      </vt:variant>
      <vt:variant>
        <vt:i4>1114162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_Toc483922753</vt:lpwstr>
      </vt:variant>
      <vt:variant>
        <vt:i4>1114162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_Toc483922752</vt:lpwstr>
      </vt:variant>
      <vt:variant>
        <vt:i4>1114162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_Toc483922751</vt:lpwstr>
      </vt:variant>
      <vt:variant>
        <vt:i4>1114162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_Toc483922750</vt:lpwstr>
      </vt:variant>
      <vt:variant>
        <vt:i4>1048626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_Toc483922749</vt:lpwstr>
      </vt:variant>
      <vt:variant>
        <vt:i4>1048626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_Toc483922748</vt:lpwstr>
      </vt:variant>
      <vt:variant>
        <vt:i4>1048626</vt:i4>
      </vt:variant>
      <vt:variant>
        <vt:i4>1985</vt:i4>
      </vt:variant>
      <vt:variant>
        <vt:i4>0</vt:i4>
      </vt:variant>
      <vt:variant>
        <vt:i4>5</vt:i4>
      </vt:variant>
      <vt:variant>
        <vt:lpwstr/>
      </vt:variant>
      <vt:variant>
        <vt:lpwstr>_Toc483922747</vt:lpwstr>
      </vt:variant>
      <vt:variant>
        <vt:i4>1048626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_Toc483922746</vt:lpwstr>
      </vt:variant>
      <vt:variant>
        <vt:i4>1048626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_Toc483922745</vt:lpwstr>
      </vt:variant>
      <vt:variant>
        <vt:i4>1048626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_Toc483922744</vt:lpwstr>
      </vt:variant>
      <vt:variant>
        <vt:i4>1048626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_Toc483922743</vt:lpwstr>
      </vt:variant>
      <vt:variant>
        <vt:i4>1048626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_Toc483922742</vt:lpwstr>
      </vt:variant>
      <vt:variant>
        <vt:i4>1048626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_Toc483922741</vt:lpwstr>
      </vt:variant>
      <vt:variant>
        <vt:i4>1048626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_Toc483922740</vt:lpwstr>
      </vt:variant>
      <vt:variant>
        <vt:i4>1507378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_Toc483922739</vt:lpwstr>
      </vt:variant>
      <vt:variant>
        <vt:i4>1507378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_Toc483922738</vt:lpwstr>
      </vt:variant>
      <vt:variant>
        <vt:i4>1507378</vt:i4>
      </vt:variant>
      <vt:variant>
        <vt:i4>1925</vt:i4>
      </vt:variant>
      <vt:variant>
        <vt:i4>0</vt:i4>
      </vt:variant>
      <vt:variant>
        <vt:i4>5</vt:i4>
      </vt:variant>
      <vt:variant>
        <vt:lpwstr/>
      </vt:variant>
      <vt:variant>
        <vt:lpwstr>_Toc483922737</vt:lpwstr>
      </vt:variant>
      <vt:variant>
        <vt:i4>1507378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_Toc483922736</vt:lpwstr>
      </vt:variant>
      <vt:variant>
        <vt:i4>1507378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_Toc483922735</vt:lpwstr>
      </vt:variant>
      <vt:variant>
        <vt:i4>1507378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_Toc483922734</vt:lpwstr>
      </vt:variant>
      <vt:variant>
        <vt:i4>1507378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_Toc483922733</vt:lpwstr>
      </vt:variant>
      <vt:variant>
        <vt:i4>1507378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_Toc483922732</vt:lpwstr>
      </vt:variant>
      <vt:variant>
        <vt:i4>1507378</vt:i4>
      </vt:variant>
      <vt:variant>
        <vt:i4>1889</vt:i4>
      </vt:variant>
      <vt:variant>
        <vt:i4>0</vt:i4>
      </vt:variant>
      <vt:variant>
        <vt:i4>5</vt:i4>
      </vt:variant>
      <vt:variant>
        <vt:lpwstr/>
      </vt:variant>
      <vt:variant>
        <vt:lpwstr>_Toc483922731</vt:lpwstr>
      </vt:variant>
      <vt:variant>
        <vt:i4>1507378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_Toc483922730</vt:lpwstr>
      </vt:variant>
      <vt:variant>
        <vt:i4>1441842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_Toc483922729</vt:lpwstr>
      </vt:variant>
      <vt:variant>
        <vt:i4>1441842</vt:i4>
      </vt:variant>
      <vt:variant>
        <vt:i4>1871</vt:i4>
      </vt:variant>
      <vt:variant>
        <vt:i4>0</vt:i4>
      </vt:variant>
      <vt:variant>
        <vt:i4>5</vt:i4>
      </vt:variant>
      <vt:variant>
        <vt:lpwstr/>
      </vt:variant>
      <vt:variant>
        <vt:lpwstr>_Toc483922728</vt:lpwstr>
      </vt:variant>
      <vt:variant>
        <vt:i4>1441842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_Toc483922727</vt:lpwstr>
      </vt:variant>
      <vt:variant>
        <vt:i4>1441842</vt:i4>
      </vt:variant>
      <vt:variant>
        <vt:i4>1859</vt:i4>
      </vt:variant>
      <vt:variant>
        <vt:i4>0</vt:i4>
      </vt:variant>
      <vt:variant>
        <vt:i4>5</vt:i4>
      </vt:variant>
      <vt:variant>
        <vt:lpwstr/>
      </vt:variant>
      <vt:variant>
        <vt:lpwstr>_Toc483922726</vt:lpwstr>
      </vt:variant>
      <vt:variant>
        <vt:i4>1441842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_Toc483922725</vt:lpwstr>
      </vt:variant>
      <vt:variant>
        <vt:i4>1441842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_Toc483922724</vt:lpwstr>
      </vt:variant>
      <vt:variant>
        <vt:i4>1441842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_Toc483922723</vt:lpwstr>
      </vt:variant>
      <vt:variant>
        <vt:i4>1441842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_Toc483922722</vt:lpwstr>
      </vt:variant>
      <vt:variant>
        <vt:i4>1441842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_Toc483922721</vt:lpwstr>
      </vt:variant>
      <vt:variant>
        <vt:i4>1441842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_Toc483922720</vt:lpwstr>
      </vt:variant>
      <vt:variant>
        <vt:i4>1376306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_Toc483922719</vt:lpwstr>
      </vt:variant>
      <vt:variant>
        <vt:i4>1376306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_Toc483922718</vt:lpwstr>
      </vt:variant>
      <vt:variant>
        <vt:i4>1376306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_Toc483922717</vt:lpwstr>
      </vt:variant>
      <vt:variant>
        <vt:i4>1376306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_Toc483922716</vt:lpwstr>
      </vt:variant>
      <vt:variant>
        <vt:i4>1376306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_Toc483922715</vt:lpwstr>
      </vt:variant>
      <vt:variant>
        <vt:i4>1376306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_Toc483922714</vt:lpwstr>
      </vt:variant>
      <vt:variant>
        <vt:i4>1376306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_Toc483922713</vt:lpwstr>
      </vt:variant>
      <vt:variant>
        <vt:i4>1376306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_Toc483922712</vt:lpwstr>
      </vt:variant>
      <vt:variant>
        <vt:i4>1376306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_Toc483922711</vt:lpwstr>
      </vt:variant>
      <vt:variant>
        <vt:i4>1376306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_Toc483922710</vt:lpwstr>
      </vt:variant>
      <vt:variant>
        <vt:i4>1310770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_Toc483922709</vt:lpwstr>
      </vt:variant>
      <vt:variant>
        <vt:i4>1310770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_Toc483922708</vt:lpwstr>
      </vt:variant>
      <vt:variant>
        <vt:i4>1310770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_Toc483922707</vt:lpwstr>
      </vt:variant>
      <vt:variant>
        <vt:i4>1310770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_Toc483922706</vt:lpwstr>
      </vt:variant>
      <vt:variant>
        <vt:i4>1310770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_Toc483922705</vt:lpwstr>
      </vt:variant>
      <vt:variant>
        <vt:i4>1310770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_Toc483922704</vt:lpwstr>
      </vt:variant>
      <vt:variant>
        <vt:i4>1310770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_Toc483922703</vt:lpwstr>
      </vt:variant>
      <vt:variant>
        <vt:i4>1310770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_Toc483922702</vt:lpwstr>
      </vt:variant>
      <vt:variant>
        <vt:i4>1310770</vt:i4>
      </vt:variant>
      <vt:variant>
        <vt:i4>1709</vt:i4>
      </vt:variant>
      <vt:variant>
        <vt:i4>0</vt:i4>
      </vt:variant>
      <vt:variant>
        <vt:i4>5</vt:i4>
      </vt:variant>
      <vt:variant>
        <vt:lpwstr/>
      </vt:variant>
      <vt:variant>
        <vt:lpwstr>_Toc483922701</vt:lpwstr>
      </vt:variant>
      <vt:variant>
        <vt:i4>1310770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_Toc483922700</vt:lpwstr>
      </vt:variant>
      <vt:variant>
        <vt:i4>1900595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_Toc483922699</vt:lpwstr>
      </vt:variant>
      <vt:variant>
        <vt:i4>1900595</vt:i4>
      </vt:variant>
      <vt:variant>
        <vt:i4>1691</vt:i4>
      </vt:variant>
      <vt:variant>
        <vt:i4>0</vt:i4>
      </vt:variant>
      <vt:variant>
        <vt:i4>5</vt:i4>
      </vt:variant>
      <vt:variant>
        <vt:lpwstr/>
      </vt:variant>
      <vt:variant>
        <vt:lpwstr>_Toc483922698</vt:lpwstr>
      </vt:variant>
      <vt:variant>
        <vt:i4>1900595</vt:i4>
      </vt:variant>
      <vt:variant>
        <vt:i4>1685</vt:i4>
      </vt:variant>
      <vt:variant>
        <vt:i4>0</vt:i4>
      </vt:variant>
      <vt:variant>
        <vt:i4>5</vt:i4>
      </vt:variant>
      <vt:variant>
        <vt:lpwstr/>
      </vt:variant>
      <vt:variant>
        <vt:lpwstr>_Toc483922697</vt:lpwstr>
      </vt:variant>
      <vt:variant>
        <vt:i4>1900595</vt:i4>
      </vt:variant>
      <vt:variant>
        <vt:i4>1679</vt:i4>
      </vt:variant>
      <vt:variant>
        <vt:i4>0</vt:i4>
      </vt:variant>
      <vt:variant>
        <vt:i4>5</vt:i4>
      </vt:variant>
      <vt:variant>
        <vt:lpwstr/>
      </vt:variant>
      <vt:variant>
        <vt:lpwstr>_Toc483922696</vt:lpwstr>
      </vt:variant>
      <vt:variant>
        <vt:i4>1900595</vt:i4>
      </vt:variant>
      <vt:variant>
        <vt:i4>1673</vt:i4>
      </vt:variant>
      <vt:variant>
        <vt:i4>0</vt:i4>
      </vt:variant>
      <vt:variant>
        <vt:i4>5</vt:i4>
      </vt:variant>
      <vt:variant>
        <vt:lpwstr/>
      </vt:variant>
      <vt:variant>
        <vt:lpwstr>_Toc483922695</vt:lpwstr>
      </vt:variant>
      <vt:variant>
        <vt:i4>1900595</vt:i4>
      </vt:variant>
      <vt:variant>
        <vt:i4>1667</vt:i4>
      </vt:variant>
      <vt:variant>
        <vt:i4>0</vt:i4>
      </vt:variant>
      <vt:variant>
        <vt:i4>5</vt:i4>
      </vt:variant>
      <vt:variant>
        <vt:lpwstr/>
      </vt:variant>
      <vt:variant>
        <vt:lpwstr>_Toc483922694</vt:lpwstr>
      </vt:variant>
      <vt:variant>
        <vt:i4>1900595</vt:i4>
      </vt:variant>
      <vt:variant>
        <vt:i4>1661</vt:i4>
      </vt:variant>
      <vt:variant>
        <vt:i4>0</vt:i4>
      </vt:variant>
      <vt:variant>
        <vt:i4>5</vt:i4>
      </vt:variant>
      <vt:variant>
        <vt:lpwstr/>
      </vt:variant>
      <vt:variant>
        <vt:lpwstr>_Toc483922693</vt:lpwstr>
      </vt:variant>
      <vt:variant>
        <vt:i4>1900595</vt:i4>
      </vt:variant>
      <vt:variant>
        <vt:i4>1655</vt:i4>
      </vt:variant>
      <vt:variant>
        <vt:i4>0</vt:i4>
      </vt:variant>
      <vt:variant>
        <vt:i4>5</vt:i4>
      </vt:variant>
      <vt:variant>
        <vt:lpwstr/>
      </vt:variant>
      <vt:variant>
        <vt:lpwstr>_Toc483922692</vt:lpwstr>
      </vt:variant>
      <vt:variant>
        <vt:i4>1900595</vt:i4>
      </vt:variant>
      <vt:variant>
        <vt:i4>1649</vt:i4>
      </vt:variant>
      <vt:variant>
        <vt:i4>0</vt:i4>
      </vt:variant>
      <vt:variant>
        <vt:i4>5</vt:i4>
      </vt:variant>
      <vt:variant>
        <vt:lpwstr/>
      </vt:variant>
      <vt:variant>
        <vt:lpwstr>_Toc483922691</vt:lpwstr>
      </vt:variant>
      <vt:variant>
        <vt:i4>1900595</vt:i4>
      </vt:variant>
      <vt:variant>
        <vt:i4>1643</vt:i4>
      </vt:variant>
      <vt:variant>
        <vt:i4>0</vt:i4>
      </vt:variant>
      <vt:variant>
        <vt:i4>5</vt:i4>
      </vt:variant>
      <vt:variant>
        <vt:lpwstr/>
      </vt:variant>
      <vt:variant>
        <vt:lpwstr>_Toc483922690</vt:lpwstr>
      </vt:variant>
      <vt:variant>
        <vt:i4>1835059</vt:i4>
      </vt:variant>
      <vt:variant>
        <vt:i4>1637</vt:i4>
      </vt:variant>
      <vt:variant>
        <vt:i4>0</vt:i4>
      </vt:variant>
      <vt:variant>
        <vt:i4>5</vt:i4>
      </vt:variant>
      <vt:variant>
        <vt:lpwstr/>
      </vt:variant>
      <vt:variant>
        <vt:lpwstr>_Toc483922689</vt:lpwstr>
      </vt:variant>
      <vt:variant>
        <vt:i4>1835059</vt:i4>
      </vt:variant>
      <vt:variant>
        <vt:i4>1631</vt:i4>
      </vt:variant>
      <vt:variant>
        <vt:i4>0</vt:i4>
      </vt:variant>
      <vt:variant>
        <vt:i4>5</vt:i4>
      </vt:variant>
      <vt:variant>
        <vt:lpwstr/>
      </vt:variant>
      <vt:variant>
        <vt:lpwstr>_Toc483922688</vt:lpwstr>
      </vt:variant>
      <vt:variant>
        <vt:i4>1835059</vt:i4>
      </vt:variant>
      <vt:variant>
        <vt:i4>1625</vt:i4>
      </vt:variant>
      <vt:variant>
        <vt:i4>0</vt:i4>
      </vt:variant>
      <vt:variant>
        <vt:i4>5</vt:i4>
      </vt:variant>
      <vt:variant>
        <vt:lpwstr/>
      </vt:variant>
      <vt:variant>
        <vt:lpwstr>_Toc483922687</vt:lpwstr>
      </vt:variant>
      <vt:variant>
        <vt:i4>1835059</vt:i4>
      </vt:variant>
      <vt:variant>
        <vt:i4>1619</vt:i4>
      </vt:variant>
      <vt:variant>
        <vt:i4>0</vt:i4>
      </vt:variant>
      <vt:variant>
        <vt:i4>5</vt:i4>
      </vt:variant>
      <vt:variant>
        <vt:lpwstr/>
      </vt:variant>
      <vt:variant>
        <vt:lpwstr>_Toc483922686</vt:lpwstr>
      </vt:variant>
      <vt:variant>
        <vt:i4>1835059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_Toc483922685</vt:lpwstr>
      </vt:variant>
      <vt:variant>
        <vt:i4>1835059</vt:i4>
      </vt:variant>
      <vt:variant>
        <vt:i4>1607</vt:i4>
      </vt:variant>
      <vt:variant>
        <vt:i4>0</vt:i4>
      </vt:variant>
      <vt:variant>
        <vt:i4>5</vt:i4>
      </vt:variant>
      <vt:variant>
        <vt:lpwstr/>
      </vt:variant>
      <vt:variant>
        <vt:lpwstr>_Toc483922684</vt:lpwstr>
      </vt:variant>
      <vt:variant>
        <vt:i4>1835059</vt:i4>
      </vt:variant>
      <vt:variant>
        <vt:i4>1601</vt:i4>
      </vt:variant>
      <vt:variant>
        <vt:i4>0</vt:i4>
      </vt:variant>
      <vt:variant>
        <vt:i4>5</vt:i4>
      </vt:variant>
      <vt:variant>
        <vt:lpwstr/>
      </vt:variant>
      <vt:variant>
        <vt:lpwstr>_Toc483922683</vt:lpwstr>
      </vt:variant>
      <vt:variant>
        <vt:i4>1835059</vt:i4>
      </vt:variant>
      <vt:variant>
        <vt:i4>1595</vt:i4>
      </vt:variant>
      <vt:variant>
        <vt:i4>0</vt:i4>
      </vt:variant>
      <vt:variant>
        <vt:i4>5</vt:i4>
      </vt:variant>
      <vt:variant>
        <vt:lpwstr/>
      </vt:variant>
      <vt:variant>
        <vt:lpwstr>_Toc483922682</vt:lpwstr>
      </vt:variant>
      <vt:variant>
        <vt:i4>1835059</vt:i4>
      </vt:variant>
      <vt:variant>
        <vt:i4>1589</vt:i4>
      </vt:variant>
      <vt:variant>
        <vt:i4>0</vt:i4>
      </vt:variant>
      <vt:variant>
        <vt:i4>5</vt:i4>
      </vt:variant>
      <vt:variant>
        <vt:lpwstr/>
      </vt:variant>
      <vt:variant>
        <vt:lpwstr>_Toc483922681</vt:lpwstr>
      </vt:variant>
      <vt:variant>
        <vt:i4>1835059</vt:i4>
      </vt:variant>
      <vt:variant>
        <vt:i4>1583</vt:i4>
      </vt:variant>
      <vt:variant>
        <vt:i4>0</vt:i4>
      </vt:variant>
      <vt:variant>
        <vt:i4>5</vt:i4>
      </vt:variant>
      <vt:variant>
        <vt:lpwstr/>
      </vt:variant>
      <vt:variant>
        <vt:lpwstr>_Toc483922680</vt:lpwstr>
      </vt:variant>
      <vt:variant>
        <vt:i4>1245235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_Toc483922679</vt:lpwstr>
      </vt:variant>
      <vt:variant>
        <vt:i4>1245235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_Toc483922678</vt:lpwstr>
      </vt:variant>
      <vt:variant>
        <vt:i4>1245235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_Toc483922677</vt:lpwstr>
      </vt:variant>
      <vt:variant>
        <vt:i4>1245235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_Toc483922676</vt:lpwstr>
      </vt:variant>
      <vt:variant>
        <vt:i4>1245235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_Toc483922675</vt:lpwstr>
      </vt:variant>
      <vt:variant>
        <vt:i4>1245235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_Toc483922674</vt:lpwstr>
      </vt:variant>
      <vt:variant>
        <vt:i4>1245235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_Toc483922673</vt:lpwstr>
      </vt:variant>
      <vt:variant>
        <vt:i4>1245235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_Toc483922672</vt:lpwstr>
      </vt:variant>
      <vt:variant>
        <vt:i4>1245235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_Toc483922671</vt:lpwstr>
      </vt:variant>
      <vt:variant>
        <vt:i4>1245235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_Toc483922670</vt:lpwstr>
      </vt:variant>
      <vt:variant>
        <vt:i4>1179699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_Toc483922669</vt:lpwstr>
      </vt:variant>
      <vt:variant>
        <vt:i4>1179699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_Toc483922668</vt:lpwstr>
      </vt:variant>
      <vt:variant>
        <vt:i4>1179699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_Toc483922667</vt:lpwstr>
      </vt:variant>
      <vt:variant>
        <vt:i4>1179699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_Toc483922666</vt:lpwstr>
      </vt:variant>
      <vt:variant>
        <vt:i4>1179699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_Toc483922665</vt:lpwstr>
      </vt:variant>
      <vt:variant>
        <vt:i4>1179699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_Toc483922664</vt:lpwstr>
      </vt:variant>
      <vt:variant>
        <vt:i4>1179699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_Toc483922663</vt:lpwstr>
      </vt:variant>
      <vt:variant>
        <vt:i4>1179699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_Toc483922662</vt:lpwstr>
      </vt:variant>
      <vt:variant>
        <vt:i4>1179699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_Toc483922661</vt:lpwstr>
      </vt:variant>
      <vt:variant>
        <vt:i4>1179699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_Toc483922660</vt:lpwstr>
      </vt:variant>
      <vt:variant>
        <vt:i4>1114163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_Toc483922659</vt:lpwstr>
      </vt:variant>
      <vt:variant>
        <vt:i4>1114163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_Toc483922658</vt:lpwstr>
      </vt:variant>
      <vt:variant>
        <vt:i4>1114163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_Toc483922657</vt:lpwstr>
      </vt:variant>
      <vt:variant>
        <vt:i4>1114163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_Toc483922656</vt:lpwstr>
      </vt:variant>
      <vt:variant>
        <vt:i4>1114163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_Toc483922655</vt:lpwstr>
      </vt:variant>
      <vt:variant>
        <vt:i4>1114163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_Toc483922654</vt:lpwstr>
      </vt:variant>
      <vt:variant>
        <vt:i4>1114163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_Toc483922653</vt:lpwstr>
      </vt:variant>
      <vt:variant>
        <vt:i4>1114163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_Toc483922652</vt:lpwstr>
      </vt:variant>
      <vt:variant>
        <vt:i4>1114163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_Toc483922651</vt:lpwstr>
      </vt:variant>
      <vt:variant>
        <vt:i4>1114163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_Toc483922650</vt:lpwstr>
      </vt:variant>
      <vt:variant>
        <vt:i4>1048627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_Toc483922649</vt:lpwstr>
      </vt:variant>
      <vt:variant>
        <vt:i4>1048627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_Toc483922648</vt:lpwstr>
      </vt:variant>
      <vt:variant>
        <vt:i4>1048627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_Toc483922647</vt:lpwstr>
      </vt:variant>
      <vt:variant>
        <vt:i4>1048627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_Toc483922646</vt:lpwstr>
      </vt:variant>
      <vt:variant>
        <vt:i4>1048627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_Toc483922645</vt:lpwstr>
      </vt:variant>
      <vt:variant>
        <vt:i4>1048627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_Toc483922644</vt:lpwstr>
      </vt:variant>
      <vt:variant>
        <vt:i4>1048627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_Toc483922643</vt:lpwstr>
      </vt:variant>
      <vt:variant>
        <vt:i4>1048627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_Toc483922642</vt:lpwstr>
      </vt:variant>
      <vt:variant>
        <vt:i4>1048627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_Toc483922641</vt:lpwstr>
      </vt:variant>
      <vt:variant>
        <vt:i4>1048627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_Toc483922640</vt:lpwstr>
      </vt:variant>
      <vt:variant>
        <vt:i4>1507379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_Toc483922639</vt:lpwstr>
      </vt:variant>
      <vt:variant>
        <vt:i4>1507379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_Toc483922638</vt:lpwstr>
      </vt:variant>
      <vt:variant>
        <vt:i4>1507379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_Toc483922637</vt:lpwstr>
      </vt:variant>
      <vt:variant>
        <vt:i4>1507379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_Toc483922636</vt:lpwstr>
      </vt:variant>
      <vt:variant>
        <vt:i4>1507379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_Toc483922635</vt:lpwstr>
      </vt:variant>
      <vt:variant>
        <vt:i4>1507379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_Toc483922634</vt:lpwstr>
      </vt:variant>
      <vt:variant>
        <vt:i4>1507379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_Toc483922633</vt:lpwstr>
      </vt:variant>
      <vt:variant>
        <vt:i4>1507379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_Toc483922632</vt:lpwstr>
      </vt:variant>
      <vt:variant>
        <vt:i4>1507379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_Toc483922631</vt:lpwstr>
      </vt:variant>
      <vt:variant>
        <vt:i4>1507379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_Toc483922630</vt:lpwstr>
      </vt:variant>
      <vt:variant>
        <vt:i4>1441843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_Toc483922629</vt:lpwstr>
      </vt:variant>
      <vt:variant>
        <vt:i4>1441843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_Toc483922628</vt:lpwstr>
      </vt:variant>
      <vt:variant>
        <vt:i4>1441843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_Toc483922627</vt:lpwstr>
      </vt:variant>
      <vt:variant>
        <vt:i4>1441843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_Toc483922626</vt:lpwstr>
      </vt:variant>
      <vt:variant>
        <vt:i4>1441843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_Toc483922625</vt:lpwstr>
      </vt:variant>
      <vt:variant>
        <vt:i4>1441843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_Toc483922624</vt:lpwstr>
      </vt:variant>
      <vt:variant>
        <vt:i4>1441843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_Toc483922623</vt:lpwstr>
      </vt:variant>
      <vt:variant>
        <vt:i4>1441843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_Toc483922622</vt:lpwstr>
      </vt:variant>
      <vt:variant>
        <vt:i4>1441843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_Toc483922621</vt:lpwstr>
      </vt:variant>
      <vt:variant>
        <vt:i4>1441843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_Toc483922620</vt:lpwstr>
      </vt:variant>
      <vt:variant>
        <vt:i4>1376307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_Toc483922619</vt:lpwstr>
      </vt:variant>
      <vt:variant>
        <vt:i4>1376307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_Toc483922618</vt:lpwstr>
      </vt:variant>
      <vt:variant>
        <vt:i4>1376307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_Toc483922617</vt:lpwstr>
      </vt:variant>
      <vt:variant>
        <vt:i4>1376307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_Toc483922616</vt:lpwstr>
      </vt:variant>
      <vt:variant>
        <vt:i4>1376307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_Toc483922615</vt:lpwstr>
      </vt:variant>
      <vt:variant>
        <vt:i4>1376307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_Toc483922614</vt:lpwstr>
      </vt:variant>
      <vt:variant>
        <vt:i4>1376307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_Toc483922613</vt:lpwstr>
      </vt:variant>
      <vt:variant>
        <vt:i4>1376307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_Toc483922612</vt:lpwstr>
      </vt:variant>
      <vt:variant>
        <vt:i4>1376307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_Toc483922611</vt:lpwstr>
      </vt:variant>
      <vt:variant>
        <vt:i4>1376307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_Toc483922610</vt:lpwstr>
      </vt:variant>
      <vt:variant>
        <vt:i4>1310771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_Toc483922609</vt:lpwstr>
      </vt:variant>
      <vt:variant>
        <vt:i4>1310771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_Toc483922608</vt:lpwstr>
      </vt:variant>
      <vt:variant>
        <vt:i4>1310771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_Toc483922607</vt:lpwstr>
      </vt:variant>
      <vt:variant>
        <vt:i4>1310771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_Toc483922606</vt:lpwstr>
      </vt:variant>
      <vt:variant>
        <vt:i4>1310771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_Toc483922605</vt:lpwstr>
      </vt:variant>
      <vt:variant>
        <vt:i4>1310771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_Toc483922604</vt:lpwstr>
      </vt:variant>
      <vt:variant>
        <vt:i4>1310771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_Toc483922603</vt:lpwstr>
      </vt:variant>
      <vt:variant>
        <vt:i4>1310771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_Toc483922602</vt:lpwstr>
      </vt:variant>
      <vt:variant>
        <vt:i4>1310771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_Toc483922601</vt:lpwstr>
      </vt:variant>
      <vt:variant>
        <vt:i4>1310771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_Toc483922600</vt:lpwstr>
      </vt:variant>
      <vt:variant>
        <vt:i4>1900592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_Toc483922599</vt:lpwstr>
      </vt:variant>
      <vt:variant>
        <vt:i4>1900592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_Toc483922598</vt:lpwstr>
      </vt:variant>
      <vt:variant>
        <vt:i4>1900592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_Toc483922597</vt:lpwstr>
      </vt:variant>
      <vt:variant>
        <vt:i4>1900592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_Toc483922596</vt:lpwstr>
      </vt:variant>
      <vt:variant>
        <vt:i4>1900592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_Toc483922595</vt:lpwstr>
      </vt:variant>
      <vt:variant>
        <vt:i4>1900592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_Toc483922594</vt:lpwstr>
      </vt:variant>
      <vt:variant>
        <vt:i4>1900592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_Toc483922593</vt:lpwstr>
      </vt:variant>
      <vt:variant>
        <vt:i4>1900592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_Toc483922592</vt:lpwstr>
      </vt:variant>
      <vt:variant>
        <vt:i4>1900592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_Toc483922591</vt:lpwstr>
      </vt:variant>
      <vt:variant>
        <vt:i4>1900592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_Toc483922590</vt:lpwstr>
      </vt:variant>
      <vt:variant>
        <vt:i4>1835056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_Toc483922589</vt:lpwstr>
      </vt:variant>
      <vt:variant>
        <vt:i4>1835056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_Toc483922588</vt:lpwstr>
      </vt:variant>
      <vt:variant>
        <vt:i4>1835056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_Toc483922587</vt:lpwstr>
      </vt:variant>
      <vt:variant>
        <vt:i4>1835056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_Toc483922586</vt:lpwstr>
      </vt:variant>
      <vt:variant>
        <vt:i4>1835056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_Toc483922585</vt:lpwstr>
      </vt:variant>
      <vt:variant>
        <vt:i4>1835056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_Toc483922584</vt:lpwstr>
      </vt:variant>
      <vt:variant>
        <vt:i4>1835056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_Toc483922583</vt:lpwstr>
      </vt:variant>
      <vt:variant>
        <vt:i4>1835056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_Toc483922582</vt:lpwstr>
      </vt:variant>
      <vt:variant>
        <vt:i4>1835056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_Toc483922581</vt:lpwstr>
      </vt:variant>
      <vt:variant>
        <vt:i4>1835056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_Toc483922580</vt:lpwstr>
      </vt:variant>
      <vt:variant>
        <vt:i4>1245232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_Toc483922579</vt:lpwstr>
      </vt:variant>
      <vt:variant>
        <vt:i4>1245232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_Toc483922578</vt:lpwstr>
      </vt:variant>
      <vt:variant>
        <vt:i4>1245232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_Toc483922577</vt:lpwstr>
      </vt:variant>
      <vt:variant>
        <vt:i4>1245232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_Toc483922576</vt:lpwstr>
      </vt:variant>
      <vt:variant>
        <vt:i4>1245232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_Toc483922575</vt:lpwstr>
      </vt:variant>
      <vt:variant>
        <vt:i4>1245232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_Toc483922574</vt:lpwstr>
      </vt:variant>
      <vt:variant>
        <vt:i4>1245232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_Toc483922573</vt:lpwstr>
      </vt:variant>
      <vt:variant>
        <vt:i4>1245232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_Toc483922572</vt:lpwstr>
      </vt:variant>
      <vt:variant>
        <vt:i4>1245232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_Toc483922571</vt:lpwstr>
      </vt:variant>
      <vt:variant>
        <vt:i4>1245232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_Toc483922570</vt:lpwstr>
      </vt:variant>
      <vt:variant>
        <vt:i4>1179696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_Toc483922569</vt:lpwstr>
      </vt:variant>
      <vt:variant>
        <vt:i4>1179696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_Toc483922568</vt:lpwstr>
      </vt:variant>
      <vt:variant>
        <vt:i4>1179696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_Toc483922567</vt:lpwstr>
      </vt:variant>
      <vt:variant>
        <vt:i4>1179696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_Toc483922566</vt:lpwstr>
      </vt:variant>
      <vt:variant>
        <vt:i4>1179696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_Toc483922565</vt:lpwstr>
      </vt:variant>
      <vt:variant>
        <vt:i4>1179696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_Toc483922564</vt:lpwstr>
      </vt:variant>
      <vt:variant>
        <vt:i4>1179696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_Toc483922563</vt:lpwstr>
      </vt:variant>
      <vt:variant>
        <vt:i4>1179696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_Toc483922562</vt:lpwstr>
      </vt:variant>
      <vt:variant>
        <vt:i4>1179696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_Toc483922561</vt:lpwstr>
      </vt:variant>
      <vt:variant>
        <vt:i4>1179696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_Toc483922560</vt:lpwstr>
      </vt:variant>
      <vt:variant>
        <vt:i4>1114160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_Toc483922559</vt:lpwstr>
      </vt:variant>
      <vt:variant>
        <vt:i4>1114160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_Toc483922558</vt:lpwstr>
      </vt:variant>
      <vt:variant>
        <vt:i4>1114160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_Toc483922557</vt:lpwstr>
      </vt:variant>
      <vt:variant>
        <vt:i4>1114160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_Toc483922556</vt:lpwstr>
      </vt:variant>
      <vt:variant>
        <vt:i4>1114160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_Toc483922555</vt:lpwstr>
      </vt:variant>
      <vt:variant>
        <vt:i4>1114160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_Toc483922554</vt:lpwstr>
      </vt:variant>
      <vt:variant>
        <vt:i4>1114160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_Toc483922553</vt:lpwstr>
      </vt:variant>
      <vt:variant>
        <vt:i4>1114160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_Toc483922552</vt:lpwstr>
      </vt:variant>
      <vt:variant>
        <vt:i4>1114160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_Toc483922551</vt:lpwstr>
      </vt:variant>
      <vt:variant>
        <vt:i4>1114160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_Toc483922550</vt:lpwstr>
      </vt:variant>
      <vt:variant>
        <vt:i4>1048624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_Toc483922549</vt:lpwstr>
      </vt:variant>
      <vt:variant>
        <vt:i4>1048624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_Toc483922548</vt:lpwstr>
      </vt:variant>
      <vt:variant>
        <vt:i4>1048624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_Toc483922547</vt:lpwstr>
      </vt:variant>
      <vt:variant>
        <vt:i4>1048624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_Toc483922546</vt:lpwstr>
      </vt:variant>
      <vt:variant>
        <vt:i4>1048624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_Toc483922545</vt:lpwstr>
      </vt:variant>
      <vt:variant>
        <vt:i4>1048624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_Toc483922544</vt:lpwstr>
      </vt:variant>
      <vt:variant>
        <vt:i4>1048624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_Toc483922543</vt:lpwstr>
      </vt:variant>
      <vt:variant>
        <vt:i4>1048624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_Toc483922542</vt:lpwstr>
      </vt:variant>
      <vt:variant>
        <vt:i4>1048624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_Toc483922541</vt:lpwstr>
      </vt:variant>
      <vt:variant>
        <vt:i4>1048624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_Toc483922540</vt:lpwstr>
      </vt:variant>
      <vt:variant>
        <vt:i4>1507376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_Toc483922539</vt:lpwstr>
      </vt:variant>
      <vt:variant>
        <vt:i4>1507376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_Toc483922538</vt:lpwstr>
      </vt:variant>
      <vt:variant>
        <vt:i4>1507376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_Toc483922537</vt:lpwstr>
      </vt:variant>
      <vt:variant>
        <vt:i4>1507376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_Toc483922536</vt:lpwstr>
      </vt:variant>
      <vt:variant>
        <vt:i4>1507376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_Toc483922535</vt:lpwstr>
      </vt:variant>
      <vt:variant>
        <vt:i4>1507376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_Toc483922534</vt:lpwstr>
      </vt:variant>
      <vt:variant>
        <vt:i4>1507376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_Toc483922533</vt:lpwstr>
      </vt:variant>
      <vt:variant>
        <vt:i4>1507376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_Toc483922532</vt:lpwstr>
      </vt:variant>
      <vt:variant>
        <vt:i4>1507376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_Toc483922531</vt:lpwstr>
      </vt:variant>
      <vt:variant>
        <vt:i4>1507376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_Toc483922530</vt:lpwstr>
      </vt:variant>
      <vt:variant>
        <vt:i4>1441840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_Toc483922529</vt:lpwstr>
      </vt:variant>
      <vt:variant>
        <vt:i4>1441840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_Toc483922528</vt:lpwstr>
      </vt:variant>
      <vt:variant>
        <vt:i4>1441840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_Toc483922527</vt:lpwstr>
      </vt:variant>
      <vt:variant>
        <vt:i4>1441840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_Toc483922526</vt:lpwstr>
      </vt:variant>
      <vt:variant>
        <vt:i4>1441840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_Toc483922525</vt:lpwstr>
      </vt:variant>
      <vt:variant>
        <vt:i4>1441840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_Toc483922524</vt:lpwstr>
      </vt:variant>
      <vt:variant>
        <vt:i4>1441840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_Toc483922523</vt:lpwstr>
      </vt:variant>
      <vt:variant>
        <vt:i4>1441840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_Toc483922522</vt:lpwstr>
      </vt:variant>
      <vt:variant>
        <vt:i4>1441840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_Toc483922521</vt:lpwstr>
      </vt:variant>
      <vt:variant>
        <vt:i4>1441840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_Toc483922520</vt:lpwstr>
      </vt:variant>
      <vt:variant>
        <vt:i4>1376304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_Toc483922519</vt:lpwstr>
      </vt:variant>
      <vt:variant>
        <vt:i4>1376304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_Toc483922518</vt:lpwstr>
      </vt:variant>
      <vt:variant>
        <vt:i4>1376304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_Toc483922517</vt:lpwstr>
      </vt:variant>
      <vt:variant>
        <vt:i4>1376304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_Toc483922516</vt:lpwstr>
      </vt:variant>
      <vt:variant>
        <vt:i4>1376304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_Toc483922515</vt:lpwstr>
      </vt:variant>
      <vt:variant>
        <vt:i4>1376304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_Toc483922514</vt:lpwstr>
      </vt:variant>
      <vt:variant>
        <vt:i4>1376304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_Toc483922513</vt:lpwstr>
      </vt:variant>
      <vt:variant>
        <vt:i4>1376304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_Toc483922512</vt:lpwstr>
      </vt:variant>
      <vt:variant>
        <vt:i4>1376304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_Toc483922511</vt:lpwstr>
      </vt:variant>
      <vt:variant>
        <vt:i4>1376304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_Toc483922510</vt:lpwstr>
      </vt:variant>
      <vt:variant>
        <vt:i4>1310768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_Toc483922509</vt:lpwstr>
      </vt:variant>
      <vt:variant>
        <vt:i4>1310768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_Toc483922508</vt:lpwstr>
      </vt:variant>
      <vt:variant>
        <vt:i4>1310768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_Toc483922507</vt:lpwstr>
      </vt:variant>
      <vt:variant>
        <vt:i4>1310768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_Toc483922506</vt:lpwstr>
      </vt:variant>
      <vt:variant>
        <vt:i4>1310768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_Toc483922505</vt:lpwstr>
      </vt:variant>
      <vt:variant>
        <vt:i4>1310768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_Toc483922504</vt:lpwstr>
      </vt:variant>
      <vt:variant>
        <vt:i4>1310768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_Toc483922503</vt:lpwstr>
      </vt:variant>
      <vt:variant>
        <vt:i4>1310768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_Toc483922502</vt:lpwstr>
      </vt:variant>
      <vt:variant>
        <vt:i4>1310768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_Toc483922501</vt:lpwstr>
      </vt:variant>
      <vt:variant>
        <vt:i4>1310768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_Toc483922500</vt:lpwstr>
      </vt:variant>
      <vt:variant>
        <vt:i4>1900593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_Toc483922499</vt:lpwstr>
      </vt:variant>
      <vt:variant>
        <vt:i4>1900593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_Toc483922498</vt:lpwstr>
      </vt:variant>
      <vt:variant>
        <vt:i4>1900593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_Toc483922497</vt:lpwstr>
      </vt:variant>
      <vt:variant>
        <vt:i4>1900593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_Toc483922496</vt:lpwstr>
      </vt:variant>
      <vt:variant>
        <vt:i4>1900593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_Toc483922495</vt:lpwstr>
      </vt:variant>
      <vt:variant>
        <vt:i4>1900593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_Toc483922494</vt:lpwstr>
      </vt:variant>
      <vt:variant>
        <vt:i4>1900593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_Toc483922493</vt:lpwstr>
      </vt:variant>
      <vt:variant>
        <vt:i4>1900593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_Toc483922492</vt:lpwstr>
      </vt:variant>
      <vt:variant>
        <vt:i4>1900593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_Toc483922491</vt:lpwstr>
      </vt:variant>
      <vt:variant>
        <vt:i4>1900593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_Toc483922490</vt:lpwstr>
      </vt:variant>
      <vt:variant>
        <vt:i4>1835057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_Toc483922489</vt:lpwstr>
      </vt:variant>
      <vt:variant>
        <vt:i4>1835057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_Toc483922488</vt:lpwstr>
      </vt:variant>
      <vt:variant>
        <vt:i4>1835057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_Toc483922487</vt:lpwstr>
      </vt:variant>
      <vt:variant>
        <vt:i4>1835057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_Toc483922486</vt:lpwstr>
      </vt:variant>
      <vt:variant>
        <vt:i4>1835057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_Toc483922485</vt:lpwstr>
      </vt:variant>
      <vt:variant>
        <vt:i4>1835057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_Toc483922484</vt:lpwstr>
      </vt:variant>
      <vt:variant>
        <vt:i4>1835057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_Toc483922483</vt:lpwstr>
      </vt:variant>
      <vt:variant>
        <vt:i4>1835057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_Toc483922482</vt:lpwstr>
      </vt:variant>
      <vt:variant>
        <vt:i4>1835057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_Toc483922481</vt:lpwstr>
      </vt:variant>
      <vt:variant>
        <vt:i4>1835057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_Toc483922480</vt:lpwstr>
      </vt:variant>
      <vt:variant>
        <vt:i4>1245233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_Toc483922479</vt:lpwstr>
      </vt:variant>
      <vt:variant>
        <vt:i4>1245233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_Toc483922478</vt:lpwstr>
      </vt:variant>
      <vt:variant>
        <vt:i4>1245233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_Toc483922477</vt:lpwstr>
      </vt:variant>
      <vt:variant>
        <vt:i4>1245233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_Toc483922476</vt:lpwstr>
      </vt:variant>
      <vt:variant>
        <vt:i4>1245233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_Toc483922475</vt:lpwstr>
      </vt:variant>
      <vt:variant>
        <vt:i4>1245233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_Toc483922474</vt:lpwstr>
      </vt:variant>
      <vt:variant>
        <vt:i4>1245233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_Toc483922473</vt:lpwstr>
      </vt:variant>
      <vt:variant>
        <vt:i4>1245233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_Toc483922472</vt:lpwstr>
      </vt:variant>
      <vt:variant>
        <vt:i4>1245233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_Toc483922471</vt:lpwstr>
      </vt:variant>
      <vt:variant>
        <vt:i4>1245233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_Toc483922470</vt:lpwstr>
      </vt:variant>
      <vt:variant>
        <vt:i4>1179697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_Toc483922469</vt:lpwstr>
      </vt:variant>
      <vt:variant>
        <vt:i4>1179697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_Toc483922468</vt:lpwstr>
      </vt:variant>
      <vt:variant>
        <vt:i4>1179697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_Toc483922467</vt:lpwstr>
      </vt:variant>
      <vt:variant>
        <vt:i4>1179697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_Toc483922466</vt:lpwstr>
      </vt:variant>
      <vt:variant>
        <vt:i4>1179697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_Toc483922465</vt:lpwstr>
      </vt:variant>
      <vt:variant>
        <vt:i4>1179697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_Toc483922464</vt:lpwstr>
      </vt:variant>
      <vt:variant>
        <vt:i4>1179697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_Toc483922463</vt:lpwstr>
      </vt:variant>
      <vt:variant>
        <vt:i4>1179697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_Toc483922462</vt:lpwstr>
      </vt:variant>
      <vt:variant>
        <vt:i4>1179697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_Toc483922461</vt:lpwstr>
      </vt:variant>
      <vt:variant>
        <vt:i4>1179697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_Toc483922460</vt:lpwstr>
      </vt:variant>
      <vt:variant>
        <vt:i4>1114161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_Toc483922459</vt:lpwstr>
      </vt:variant>
      <vt:variant>
        <vt:i4>1114161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_Toc483922458</vt:lpwstr>
      </vt:variant>
      <vt:variant>
        <vt:i4>1114161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_Toc483922457</vt:lpwstr>
      </vt:variant>
      <vt:variant>
        <vt:i4>1114161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_Toc483922456</vt:lpwstr>
      </vt:variant>
      <vt:variant>
        <vt:i4>1114161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_Toc483922455</vt:lpwstr>
      </vt:variant>
      <vt:variant>
        <vt:i4>1114161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_Toc483922454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_Toc483922453</vt:lpwstr>
      </vt:variant>
      <vt:variant>
        <vt:i4>1114161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_Toc483922452</vt:lpwstr>
      </vt:variant>
      <vt:variant>
        <vt:i4>1114161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_Toc483922451</vt:lpwstr>
      </vt:variant>
      <vt:variant>
        <vt:i4>1114161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_Toc483922450</vt:lpwstr>
      </vt:variant>
      <vt:variant>
        <vt:i4>1048625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_Toc483922449</vt:lpwstr>
      </vt:variant>
      <vt:variant>
        <vt:i4>1048625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_Toc483922448</vt:lpwstr>
      </vt:variant>
      <vt:variant>
        <vt:i4>1048625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_Toc483922447</vt:lpwstr>
      </vt:variant>
      <vt:variant>
        <vt:i4>1048625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_Toc483922446</vt:lpwstr>
      </vt:variant>
      <vt:variant>
        <vt:i4>1048625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_Toc483922445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_Toc483922444</vt:lpwstr>
      </vt:variant>
      <vt:variant>
        <vt:i4>1048625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_Toc483922443</vt:lpwstr>
      </vt:variant>
      <vt:variant>
        <vt:i4>1048625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_Toc483922442</vt:lpwstr>
      </vt:variant>
      <vt:variant>
        <vt:i4>1048625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_Toc483922441</vt:lpwstr>
      </vt:variant>
      <vt:variant>
        <vt:i4>1048625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_Toc483922440</vt:lpwstr>
      </vt:variant>
      <vt:variant>
        <vt:i4>1507377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_Toc483922439</vt:lpwstr>
      </vt:variant>
      <vt:variant>
        <vt:i4>1507377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_Toc483922438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_Toc483922437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_Toc483922436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_Toc483922435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_Toc483922434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_Toc483922433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_Toc483922432</vt:lpwstr>
      </vt:variant>
      <vt:variant>
        <vt:i4>1507377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_Toc483922431</vt:lpwstr>
      </vt:variant>
      <vt:variant>
        <vt:i4>1507377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_Toc483922430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_Toc483922429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_Toc483922428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_Toc483922427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_Toc483922426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_Toc483922425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_Toc483922424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_Toc483922423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_Toc483922422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_Toc483922421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_Toc483922420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_Toc483922419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www.huawei.com</dc:creator>
  <cp:keywords/>
  <dc:description/>
  <cp:lastModifiedBy>Gorynya Anton</cp:lastModifiedBy>
  <cp:revision>74</cp:revision>
  <cp:lastPrinted>2017-05-05T05:34:00Z</cp:lastPrinted>
  <dcterms:created xsi:type="dcterms:W3CDTF">2017-10-02T04:49:00Z</dcterms:created>
  <dcterms:modified xsi:type="dcterms:W3CDTF">2017-11-16T19:57:00Z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Huawei Proprietary and Confidential      Copyright © Huawei Technologies Co., Ltd</vt:lpwstr>
  </property>
  <property fmtid="{D5CDD505-2E9C-101B-9397-08002B2CF9AE}" pid="3" name="ReleaseDate">
    <vt:lpwstr>2011-10-31</vt:lpwstr>
  </property>
  <property fmtid="{D5CDD505-2E9C-101B-9397-08002B2CF9AE}" pid="4" name="ProductVersion">
    <vt:lpwstr/>
  </property>
  <property fmtid="{D5CDD505-2E9C-101B-9397-08002B2CF9AE}" pid="5" name="DocumentName">
    <vt:lpwstr>模板</vt:lpwstr>
  </property>
  <property fmtid="{D5CDD505-2E9C-101B-9397-08002B2CF9AE}" pid="6" name="Product&amp;Project Name">
    <vt:lpwstr>Low-Level Design for XX Project Solution</vt:lpwstr>
  </property>
  <property fmtid="{D5CDD505-2E9C-101B-9397-08002B2CF9AE}" pid="7" name="DocumentVersion">
    <vt:lpwstr>01</vt:lpwstr>
  </property>
  <property fmtid="{D5CDD505-2E9C-101B-9397-08002B2CF9AE}" pid="8" name="办公室">
    <vt:lpwstr>FBB资料组</vt:lpwstr>
  </property>
  <property fmtid="{D5CDD505-2E9C-101B-9397-08002B2CF9AE}" pid="9" name="部门">
    <vt:lpwstr>网络资料部</vt:lpwstr>
  </property>
  <property fmtid="{D5CDD505-2E9C-101B-9397-08002B2CF9AE}" pid="10" name="所有者">
    <vt:lpwstr>张玉祥 ID:00147140</vt:lpwstr>
  </property>
  <property fmtid="{D5CDD505-2E9C-101B-9397-08002B2CF9AE}" pid="11" name="_ms_pID_725343">
    <vt:lpwstr>(4)DgFJ4cB6MV6Rreriodds2d5k5sDLtkXpvRzAqTfWejz7fVFdbEXe8/wU3JS3n3eqg/JmPWph_x000d_
sRJTRNdRm1UnWoCzzzz91k7ldknLeeKavXykgMXjWeLp0d4P0PG6/Dle4C8th9e3I/C1n/Zn_x000d_
1pFeBZRm9KOngfeVSynxw8IY15PG+YsgXeZNRTHA1hKAtZJ4rriQUtatfGjrt0hYFBip++Pw_x000d_
lFDd5H5cDomvbcsTVr</vt:lpwstr>
  </property>
  <property fmtid="{D5CDD505-2E9C-101B-9397-08002B2CF9AE}" pid="12" name="_ms_pID_7253431">
    <vt:lpwstr>64rUW0RyEYhyrE+7rPu24hnmQJamL7TPFAYgU7sD4WjKKZsy4FALGH_x000d_
2Nw9U21Jp45EtkhHMGzvIR0em80bzYKhHr0Z96j6gm2ciG/sYpttDoRlbRGUXA2bRxeGg1P1_x000d_
BiWzFrduOvzIlCQ6XSvFF+271A1IRz+vhUl6oKZ6rYopCJ/Y6T9ZhcDVOMPjCoE6xN4VbREb_x000d_
yIjVbcHn9hekzogRXaE3Q4Q4rjJiD/dvZfjr</vt:lpwstr>
  </property>
  <property fmtid="{D5CDD505-2E9C-101B-9397-08002B2CF9AE}" pid="13" name="_ms_pID_7253432">
    <vt:lpwstr>xumVr3mp7PvfaPHSVa43bV3A9jYmaDXFD2kA_x000d_
rG9nflE6+accFli0MywUllpTGtue2oomHOHn/kxfnGUZ97XT9M7ou3GaUfzXdab2QWtnyFao_x000d_
nTb1kIj895qZLUQxgUzUbv1v+Draspabzqap6yOBhL1Z6ikN9UPf9KyVcvsZvmApS8Mu18NQ_x000d_
uiydk/pz/7htKn/rA0I00nMZiFrMxqGDgRVO7YxxVwog1/PDPL2RrV</vt:lpwstr>
  </property>
  <property fmtid="{D5CDD505-2E9C-101B-9397-08002B2CF9AE}" pid="14" name="_ms_pID_7253433">
    <vt:lpwstr>yG8+yNM/e2+wUfJuIW_x000d_
uJE9oP3ULMLp1UtSDVszR6d8ZktDZoSNUMAsGZssZUs5kdEX8ah5FPh329KxLqOSA7vMnT9h_x000d_
XDxPjnV1rR+q3TNQOCWXMopwYHa7anFuWNhCSsETgbQpi5hj7klG1YDjG9wjVQ==</vt:lpwstr>
  </property>
  <property fmtid="{D5CDD505-2E9C-101B-9397-08002B2CF9AE}" pid="15" name="_new_ms_pID_72543">
    <vt:lpwstr>(3)QeL1dqu99JhIpS7myoj8+8ZBeS85eQqKzIvWlXgmCscn4ADGZe6+4VTYLqfnoockHA2e1Guz_x000d_
LSNn83dQFiLYhUL/IARl0Bym5I1glX4AlTQKQuXv+JXAz5lNXW9tn7K/DXwtpZtl/B52Ar2R_x000d_
V1CZOyODh/VRzew0l9X7jSoYr+3ZzBuFEmrAEZ6YEDgpu0b5ThJ/MbZlo9Kog4x+blUhbvj+_x000d_
srMUVWbumdGql9MY3p</vt:lpwstr>
  </property>
  <property fmtid="{D5CDD505-2E9C-101B-9397-08002B2CF9AE}" pid="16" name="_new_ms_pID_72543_00">
    <vt:lpwstr>_new_ms_pID_72543</vt:lpwstr>
  </property>
  <property fmtid="{D5CDD505-2E9C-101B-9397-08002B2CF9AE}" pid="17" name="_new_ms_pID_725431">
    <vt:lpwstr>uSTSQmRbjkQwUAClBBUwJvXffDE6QOaHHlEN1rFQOO3349iXq9ePDr_x000d_
OQqnG2QRC03noozM0Jdx2xYZ0B+yIqfOech5SBOZMF2EeTgTWhdVj0pz4SwSvIqsdu6zyVjL_x000d_
Yha/6Z8N8+78cTzFrLDeu0t1A82uX8aFwzMNH9kZD0tzYSlUPaFrN5tpIRuA221olWnc9IkJ_x000d_
wsLo+DpU/pI0m2/fC36F6FI4qpJPIPLQaZlw</vt:lpwstr>
  </property>
  <property fmtid="{D5CDD505-2E9C-101B-9397-08002B2CF9AE}" pid="18" name="_new_ms_pID_725431_00">
    <vt:lpwstr>_new_ms_pID_725431</vt:lpwstr>
  </property>
  <property fmtid="{D5CDD505-2E9C-101B-9397-08002B2CF9AE}" pid="19" name="_new_ms_pID_725432">
    <vt:lpwstr>hvUbmFgQA/+uBEq550fgsi7+dMzuhrZ1H+ZB_x000d_
fr2IetOcgS8CP+Cb5VOCqvYatKPii0lWl/Z0ID7n5IbyuLLTtppn2x0I9Uqx9fDdLM+BRqjm_x000d_
/OZtRWpcZ9rrTv9jd+tTvj1YxftOP49R/qEneVOjXfKyr1ZQQ7ZrEzigpxuBSdjZ/+WmnW4I_x000d_
hdjN2aDlGzEBww==</vt:lpwstr>
  </property>
  <property fmtid="{D5CDD505-2E9C-101B-9397-08002B2CF9AE}" pid="20" name="_new_ms_pID_725432_00">
    <vt:lpwstr>_new_ms_pID_725432</vt:lpwstr>
  </property>
  <property fmtid="{D5CDD505-2E9C-101B-9397-08002B2CF9AE}" pid="21" name="_new_ms_pID_725433">
    <vt:lpwstr>k1</vt:lpwstr>
  </property>
  <property fmtid="{D5CDD505-2E9C-101B-9397-08002B2CF9AE}" pid="22" name="_new_ms_pID_725433_00">
    <vt:lpwstr>_new_ms_pID_725433</vt:lpwstr>
  </property>
  <property fmtid="{D5CDD505-2E9C-101B-9397-08002B2CF9AE}" pid="23" name="_2015_ms_pID_725343">
    <vt:lpwstr>(3)ZRLDzMxOlzXYPkbuyAUMSWmYrmpeQq4ZHfrSu+PGAWy1qaeNzF2dfTFkChj++ZS175a2hb+T
h/imqE3PiiX3VblH7ov33idYWBefok5IWVmKvgw/wDLlCty+7jycT2nVpP0QZYbtCtckuOEe
xawf7hszoA+nVvk1MQMva8mgxTgaXRa2T5y6JQgY8tEfL2rbsOlWLF/fKWH0K5XoU9D9VVPe
vj6cef/2vBR6/yps2W</vt:lpwstr>
  </property>
  <property fmtid="{D5CDD505-2E9C-101B-9397-08002B2CF9AE}" pid="24" name="_2015_ms_pID_725343_00">
    <vt:lpwstr>_2015_ms_pID_725343</vt:lpwstr>
  </property>
  <property fmtid="{D5CDD505-2E9C-101B-9397-08002B2CF9AE}" pid="25" name="_2015_ms_pID_7253431">
    <vt:lpwstr>DBsUKwO9NJSvwrTbc1MyHWZ33iqqn/hK2uXfku/Wsqhhjnc93KYY0I
FJZc62rqqb6eJPBDkp1TQtNgA/NTsxZScrEF0/k84qxZfX3ByKNz7Xf+QZrwUWeL7UuF6SsW
XWr3FsCsa+/YJFDewRGn8a0HgHUWzCcwaLjKKtrG7mbUdu+2bprbinK+s1OUqZm07UW7P9Ld
gOMlZgc0pZlebuUyDicOaWF1ehoCzFToCZkN</vt:lpwstr>
  </property>
  <property fmtid="{D5CDD505-2E9C-101B-9397-08002B2CF9AE}" pid="26" name="_2015_ms_pID_7253431_00">
    <vt:lpwstr>_2015_ms_pID_7253431</vt:lpwstr>
  </property>
  <property fmtid="{D5CDD505-2E9C-101B-9397-08002B2CF9AE}" pid="27" name="_2015_ms_pID_7253432">
    <vt:lpwstr>KSFDasAid4NWBcvGmeVe6nTEj8wiK98NiVZd
mJt3cijDb0UJNeCjYQMMj91jdZNf7OthLq3BxKhEz1DeqYUgjs4=</vt:lpwstr>
  </property>
  <property fmtid="{D5CDD505-2E9C-101B-9397-08002B2CF9AE}" pid="28" name="_2015_ms_pID_7253432_00">
    <vt:lpwstr>_2015_ms_pID_7253432</vt:lpwstr>
  </property>
  <property fmtid="{D5CDD505-2E9C-101B-9397-08002B2CF9AE}" pid="29" name="_readonly">
    <vt:lpwstr/>
  </property>
  <property fmtid="{D5CDD505-2E9C-101B-9397-08002B2CF9AE}" pid="30" name="_change">
    <vt:lpwstr/>
  </property>
  <property fmtid="{D5CDD505-2E9C-101B-9397-08002B2CF9AE}" pid="31" name="_full-control">
    <vt:lpwstr/>
  </property>
  <property fmtid="{D5CDD505-2E9C-101B-9397-08002B2CF9AE}" pid="32" name="sflag">
    <vt:lpwstr>1510748327</vt:lpwstr>
  </property>
</Properties>
</file>